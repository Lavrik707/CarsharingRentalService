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7814" w14:textId="77777777" w:rsidR="009F70FD" w:rsidRPr="009F70FD" w:rsidRDefault="009F70FD" w:rsidP="009F70FD">
      <w:pPr>
        <w:tabs>
          <w:tab w:val="left" w:pos="6012"/>
        </w:tabs>
        <w:jc w:val="center"/>
        <w:rPr>
          <w:rFonts w:ascii="Times New Roman" w:eastAsiaTheme="minorEastAsia" w:hAnsi="Times New Roman"/>
          <w:b/>
          <w:bCs/>
          <w:i/>
          <w:iCs/>
          <w:sz w:val="28"/>
          <w:szCs w:val="28"/>
          <w:lang w:val="ru-RU" w:eastAsia="ru-RU"/>
        </w:rPr>
      </w:pPr>
      <w:r w:rsidRPr="009F70FD">
        <w:rPr>
          <w:rFonts w:ascii="Times New Roman" w:eastAsiaTheme="minorEastAsia" w:hAnsi="Times New Roman"/>
          <w:b/>
          <w:bCs/>
          <w:i/>
          <w:iCs/>
          <w:sz w:val="28"/>
          <w:szCs w:val="28"/>
          <w:lang w:val="ru-RU" w:eastAsia="ru-RU"/>
        </w:rPr>
        <w:t>Лабораторна робота №4</w:t>
      </w:r>
    </w:p>
    <w:p w14:paraId="067C6BF0" w14:textId="77777777" w:rsidR="009F70FD" w:rsidRPr="009F70FD" w:rsidRDefault="009F70FD" w:rsidP="009F70FD">
      <w:pPr>
        <w:tabs>
          <w:tab w:val="left" w:pos="6012"/>
        </w:tabs>
        <w:jc w:val="center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Тема: CRUD-операції в EF Core. Валідація даних.</w:t>
      </w:r>
    </w:p>
    <w:p w14:paraId="77AC10B4" w14:textId="7E34BF9D" w:rsidR="00EF0141" w:rsidRDefault="009F70FD" w:rsidP="009F70FD">
      <w:pPr>
        <w:tabs>
          <w:tab w:val="left" w:pos="6012"/>
        </w:tabs>
        <w:jc w:val="center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Мета:</w:t>
      </w:r>
      <w:r w:rsidRPr="009F70F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набути навичок роботи з ORM, навчитися реалізовувати операції створення, читання, оновлення та видалення даних з використанням EF Core, набути навичок роботи з механізмами валідації даних.</w:t>
      </w:r>
    </w:p>
    <w:p w14:paraId="48A7EB23" w14:textId="6CF4765A" w:rsidR="009F70FD" w:rsidRDefault="009F70FD" w:rsidP="009F70FD">
      <w:pPr>
        <w:tabs>
          <w:tab w:val="left" w:pos="6012"/>
        </w:tabs>
        <w:jc w:val="center"/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796D5653" w14:textId="70D84590" w:rsidR="009F70FD" w:rsidRDefault="009F70FD" w:rsidP="009F70FD">
      <w:pPr>
        <w:tabs>
          <w:tab w:val="left" w:pos="6012"/>
        </w:tabs>
        <w:jc w:val="center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Завдання 1: </w:t>
      </w: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Використовуючи підхід </w:t>
      </w:r>
      <w:r w:rsidRPr="009F70FD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Code</w:t>
      </w: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 </w:t>
      </w:r>
      <w:r w:rsidRPr="009F70FD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First</w:t>
      </w:r>
      <w:r w:rsidRPr="009F70FD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, створити модель, яка разом з існуючою моделлю, утворюватиме зв’язок один-до-багатьох.</w:t>
      </w:r>
    </w:p>
    <w:p w14:paraId="4FAD0735" w14:textId="77777777" w:rsidR="001C65B7" w:rsidRPr="001C65B7" w:rsidRDefault="009F70FD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Для цього створимо но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ву модель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Station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. Її суть та завдання-зберігати інформацію про станції, де можно отримати/забронювати транспортний засіб.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Лістінг моделі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Station: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br/>
      </w:r>
      <w:r w:rsidR="001C65B7"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="001C65B7"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3BFA5965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E4439B5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Station</w:t>
      </w:r>
    </w:p>
    <w:p w14:paraId="6A668934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AAA6F6C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StationId {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78172C6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Address {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3C1D0F8A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ICollection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1C65B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Vehicles {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41E9F37B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72E8110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33F1A511" w14:textId="4C7D23FB" w:rsidR="009F70FD" w:rsidRDefault="001C65B7" w:rsidP="009F70FD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Зв</w:t>
      </w:r>
      <w:r w:rsidRPr="001C65B7">
        <w:rPr>
          <w:rFonts w:ascii="Times New Roman" w:eastAsiaTheme="minorEastAsia" w:hAnsi="Times New Roman"/>
          <w:sz w:val="28"/>
          <w:szCs w:val="28"/>
          <w:lang w:val="ru-RU" w:eastAsia="ru-RU"/>
        </w:rPr>
        <w:t>’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язок один до багатьох реалізується у стрічці </w:t>
      </w:r>
    </w:p>
    <w:p w14:paraId="07F3900E" w14:textId="77777777" w:rsidR="001C65B7" w:rsidRPr="001C65B7" w:rsidRDefault="001C65B7" w:rsidP="001C65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C65B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ICollection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1C65B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Vehicles {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1C65B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1C65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7DA2CBF" w14:textId="35A27117" w:rsidR="001C65B7" w:rsidRDefault="00A147FA" w:rsidP="009F70FD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Це можно пояснити наступним чином</w:t>
      </w:r>
      <w:r w:rsidRPr="00A147FA">
        <w:rPr>
          <w:rFonts w:ascii="Times New Roman" w:eastAsiaTheme="minorEastAsia" w:hAnsi="Times New Roman"/>
          <w:sz w:val="28"/>
          <w:szCs w:val="28"/>
          <w:lang w:val="ru-RU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станції зберігають в собі інформацію про ТЗ, які зараз знаходяться на станції. Позволено, щоби на станції зберігалось декілька автівок.</w:t>
      </w:r>
    </w:p>
    <w:p w14:paraId="33D95034" w14:textId="32E6B45B" w:rsidR="00A147FA" w:rsidRDefault="00A147FA" w:rsidP="009F70FD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57A1DC40" w14:textId="1D5FDB22" w:rsidR="00A147FA" w:rsidRDefault="00A147FA" w:rsidP="00A147FA">
      <w:pPr>
        <w:tabs>
          <w:tab w:val="left" w:pos="6012"/>
        </w:tabs>
        <w:jc w:val="center"/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Завдання 2.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 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Реалізувати 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CRUD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 (С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reate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, 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Read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, 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Update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 xml:space="preserve">, 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Delete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) операції для обох моделей</w:t>
      </w:r>
      <w:r w:rsidRPr="00A147F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.</w:t>
      </w:r>
    </w:p>
    <w:p w14:paraId="01667295" w14:textId="5DEA3081" w:rsidR="00A147FA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Д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алі йдуть лістинги всіх 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фай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лів, пов’язанних із паттерном репозиторій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  <w:t xml:space="preserve">Лістінг файлу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ServiceDbContext</w:t>
      </w:r>
      <w:r w:rsidRPr="00AC1ED8">
        <w:rPr>
          <w:rFonts w:ascii="Times New Roman" w:eastAsiaTheme="minorEastAsia" w:hAnsi="Times New Roman"/>
          <w:sz w:val="28"/>
          <w:szCs w:val="28"/>
          <w:lang w:val="ru-RU" w:eastAsia="ru-RU"/>
        </w:rPr>
        <w:t>:</w:t>
      </w:r>
    </w:p>
    <w:p w14:paraId="7C53A298" w14:textId="2F91AA57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02408EAC" w14:textId="01ADFF68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0B2BDEA0" w14:textId="2D08602F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355EC8E7" w14:textId="104E27C7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2158B950" w14:textId="63C9F87E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7075B591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lastRenderedPageBreak/>
        <w:t>using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Microsoft.EntityFrameworkCore;</w:t>
      </w:r>
    </w:p>
    <w:p w14:paraId="6EC3808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D267EDA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28DD59D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ECD905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DbContext</w:t>
      </w:r>
    </w:p>
    <w:p w14:paraId="3F27024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68FC2E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DbContextOptions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options)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base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(options){}</w:t>
      </w:r>
    </w:p>
    <w:p w14:paraId="6435C31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Vehicles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7D8AC7C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Cars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50204AB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Scooters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01DEDAF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Bikes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5D8428E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News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3222E01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Trips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7EFBDAF2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Station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Stations =&gt; 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Station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1F0B7B2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67FC60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protected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override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OnModelCreating(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ModelBuilder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modelBuilder)</w:t>
      </w:r>
    </w:p>
    <w:p w14:paraId="3EDDE6D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1EDCB8D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modelBuilder.Entity&lt;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&gt;().ToTable(</w:t>
      </w:r>
      <w:r w:rsidRPr="00AC1ED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"Vehicle"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AA6CD51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base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.OnModelCreating(modelBuilder);</w:t>
      </w:r>
    </w:p>
    <w:p w14:paraId="6C1F883F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10BAC16A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679AC1F8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64EF016" w14:textId="215A4314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1ECC143C" w14:textId="33827099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Лістінг файлу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IServiceRepository:</w:t>
      </w:r>
    </w:p>
    <w:p w14:paraId="1EE9149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6EC806E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ABE87A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interface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</w:p>
    <w:p w14:paraId="4A676F61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D28C84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GetAll&lt;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&gt;()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20986F8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 GetById&lt;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2FACA1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Create&lt;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3A276B22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Update&lt;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545D99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Delete&lt;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33B907FD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C744D1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 FindById(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vehicleType,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id);</w:t>
      </w:r>
    </w:p>
    <w:p w14:paraId="74BEB04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27D080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?&gt; FindByIdAsync(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id);</w:t>
      </w:r>
    </w:p>
    <w:p w14:paraId="21A9E0F7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D283734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E266B6F" w14:textId="3F0F1079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br/>
        <w:t xml:space="preserve">Лістінг фалу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EFSerivceRepository:</w:t>
      </w:r>
    </w:p>
    <w:p w14:paraId="1DC5528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Microsoft.EntityFrameworkCore;</w:t>
      </w:r>
    </w:p>
    <w:p w14:paraId="35FB638D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826EAA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58048E4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1D3784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EFServiceRepository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</w:p>
    <w:p w14:paraId="68B971D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D51143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context;</w:t>
      </w:r>
    </w:p>
    <w:p w14:paraId="1A81EE1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EFServiceRepository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ctx)</w:t>
      </w:r>
    </w:p>
    <w:p w14:paraId="05975C8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AC5195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 = ctx;</w:t>
      </w:r>
    </w:p>
    <w:p w14:paraId="1669A281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D8BF36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GetAll&lt;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&gt;()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</w:p>
    <w:p w14:paraId="2D0657C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762CD6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context.Set&lt;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546ECD4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39C5BCA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 GetById&lt;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</w:p>
    <w:p w14:paraId="71E29A9E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D52A4B3" w14:textId="2D3127C3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context.Set&lt;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&gt;().Find(id);</w:t>
      </w:r>
    </w:p>
    <w:p w14:paraId="51CF2B2C" w14:textId="13B80DD4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6F74580" w14:textId="2731FDEB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3E6DF9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6851FE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}</w:t>
      </w:r>
    </w:p>
    <w:p w14:paraId="3C258F3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Create&lt;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</w:p>
    <w:p w14:paraId="07F4614A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454516B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&gt;().Add(entity);</w:t>
      </w:r>
    </w:p>
    <w:p w14:paraId="06856B9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context.SaveChanges();</w:t>
      </w:r>
    </w:p>
    <w:p w14:paraId="477D0BB2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233679F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Update&lt;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</w:p>
    <w:p w14:paraId="7BF1CB7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0616E900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&gt;().Update(entity);</w:t>
      </w:r>
    </w:p>
    <w:p w14:paraId="37F55FF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context.SaveChanges();</w:t>
      </w:r>
    </w:p>
    <w:p w14:paraId="5B6F850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05073BA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Delete&lt;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entity)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where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</w:p>
    <w:p w14:paraId="09749A4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94EC13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context.Set&lt;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&gt;().Remove(entity);</w:t>
      </w:r>
    </w:p>
    <w:p w14:paraId="3D56989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context.SaveChanges();</w:t>
      </w:r>
    </w:p>
    <w:p w14:paraId="3E28DB9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07DA1B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 FindById(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vehicleType,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</w:t>
      </w:r>
    </w:p>
    <w:p w14:paraId="2EB21CE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020CD7C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 =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1BF277D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D5ACEB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switch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(vehicleType)</w:t>
      </w:r>
    </w:p>
    <w:p w14:paraId="7FB906F6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784D0C51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.Car:</w:t>
      </w:r>
    </w:p>
    <w:p w14:paraId="3EDE707E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vehicle = context.Cars.FirstOrDefault(v =&gt; v.VehicleId == id);</w:t>
      </w:r>
    </w:p>
    <w:p w14:paraId="768E6F5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152F13D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5FDA2AC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.Bike:</w:t>
      </w:r>
    </w:p>
    <w:p w14:paraId="1E56A7CF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vehicle = context.Bikes.FirstOrDefault(v =&gt; v.VehicleId == id);</w:t>
      </w:r>
    </w:p>
    <w:p w14:paraId="7D706578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BF1B26A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256763B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.Scooter:</w:t>
      </w:r>
    </w:p>
    <w:p w14:paraId="2A029A9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vehicle = context.Scooters.FirstOrDefault(v =&gt; v.VehicleId == id);</w:t>
      </w:r>
    </w:p>
    <w:p w14:paraId="40F14E93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04602E5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78DE0695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8AF7990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vehicle;</w:t>
      </w:r>
    </w:p>
    <w:p w14:paraId="7ED777D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2B1CFD39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22B3B44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AC1ED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?&gt; FindByIdAsync(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</w:t>
      </w:r>
    </w:p>
    <w:p w14:paraId="1F8D6517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0E6BDE7A" w14:textId="77777777" w:rsidR="00AC1ED8" w:rsidRP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C1ED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context.Vehicles.FirstOrDefaultAsync(v =&gt; v.VehicleId == id);</w:t>
      </w:r>
    </w:p>
    <w:p w14:paraId="5B42ADDC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AC1ED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814ABF6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3C15CA71" w14:textId="77777777" w:rsidR="00AC1ED8" w:rsidRDefault="00AC1ED8" w:rsidP="00AC1ED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3FF7BFA8" w14:textId="15D5A2CE" w:rsidR="00AC1ED8" w:rsidRP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3FD36E09" w14:textId="77777777" w:rsidR="00AC1ED8" w:rsidRP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72369DE4" w14:textId="74B927B8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Далі перейдемо до самої реалізації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CRUD</w:t>
      </w:r>
      <w:r w:rsidRPr="00AC1ED8">
        <w:rPr>
          <w:rFonts w:ascii="Times New Roman" w:eastAsiaTheme="minorEastAsia" w:hAnsi="Times New Roman"/>
          <w:sz w:val="28"/>
          <w:szCs w:val="28"/>
          <w:lang w:val="ru-RU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br/>
      </w:r>
      <w:r w:rsidRPr="00AC1ED8"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CREATE</w:t>
      </w:r>
      <w:r w:rsidRPr="00AC1ED8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:</w:t>
      </w:r>
    </w:p>
    <w:p w14:paraId="7E35C2EA" w14:textId="103EEE1E" w:rsidR="00AC1ED8" w:rsidRDefault="00AC1ED8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Для цього було створено окремий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View</w:t>
      </w:r>
      <w:r w:rsidRPr="00AC1ED8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Component</w:t>
      </w:r>
      <w:r w:rsidRPr="00AC1ED8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з назво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ю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AdminVehiclePanel</w:t>
      </w:r>
    </w:p>
    <w:p w14:paraId="5941A05B" w14:textId="45B1AA62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4BE25DF3" w14:textId="383538C4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Лістінг приведено нижче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br/>
      </w:r>
    </w:p>
    <w:p w14:paraId="6CCF89BC" w14:textId="70E3E13D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7144C962" w14:textId="76EEA7EA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52A1B0F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>@model VehicleRentalService.Models.ViewModels.VehicleCreateViewModel</w:t>
      </w:r>
    </w:p>
    <w:p w14:paraId="200F708A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B5D326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"FormErrors"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!=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116466B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3C4B87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class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"alert alert-danger"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"FormErrors"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CE5AC7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5215EEA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E724B7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form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asp-controller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"Home" asp-action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"AddVehicle" method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"post"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1C5442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"Name" placeholder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"Vehicle Name" required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7D39F8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"Description" placeholder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"Vehicle Description"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4C9BA32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"PricePerHour"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"number" step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"0.01" min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"0.01" max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"10000" required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09CE25D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"hidden"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"IsAvailable"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"true"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448DB44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B4A744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25B386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name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"vt1"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"radio"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"Car" checked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Car</w:t>
      </w:r>
    </w:p>
    <w:p w14:paraId="4090CB1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name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"vt2"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"radio"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"Bike"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Bike</w:t>
      </w:r>
    </w:p>
    <w:p w14:paraId="0DCC509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name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"VehicleType" 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"vt3"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"radio"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"Scooter"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Scooter</w:t>
      </w:r>
    </w:p>
    <w:p w14:paraId="723C171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64E47E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4289F6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"car-fields" style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"display:none"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578781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"MaxFuel" 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"number" placeholder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"Fuel capacity"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9A3778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select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"Transmission"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F2E1F5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"Manual"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Manual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775DCA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"Automatic"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Automatic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F9F7A9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"CVT"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CVT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42DDC7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="SemiAutomatic"&gt;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SemiAutomatic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option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E6FF8F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select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8AE912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CurrentFuel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="100"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7C03E10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BDBE10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D5447D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="bike-fields"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style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="display:none"&gt;&lt;/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554165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id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="scooter-fields"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style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="display:none"&gt;</w:t>
      </w:r>
    </w:p>
    <w:p w14:paraId="25E8B86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Charge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value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="100"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BF824B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9A612C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32BCF2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Add Vehicle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2B63FF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C82E47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4BFCC4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D0D985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D9915F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4EBB96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235ACF7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C82E47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script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039712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document.addEventListener(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'DOMContentLoaded'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()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</w:t>
      </w:r>
    </w:p>
    <w:p w14:paraId="06B77F2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maxFuelInput = document.getElementById(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'MaxFuel'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894B5C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currentFuelInput = document.getElementById(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'CurrentFuel'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0C0F8F1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BF1CE8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(maxFuelInput &amp;&amp; currentFuelInput) {</w:t>
      </w:r>
    </w:p>
    <w:p w14:paraId="168D1B7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maxFuelInput.addEventListener(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'input'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()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</w:t>
      </w:r>
    </w:p>
    <w:p w14:paraId="3E625DF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 = parseFloat(maxFuelInput.value);</w:t>
      </w:r>
    </w:p>
    <w:p w14:paraId="5EBBDB7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currentFuelInput.value = isNaN(value) ? 0 : value;</w:t>
      </w:r>
    </w:p>
    <w:p w14:paraId="67DF656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});</w:t>
      </w:r>
    </w:p>
    <w:p w14:paraId="0042265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04C4BB9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A5DFC6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radios = document.querySelectorAll(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'input[name="VehicleType"]'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52A8F47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sections = {</w:t>
      </w:r>
    </w:p>
    <w:p w14:paraId="36B836B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Car: document.getElementById(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'car-fields'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),</w:t>
      </w:r>
    </w:p>
    <w:p w14:paraId="5418D237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Bike: document.getElementById(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'bike-fields'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),</w:t>
      </w:r>
    </w:p>
    <w:p w14:paraId="574574DA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Scooter: document.getElementById(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'scooter-fields'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1EA0A61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};</w:t>
      </w:r>
    </w:p>
    <w:p w14:paraId="141174FD" w14:textId="6DB778BC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29FC6AC" w14:textId="3695906C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2D25435" w14:textId="79F527FA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D0BA0E6" w14:textId="522873CA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4EEFD39" w14:textId="0F7562AE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557612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CC1C83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function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updateFields() {</w:t>
      </w:r>
    </w:p>
    <w:p w14:paraId="312A58D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selected = document.querySelector(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'input[name="VehicleType"]:checked'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).value;</w:t>
      </w:r>
    </w:p>
    <w:p w14:paraId="40A01EB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const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key in sections) {</w:t>
      </w:r>
    </w:p>
    <w:p w14:paraId="59C7BCD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sections[key].style.display = (key === selected) ?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'block'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'none'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EA4FDF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7AB0CA5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B4F805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3FB528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radios.forEach(radio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=&gt;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</w:t>
      </w:r>
    </w:p>
    <w:p w14:paraId="3B993B6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radio.addEventListener(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'change'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updateFields);</w:t>
      </w:r>
    </w:p>
    <w:p w14:paraId="00882FF7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});</w:t>
      </w:r>
    </w:p>
    <w:p w14:paraId="03A4D8E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6218B9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updateFields();</w:t>
      </w:r>
    </w:p>
    <w:p w14:paraId="2FF48F8E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});</w:t>
      </w:r>
    </w:p>
    <w:p w14:paraId="54340C8E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ru-RU" w:eastAsia="ru-RU"/>
        </w:rPr>
        <w:t>script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3CACAAD4" w14:textId="42B0E470" w:rsidR="00C82E47" w:rsidRP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173880F2" w14:textId="6F46D140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Як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можна побачити, форма використовує метод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AddVehicle</w:t>
      </w:r>
      <w:r w:rsidRPr="00C82E47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із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HomeController</w:t>
      </w:r>
      <w:r w:rsidRPr="00C82E47">
        <w:rPr>
          <w:rFonts w:ascii="Times New Roman" w:eastAsiaTheme="minorEastAsia" w:hAnsi="Times New Roman"/>
          <w:sz w:val="28"/>
          <w:szCs w:val="28"/>
          <w:lang w:val="ru-RU" w:eastAsia="ru-RU"/>
        </w:rPr>
        <w:t>.</w:t>
      </w:r>
    </w:p>
    <w:p w14:paraId="0AD6697B" w14:textId="1A1C2111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Розглянемо його далі</w:t>
      </w:r>
    </w:p>
    <w:p w14:paraId="442D4737" w14:textId="1811F21C" w:rsidR="00C82E47" w:rsidRDefault="00C82E47" w:rsidP="00A147F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352C6DE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[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HttpPost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0480F27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AddVehicle(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VehicleCreateViewModel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model)</w:t>
      </w:r>
    </w:p>
    <w:p w14:paraId="61E3686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C28D35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(!ModelState.IsValid)</w:t>
      </w:r>
    </w:p>
    <w:p w14:paraId="75418D7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6EDD2A0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"Error"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"Validation failed. Please check your input."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35A15A7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"Home"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0A18ECB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93ED02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9C4123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vehicle;</w:t>
      </w:r>
    </w:p>
    <w:p w14:paraId="71FB2AF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BACD42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switch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(model.VehicleType)</w:t>
      </w:r>
    </w:p>
    <w:p w14:paraId="40537E1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E19DCE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</w:t>
      </w:r>
    </w:p>
    <w:p w14:paraId="213B5C0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(!model.MaxFuel.HasValue || !model.CurrentFuel.HasValue || !model.Transmission.HasValue)</w:t>
      </w:r>
    </w:p>
    <w:p w14:paraId="7D45A25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73731B0F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"Error"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"All fields for Car are required."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21E1F4BA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"Home"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4765B2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7B941AB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BD1009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vehicle =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</w:p>
    <w:p w14:paraId="1C10B0A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4755734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Name = model.Name,</w:t>
      </w:r>
    </w:p>
    <w:p w14:paraId="3434FDC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Description = model.Description,</w:t>
      </w:r>
    </w:p>
    <w:p w14:paraId="6FF8ACF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PricePerHour = model.PricePerHour,</w:t>
      </w:r>
    </w:p>
    <w:p w14:paraId="321021E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IsAvailable = model.IsAvailable,</w:t>
      </w:r>
    </w:p>
    <w:p w14:paraId="2FF147C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MaxFuel = model.MaxFuel.Value,</w:t>
      </w:r>
    </w:p>
    <w:p w14:paraId="565C55B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CurrentFuel = model.CurrentFuel.Value,</w:t>
      </w:r>
    </w:p>
    <w:p w14:paraId="2F5244C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Transmission = model.Transmission.Value</w:t>
      </w:r>
    </w:p>
    <w:p w14:paraId="022619B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};</w:t>
      </w:r>
    </w:p>
    <w:p w14:paraId="0AB5E9B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FD2B4B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16CC98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"Bike"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</w:t>
      </w:r>
    </w:p>
    <w:p w14:paraId="557B71E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vehicle =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</w:p>
    <w:p w14:paraId="7BCD26B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08535A7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Name = model.Name,</w:t>
      </w:r>
    </w:p>
    <w:p w14:paraId="00C1E67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Description = model.Description,</w:t>
      </w:r>
    </w:p>
    <w:p w14:paraId="29B414CA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PricePerHour = model.PricePerHour,</w:t>
      </w:r>
    </w:p>
    <w:p w14:paraId="42544DF4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</w:p>
    <w:p w14:paraId="139C3118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230ECA7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1355F7F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C8E58E1" w14:textId="49F398AF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IsAvailable = model.IsAvailable</w:t>
      </w:r>
    </w:p>
    <w:p w14:paraId="7BF4B0B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};</w:t>
      </w:r>
    </w:p>
    <w:p w14:paraId="752CB0E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E8B65F5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4D3525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case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"Scooter"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</w:t>
      </w:r>
    </w:p>
    <w:p w14:paraId="4A0A30B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vehicle =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</w:p>
    <w:p w14:paraId="03FAB76B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445B316D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Name = model.Name,</w:t>
      </w:r>
    </w:p>
    <w:p w14:paraId="79840D38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Description = model.Description,</w:t>
      </w:r>
    </w:p>
    <w:p w14:paraId="59FC096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PricePerHour = model.PricePerHour,</w:t>
      </w:r>
    </w:p>
    <w:p w14:paraId="3501187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IsAvailable = model.IsAvailable,</w:t>
      </w:r>
    </w:p>
    <w:p w14:paraId="061496F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Charge = model.Charge ?? 100</w:t>
      </w:r>
    </w:p>
    <w:p w14:paraId="5EEFBC92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};</w:t>
      </w:r>
    </w:p>
    <w:p w14:paraId="2E22142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break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6C6B808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32E472E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default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</w:t>
      </w:r>
    </w:p>
    <w:p w14:paraId="516D9A09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"Error"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"Unknown vehicle type."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4BB1B84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C82E47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"Home"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91B8566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3FD96A01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2C47AF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_repository.Create(vehicle);</w:t>
      </w:r>
    </w:p>
    <w:p w14:paraId="16AD031C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TempData[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"Success"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$"Vehicle '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{vehicle.Name}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' successfully created."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065D0C50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AAE02F3" w14:textId="77777777" w:rsidR="00C82E47" w:rsidRP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C82E47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Console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.WriteLine(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$"Created vehicle: 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{vehicle.Name}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, Type: 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{model.VehicleType}</w:t>
      </w:r>
      <w:r w:rsidRPr="00C82E4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0B3EC5C" w14:textId="77777777" w:rsidR="00C82E47" w:rsidRDefault="00C82E47" w:rsidP="00C82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C82E4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RedirectToAction(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ru-RU" w:eastAsia="ru-RU"/>
        </w:rPr>
        <w:t>"Index"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ru-RU" w:eastAsia="ru-RU"/>
        </w:rPr>
        <w:t>"Home"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14:paraId="782FEC2D" w14:textId="7DF3E0B7" w:rsidR="0073684A" w:rsidRDefault="00C82E47" w:rsidP="00C82E47">
      <w:pPr>
        <w:tabs>
          <w:tab w:val="left" w:pos="6012"/>
        </w:tabs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000BA7A" w14:textId="06FEA6AD" w:rsidR="0073684A" w:rsidRDefault="0073684A" w:rsidP="00C82E47">
      <w:pPr>
        <w:tabs>
          <w:tab w:val="left" w:pos="6012"/>
        </w:tabs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724CF1D8" w14:textId="1596A3EB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Таким чином виконується додавання.</w:t>
      </w:r>
    </w:p>
    <w:p w14:paraId="4F1B310F" w14:textId="62D355A0" w:rsidR="0073684A" w:rsidRDefault="0073684A" w:rsidP="0073684A">
      <w:pPr>
        <w:tabs>
          <w:tab w:val="left" w:pos="6012"/>
        </w:tabs>
        <w:jc w:val="center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73684A">
        <w:rPr>
          <w:rFonts w:ascii="Times New Roman" w:eastAsiaTheme="minorEastAsia" w:hAnsi="Times New Roman"/>
          <w:sz w:val="28"/>
          <w:szCs w:val="28"/>
          <w:lang w:val="en-US" w:eastAsia="ru-RU"/>
        </w:rPr>
        <w:drawing>
          <wp:inline distT="0" distB="0" distL="0" distR="0" wp14:anchorId="4DF67618" wp14:editId="3B0C52DA">
            <wp:extent cx="6299835" cy="186182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28F" w14:textId="69CA27BC" w:rsidR="0073684A" w:rsidRPr="0073684A" w:rsidRDefault="0073684A" w:rsidP="0073684A">
      <w:pPr>
        <w:tabs>
          <w:tab w:val="left" w:pos="6012"/>
        </w:tabs>
        <w:jc w:val="center"/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Рис.1.Додавання нового ТЗ у адмін панелі</w:t>
      </w:r>
    </w:p>
    <w:p w14:paraId="69DC4D0E" w14:textId="62565A8E" w:rsidR="0073684A" w:rsidRDefault="0074083D" w:rsidP="00C82E47">
      <w:pPr>
        <w:tabs>
          <w:tab w:val="left" w:pos="6012"/>
        </w:tabs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UPDATE</w:t>
      </w:r>
      <w:r w:rsidR="0073684A" w:rsidRPr="0073684A">
        <w:rPr>
          <w:rFonts w:ascii="Times New Roman" w:eastAsiaTheme="minorEastAsia" w:hAnsi="Times New Roman"/>
          <w:b/>
          <w:bCs/>
          <w:sz w:val="28"/>
          <w:szCs w:val="28"/>
          <w:lang w:val="ru-RU" w:eastAsia="ru-RU"/>
        </w:rPr>
        <w:t>:</w:t>
      </w:r>
    </w:p>
    <w:p w14:paraId="7BD8E9E9" w14:textId="2911B023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Для цього, як зображено на Рис.1. можна побачити додані кнопки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</w:t>
      </w:r>
      <w:r w:rsidRPr="0073684A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та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Delete</w:t>
      </w:r>
      <w:r w:rsidRPr="0073684A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у блоці ТЗ.</w:t>
      </w:r>
    </w:p>
    <w:p w14:paraId="269EF839" w14:textId="741EBCCA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Для цього функціонала нам потрібна 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саме кнопка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</w:t>
      </w:r>
      <w:r w:rsidRPr="0073684A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  <w:t xml:space="preserve">Лістінг кнопки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Edit:</w:t>
      </w:r>
    </w:p>
    <w:p w14:paraId="5A3D91BC" w14:textId="070CCFEA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1190E5BB" w14:textId="7EC9E05E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75D9DC7A" w14:textId="77777777" w:rsidR="0073684A" w:rsidRDefault="0073684A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247160F6" w14:textId="77777777" w:rsidR="0073684A" w:rsidRP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lastRenderedPageBreak/>
        <w:t>&lt;</w:t>
      </w:r>
      <w:r w:rsidRPr="0073684A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</w:t>
      </w: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3684A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="Edit"</w:t>
      </w:r>
    </w:p>
    <w:p w14:paraId="2CA18F0A" w14:textId="77777777" w:rsidR="0073684A" w:rsidRP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73684A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="Index"</w:t>
      </w:r>
    </w:p>
    <w:p w14:paraId="4CF94C06" w14:textId="77777777" w:rsidR="0073684A" w:rsidRP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73684A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asp-route-id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@v.VehicleId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</w:p>
    <w:p w14:paraId="12E65068" w14:textId="77777777" w:rsidR="0073684A" w:rsidRP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73684A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</w:p>
    <w:p w14:paraId="28A77189" w14:textId="77777777" w:rsidR="0073684A" w:rsidRP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73684A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style</w:t>
      </w:r>
      <w:r w:rsidRPr="0073684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="background-color: yellow; color: white;"&gt;</w:t>
      </w:r>
    </w:p>
    <w:p w14:paraId="3ABB60BF" w14:textId="77777777" w:rsidR="0073684A" w:rsidRDefault="0073684A" w:rsidP="0073684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73684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Edit</w:t>
      </w:r>
    </w:p>
    <w:p w14:paraId="3DE3CD0B" w14:textId="417B6045" w:rsidR="0073684A" w:rsidRPr="0074083D" w:rsidRDefault="0073684A" w:rsidP="0073684A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ru-RU" w:eastAsia="ru-RU"/>
        </w:rPr>
        <w:t>a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01D4D825" w14:textId="3AB2FA29" w:rsidR="0073684A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Ця кнопка переводить нас на сторінку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</w:t>
      </w:r>
      <w:r w:rsidRPr="0074083D">
        <w:rPr>
          <w:rFonts w:ascii="Times New Roman" w:eastAsiaTheme="minorEastAsia" w:hAnsi="Times New Roman"/>
          <w:sz w:val="28"/>
          <w:szCs w:val="28"/>
          <w:lang w:val="ru-RU" w:eastAsia="ru-RU"/>
        </w:rPr>
        <w:t>.</w:t>
      </w:r>
    </w:p>
    <w:p w14:paraId="7F33D1C7" w14:textId="0203CC2A" w:rsid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66BC06F3" w14:textId="13643591" w:rsid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Розгянемо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EditController</w:t>
      </w:r>
      <w:r w:rsidRPr="0074083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та представлення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</w:t>
      </w:r>
      <w:r w:rsidRPr="0074083D">
        <w:rPr>
          <w:rFonts w:ascii="Times New Roman" w:eastAsiaTheme="minorEastAsia" w:hAnsi="Times New Roman"/>
          <w:sz w:val="28"/>
          <w:szCs w:val="28"/>
          <w:lang w:val="ru-RU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br/>
      </w:r>
    </w:p>
    <w:p w14:paraId="0C0C6695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Лістінг файлу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EditController: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br/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System.Threading.Tasks;</w:t>
      </w:r>
    </w:p>
    <w:p w14:paraId="52C82BA2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643EC6F5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57638E6D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15BDB3E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VehicleRentalService.Controllers</w:t>
      </w:r>
    </w:p>
    <w:p w14:paraId="5BF6A5B9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20409FFF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EditController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Controller</w:t>
      </w:r>
    </w:p>
    <w:p w14:paraId="6A46C1CA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7855F84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_repository;</w:t>
      </w:r>
    </w:p>
    <w:p w14:paraId="12AE0B78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9FABD21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3368037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EditController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repository)</w:t>
      </w:r>
    </w:p>
    <w:p w14:paraId="3CE1A708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37D1AAB5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_repository = repository;</w:t>
      </w:r>
    </w:p>
    <w:p w14:paraId="018EC291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5CCADBDD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D61870C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HttpGet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4083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74083D">
        <w:rPr>
          <w:rFonts w:ascii="Cascadia Mono" w:eastAsiaTheme="minorEastAsia" w:hAnsi="Cascadia Mono" w:cs="Cascadia Mono"/>
          <w:color w:val="0073FF"/>
          <w:sz w:val="19"/>
          <w:szCs w:val="19"/>
          <w:highlight w:val="white"/>
          <w:lang w:val="en-US" w:eastAsia="ru-RU"/>
        </w:rPr>
        <w:t>{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id</w:t>
      </w:r>
      <w:r w:rsidRPr="0074083D">
        <w:rPr>
          <w:rFonts w:ascii="Cascadia Mono" w:eastAsiaTheme="minorEastAsia" w:hAnsi="Cascadia Mono" w:cs="Cascadia Mono"/>
          <w:color w:val="0073FF"/>
          <w:sz w:val="19"/>
          <w:szCs w:val="19"/>
          <w:highlight w:val="white"/>
          <w:lang w:val="en-US" w:eastAsia="ru-RU"/>
        </w:rPr>
        <w:t>:</w:t>
      </w:r>
      <w:r w:rsidRPr="0074083D">
        <w:rPr>
          <w:rFonts w:ascii="Cascadia Mono" w:eastAsiaTheme="minorEastAsia" w:hAnsi="Cascadia Mono" w:cs="Cascadia Mono"/>
          <w:color w:val="05C3BA"/>
          <w:sz w:val="19"/>
          <w:szCs w:val="19"/>
          <w:highlight w:val="white"/>
          <w:lang w:val="en-US" w:eastAsia="ru-RU"/>
        </w:rPr>
        <w:t>long</w:t>
      </w:r>
      <w:r w:rsidRPr="0074083D">
        <w:rPr>
          <w:rFonts w:ascii="Cascadia Mono" w:eastAsiaTheme="minorEastAsia" w:hAnsi="Cascadia Mono" w:cs="Cascadia Mono"/>
          <w:color w:val="0073FF"/>
          <w:sz w:val="19"/>
          <w:szCs w:val="19"/>
          <w:highlight w:val="white"/>
          <w:lang w:val="en-US" w:eastAsia="ru-RU"/>
        </w:rPr>
        <w:t>}</w:t>
      </w:r>
      <w:r w:rsidRPr="0074083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5186D3E4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Index(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</w:t>
      </w:r>
    </w:p>
    <w:p w14:paraId="3C7BA779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ED49808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vehicle=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_repository.FindByIdAsync(id);</w:t>
      </w:r>
    </w:p>
    <w:p w14:paraId="6CD96B42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BF4A2A8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3110596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(vehicle ==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5F101D63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NotFound();</w:t>
      </w:r>
    </w:p>
    <w:p w14:paraId="08444D43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F54C534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View(vehicle);</w:t>
      </w:r>
    </w:p>
    <w:p w14:paraId="321E28C5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A0ECEFB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5273C9D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HttpPost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3D4D2D2D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ValidateAntiForgeryToken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54CADE87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EditVehicle(</w:t>
      </w:r>
      <w:r w:rsidRPr="0074083D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vehicle)</w:t>
      </w:r>
    </w:p>
    <w:p w14:paraId="05C7D051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D8F5CC9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(!ModelState.IsValid)</w:t>
      </w:r>
    </w:p>
    <w:p w14:paraId="5FE76F0C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View(vehicle);</w:t>
      </w:r>
    </w:p>
    <w:p w14:paraId="4C9C0C01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9856ABE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_repository.Update(vehicle);</w:t>
      </w:r>
    </w:p>
    <w:p w14:paraId="2E5CAF7A" w14:textId="77777777" w:rsidR="0074083D" w:rsidRP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4083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74083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"Home"</w:t>
      </w: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4C4947E" w14:textId="77777777" w:rsid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74083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74816FF3" w14:textId="77777777" w:rsid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24B0B6BD" w14:textId="77777777" w:rsid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2A5F3512" w14:textId="77777777" w:rsidR="0074083D" w:rsidRDefault="0074083D" w:rsidP="0074083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667C928" w14:textId="376905AA" w:rsidR="0074083D" w:rsidRP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530B2E43" w14:textId="74B61770" w:rsid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Як ми можемо побачити метод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Index</w:t>
      </w:r>
      <w:r w:rsidRPr="0074083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перевіряє правильність даних, та заповнює поля у представленні. В свою чергу метод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EditVehicle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оновл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ено </w:t>
      </w:r>
    </w:p>
    <w:p w14:paraId="08AE2551" w14:textId="1BDA5132" w:rsid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2169AA8E" w14:textId="0AEC5A68" w:rsidR="0074083D" w:rsidRDefault="0074083D" w:rsidP="00C82E47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lastRenderedPageBreak/>
        <w:t xml:space="preserve">Лістінг представлення </w:t>
      </w:r>
      <w:r w:rsidR="00116762">
        <w:rPr>
          <w:rFonts w:ascii="Times New Roman" w:eastAsiaTheme="minorEastAsia" w:hAnsi="Times New Roman"/>
          <w:sz w:val="28"/>
          <w:szCs w:val="28"/>
          <w:lang w:val="en-US" w:eastAsia="ru-RU"/>
        </w:rPr>
        <w:t>Edit:</w:t>
      </w:r>
    </w:p>
    <w:p w14:paraId="7ABAB32B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 VehicleRentalService.Models.</w:t>
      </w:r>
      <w:r w:rsidRPr="0011676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67786C9C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1EB7D68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@{</w:t>
      </w:r>
    </w:p>
    <w:p w14:paraId="1236C55E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ViewData[</w:t>
      </w:r>
      <w:r w:rsidRPr="0011676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"Title"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] = </w:t>
      </w:r>
      <w:r w:rsidRPr="0011676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"Edit"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A3E5EAB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25C2B6D1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9EC2A98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="EditVehicle"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="post"&gt;</w:t>
      </w:r>
    </w:p>
    <w:p w14:paraId="342AEBAD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="form-group"&gt;</w:t>
      </w:r>
    </w:p>
    <w:p w14:paraId="6DA0193F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Name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1F57814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Name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10C6A36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span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asp-validation-for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Name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="text-danger"&gt;&lt;/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span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4537661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0F13C22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19CB679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="form-group"&gt;</w:t>
      </w:r>
    </w:p>
    <w:p w14:paraId="04111CCC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Description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F8A739C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Description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D81F5AD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DBAA4B3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C4D1902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="form-group"&gt;</w:t>
      </w:r>
    </w:p>
    <w:p w14:paraId="54C51B1F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PricePerHour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8AE5359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PricePerHour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42C04411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span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asp-validation-for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PricePerHour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="text-danger"&gt;&lt;/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span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50005A2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CE5004D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8496BC2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="form-group"&gt;</w:t>
      </w:r>
    </w:p>
    <w:p w14:paraId="03B7A688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Location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"&gt;&lt;/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label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77C5399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Location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79FE428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C00A8A1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051D0A7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input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type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asp-for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VehicleId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2DBE57EF" w14:textId="77777777" w:rsidR="00116762" w:rsidRPr="00116762" w:rsidRDefault="00116762" w:rsidP="001167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1676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btn-primary"&gt;</w:t>
      </w:r>
      <w:r w:rsidRPr="0011676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Save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11676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11676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8550D51" w14:textId="1305ED42" w:rsidR="00116762" w:rsidRDefault="00116762" w:rsidP="00116762">
      <w:pPr>
        <w:tabs>
          <w:tab w:val="left" w:pos="6012"/>
        </w:tabs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ru-RU" w:eastAsia="ru-RU"/>
        </w:rPr>
        <w:t>form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394B01B3" w14:textId="0C3CAE56" w:rsidR="00116762" w:rsidRDefault="00BB3943" w:rsidP="00BB3943">
      <w:pPr>
        <w:jc w:val="center"/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BB3943">
        <w:rPr>
          <w:rFonts w:ascii="Times New Roman" w:eastAsiaTheme="minorEastAsia" w:hAnsi="Times New Roman"/>
          <w:sz w:val="28"/>
          <w:szCs w:val="28"/>
          <w:lang w:val="en-US" w:eastAsia="ru-RU"/>
        </w:rPr>
        <w:drawing>
          <wp:inline distT="0" distB="0" distL="0" distR="0" wp14:anchorId="66BCF59C" wp14:editId="466E3038">
            <wp:extent cx="6299835" cy="169418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27E" w14:textId="2BCC94BE" w:rsidR="00BB3943" w:rsidRPr="00BB3943" w:rsidRDefault="00BB3943" w:rsidP="00BB3943">
      <w:pPr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Рис.2.Редагування ТЗ</w:t>
      </w:r>
    </w:p>
    <w:p w14:paraId="104BF931" w14:textId="69077813" w:rsidR="00116762" w:rsidRDefault="00116762" w:rsidP="00116762">
      <w:pPr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b/>
          <w:bCs/>
          <w:sz w:val="28"/>
          <w:szCs w:val="28"/>
          <w:lang w:val="en-US" w:eastAsia="ru-RU"/>
        </w:rPr>
        <w:t>DELETE:</w:t>
      </w:r>
    </w:p>
    <w:p w14:paraId="5E9663EA" w14:textId="6272FA76" w:rsidR="00116762" w:rsidRDefault="0080438C" w:rsidP="00116762">
      <w:pPr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За можливість видалення відповідає </w:t>
      </w:r>
      <w:r w:rsidR="00BB3943">
        <w:rPr>
          <w:rFonts w:ascii="Times New Roman" w:eastAsiaTheme="minorEastAsia" w:hAnsi="Times New Roman"/>
          <w:sz w:val="28"/>
          <w:szCs w:val="28"/>
          <w:lang w:eastAsia="ru-RU"/>
        </w:rPr>
        <w:t xml:space="preserve">метод </w:t>
      </w:r>
      <w:r w:rsidR="00BB3943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DeleteVehicle </w:t>
      </w:r>
      <w:r w:rsidR="00BB3943">
        <w:rPr>
          <w:rFonts w:ascii="Times New Roman" w:eastAsiaTheme="minorEastAsia" w:hAnsi="Times New Roman"/>
          <w:sz w:val="28"/>
          <w:szCs w:val="28"/>
          <w:lang w:eastAsia="ru-RU"/>
        </w:rPr>
        <w:t xml:space="preserve">контролера </w:t>
      </w:r>
      <w:r w:rsidR="00BB3943">
        <w:rPr>
          <w:rFonts w:ascii="Times New Roman" w:eastAsiaTheme="minorEastAsia" w:hAnsi="Times New Roman"/>
          <w:sz w:val="28"/>
          <w:szCs w:val="28"/>
          <w:lang w:val="en-US" w:eastAsia="ru-RU"/>
        </w:rPr>
        <w:t>Home</w:t>
      </w:r>
      <w:r w:rsidR="00BB3943"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14:paraId="6FFF7EF8" w14:textId="4E94703F" w:rsidR="00BB3943" w:rsidRDefault="00BB3943" w:rsidP="00116762">
      <w:pPr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Лістінг методу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DeleteVehicle:</w:t>
      </w:r>
    </w:p>
    <w:p w14:paraId="470AAED5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3943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BB3943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DeleteVehicle(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id)</w:t>
      </w:r>
    </w:p>
    <w:p w14:paraId="7FE2046E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CD0F51C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 =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_repository.FindByIdAsync(id);</w:t>
      </w:r>
    </w:p>
    <w:p w14:paraId="17580479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6B04C82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(vehicle ==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5473D3B1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A8D1D8A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NotFound();</w:t>
      </w:r>
    </w:p>
    <w:p w14:paraId="12B33B16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00EE6987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5530BCD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_repository.Delete(vehicle);</w:t>
      </w:r>
    </w:p>
    <w:p w14:paraId="6DF8944F" w14:textId="77777777" w:rsidR="00BB3943" w:rsidRPr="00BB3943" w:rsidRDefault="00BB3943" w:rsidP="00BB39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3943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BB3943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B3943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"Home"</w:t>
      </w:r>
      <w:r w:rsidRPr="00BB3943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15A4BA78" w14:textId="554B9670" w:rsidR="00BB3943" w:rsidRDefault="00BB3943" w:rsidP="00BB3943">
      <w:pPr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41B89D6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Лістінг кнопки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Delete: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br/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6A4EC8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="Home"</w:t>
      </w:r>
    </w:p>
    <w:p w14:paraId="7F838711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6A4EC8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="DeleteVehicle"</w:t>
      </w:r>
    </w:p>
    <w:p w14:paraId="73E19D72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6A4EC8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asp-route-id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@v.VehicleId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</w:p>
    <w:p w14:paraId="31620B70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6A4EC8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</w:p>
    <w:p w14:paraId="195D8641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 w:rsidRPr="006A4EC8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style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="background-color:red"&gt;</w:t>
      </w:r>
    </w:p>
    <w:p w14:paraId="33F438CA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Delete</w:t>
      </w:r>
    </w:p>
    <w:p w14:paraId="3F0F83EB" w14:textId="360908D0" w:rsidR="006A4EC8" w:rsidRDefault="006A4EC8" w:rsidP="006A4EC8">
      <w:pPr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6A4EC8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3A3F4F9" w14:textId="13F9AD08" w:rsidR="006A4EC8" w:rsidRDefault="006A4EC8" w:rsidP="006A4EC8">
      <w:pPr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</w:pPr>
    </w:p>
    <w:p w14:paraId="6C6FC4B3" w14:textId="5A7111B5" w:rsidR="006A4EC8" w:rsidRDefault="006A4EC8" w:rsidP="006A4EC8">
      <w:pPr>
        <w:tabs>
          <w:tab w:val="left" w:pos="1116"/>
        </w:tabs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</w:pPr>
      <w:r w:rsidRPr="006A4EC8">
        <w:rPr>
          <w:rFonts w:ascii="Times New Roman" w:eastAsiaTheme="minorEastAsia" w:hAnsi="Times New Roman"/>
          <w:b/>
          <w:bCs/>
          <w:sz w:val="28"/>
          <w:szCs w:val="28"/>
          <w:lang w:eastAsia="ru-RU"/>
        </w:rPr>
        <w:t>Завдання 3. Додати серверну валідацію для перевірки введених користувачем даних перед виконанням CRUD-операцій.</w:t>
      </w:r>
    </w:p>
    <w:p w14:paraId="3EC12E3C" w14:textId="42C71B4F" w:rsidR="006A4EC8" w:rsidRDefault="006A4EC8" w:rsidP="006A4EC8">
      <w:pPr>
        <w:tabs>
          <w:tab w:val="left" w:pos="1116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Оновлена модель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Vehicle:</w:t>
      </w:r>
    </w:p>
    <w:p w14:paraId="6BCCC92C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2A4E8AD5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2230CBF2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50CD017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1797DFA5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86B75E3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abstract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0D96611B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D1801E7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VehicleId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D0DE47D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Required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(ErrorMessage = </w:t>
      </w:r>
      <w:r w:rsidRPr="006A4EC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"Please enter a vehicle name"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19038CFE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Name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.Empty;</w:t>
      </w:r>
    </w:p>
    <w:p w14:paraId="3844B03C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Description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.Empty;</w:t>
      </w:r>
    </w:p>
    <w:p w14:paraId="3E29BDF8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NotMapped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6269BA91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PricePerMinute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</w:t>
      </w:r>
      <w:r w:rsidRPr="006A4EC8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//Old</w:t>
      </w:r>
    </w:p>
    <w:p w14:paraId="0D2746F6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Required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36DA0FA1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Range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(0.01,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.MaxValue, ErrorMessage = </w:t>
      </w:r>
      <w:r w:rsidRPr="006A4EC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"Please enter a positive price"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696592B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6A4EC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Column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(TypeName = </w:t>
      </w:r>
      <w:r w:rsidRPr="006A4EC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"decimal(8, 2)"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30E7C3FA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PricePerHour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4656233D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bool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IsAvailable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192B7B2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49E0E05" w14:textId="77777777" w:rsidR="006A4EC8" w:rsidRP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Location {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6A4EC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E8C8E16" w14:textId="77777777" w:rsid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6A4EC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133CBA4" w14:textId="77777777" w:rsidR="006A4EC8" w:rsidRDefault="006A4EC8" w:rsidP="006A4EC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B6F8648" w14:textId="5B63698B" w:rsidR="006A4EC8" w:rsidRPr="006A4EC8" w:rsidRDefault="006A4EC8" w:rsidP="006A4EC8">
      <w:pPr>
        <w:tabs>
          <w:tab w:val="left" w:pos="1116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p w14:paraId="0FD4DD87" w14:textId="0700DF06" w:rsidR="006A4EC8" w:rsidRPr="006A4EC8" w:rsidRDefault="006A4EC8" w:rsidP="006A4EC8">
      <w:pPr>
        <w:tabs>
          <w:tab w:val="left" w:pos="1116"/>
        </w:tabs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Висновки</w:t>
      </w:r>
      <w:r w:rsidRPr="006A4EC8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під час виконання Л/Р 4 я навчився </w:t>
      </w:r>
      <w:r w:rsidRPr="009F70FD">
        <w:rPr>
          <w:rFonts w:ascii="Times New Roman" w:eastAsiaTheme="minorEastAsia" w:hAnsi="Times New Roman"/>
          <w:sz w:val="28"/>
          <w:szCs w:val="28"/>
          <w:lang w:val="ru-RU" w:eastAsia="ru-RU"/>
        </w:rPr>
        <w:t>навичок роботи з ORM, навчи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вся </w:t>
      </w:r>
      <w:r w:rsidRPr="009F70FD">
        <w:rPr>
          <w:rFonts w:ascii="Times New Roman" w:eastAsiaTheme="minorEastAsia" w:hAnsi="Times New Roman"/>
          <w:sz w:val="28"/>
          <w:szCs w:val="28"/>
          <w:lang w:val="ru-RU" w:eastAsia="ru-RU"/>
        </w:rPr>
        <w:t>реалізовувати операції створення, читання, оновлення та видалення даних з використанням EF Core, набу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в</w:t>
      </w:r>
      <w:r w:rsidRPr="009F70FD">
        <w:rPr>
          <w:rFonts w:ascii="Times New Roman" w:eastAsiaTheme="minorEastAsia" w:hAnsi="Times New Roman"/>
          <w:sz w:val="28"/>
          <w:szCs w:val="28"/>
          <w:lang w:val="ru-RU" w:eastAsia="ru-RU"/>
        </w:rPr>
        <w:t xml:space="preserve"> навичок роботи з механізмами валідації даних.</w:t>
      </w:r>
    </w:p>
    <w:sectPr w:rsidR="006A4EC8" w:rsidRPr="006A4EC8" w:rsidSect="009F13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4849" w14:textId="77777777" w:rsidR="00863983" w:rsidRDefault="00863983">
      <w:r>
        <w:separator/>
      </w:r>
    </w:p>
  </w:endnote>
  <w:endnote w:type="continuationSeparator" w:id="0">
    <w:p w14:paraId="7B44130F" w14:textId="77777777" w:rsidR="00863983" w:rsidRDefault="0086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C048" w14:textId="77777777" w:rsidR="00CE379A" w:rsidRDefault="00CE37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8927" w14:textId="4DFCB29A" w:rsidR="00C95106" w:rsidRDefault="00344BD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BCC9B" wp14:editId="523F737C">
              <wp:simplePos x="0" y="0"/>
              <wp:positionH relativeFrom="column">
                <wp:posOffset>575945</wp:posOffset>
              </wp:positionH>
              <wp:positionV relativeFrom="paragraph">
                <wp:posOffset>-110501</wp:posOffset>
              </wp:positionV>
              <wp:extent cx="847644" cy="157423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D0ADBEA" w14:textId="46242886" w:rsidR="00344BD2" w:rsidRPr="00A42816" w:rsidRDefault="00A42816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Шелуха О.С.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1BCC9B" id="Rectangle 15" o:spid="_x0000_s1046" style="position:absolute;margin-left:45.35pt;margin-top:-8.7pt;width:66.75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4s8AEAANI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" filled="f" stroked="f" strokeweight=".25pt">
              <v:textbox inset="1pt,1pt,1pt,1pt">
                <w:txbxContent>
                  <w:p w14:paraId="4D0ADBEA" w14:textId="46242886" w:rsidR="00344BD2" w:rsidRPr="00A42816" w:rsidRDefault="00A42816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Шелуха О.С.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876854" wp14:editId="04364D24">
              <wp:simplePos x="0" y="0"/>
              <wp:positionH relativeFrom="column">
                <wp:posOffset>560781</wp:posOffset>
              </wp:positionH>
              <wp:positionV relativeFrom="paragraph">
                <wp:posOffset>-282698</wp:posOffset>
              </wp:positionV>
              <wp:extent cx="847644" cy="157423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6E70C0" w14:textId="12E59B70" w:rsidR="00344BD2" w:rsidRPr="00344BD2" w:rsidRDefault="00AC5C8F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</w:rPr>
                            <w:t>Какошкін Д.В.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76854" id="_x0000_s1047" style="position:absolute;margin-left:44.15pt;margin-top:-22.25pt;width:66.75pt;height:1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" filled="f" stroked="f" strokeweight=".25pt">
              <v:textbox inset="1pt,1pt,1pt,1pt">
                <w:txbxContent>
                  <w:p w14:paraId="3D6E70C0" w14:textId="12E59B70" w:rsidR="00344BD2" w:rsidRPr="00344BD2" w:rsidRDefault="00AC5C8F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Какошкін Д.В.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D2C4" w14:textId="77777777" w:rsidR="00CE379A" w:rsidRDefault="00CE37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3B6C" w14:textId="77777777" w:rsidR="00863983" w:rsidRDefault="00863983">
      <w:r>
        <w:separator/>
      </w:r>
    </w:p>
  </w:footnote>
  <w:footnote w:type="continuationSeparator" w:id="0">
    <w:p w14:paraId="56905956" w14:textId="77777777" w:rsidR="00863983" w:rsidRDefault="00863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6C8C" w14:textId="77777777" w:rsidR="00CE379A" w:rsidRDefault="00CE37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1AF54249" w:rsidR="00326D2B" w:rsidRDefault="00326D2B">
    <w:pPr>
      <w:pStyle w:val="a3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55168" behindDoc="0" locked="1" layoutInCell="0" allowOverlap="1" wp14:anchorId="11A85795" wp14:editId="3DF35EAA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009C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6C0CB3F" w:rsidR="00326D2B" w:rsidRPr="00557721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.122.0</w:t>
                            </w:r>
                            <w:r w:rsidR="00AC5C8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.00</w:t>
                            </w:r>
                            <w:r w:rsidR="00CE379A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–Лр.</w:t>
                            </w:r>
                            <w:r w:rsidR="0055772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77777777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009C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6C0CB3F" w:rsidR="00326D2B" w:rsidRPr="00557721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.122.0</w:t>
                      </w:r>
                      <w:r w:rsidR="00AC5C8F">
                        <w:rPr>
                          <w:rFonts w:ascii="Calibri" w:hAnsi="Calibri"/>
                          <w:sz w:val="24"/>
                          <w:szCs w:val="24"/>
                        </w:rPr>
                        <w:t>7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.00</w:t>
                      </w:r>
                      <w:r w:rsidR="00CE379A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–Лр.</w:t>
                      </w:r>
                      <w:r w:rsidR="0055772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8F387BB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8C9CEEC" w:rsidR="00326D2B" w:rsidRPr="0055772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4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.122.</w:t>
                            </w:r>
                            <w:r w:rsidR="00A56B0F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7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.0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 xml:space="preserve"> –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738ECF26" w:rsidR="00326D2B" w:rsidRPr="00326D2B" w:rsidRDefault="00AC5C8F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Какошкін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B0CF362" w:rsidR="00326D2B" w:rsidRPr="00954BE3" w:rsidRDefault="00A42816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Шелуха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0C6D0C03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6F73753" w:rsidR="00326D2B" w:rsidRPr="0055772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57721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0A43564" w:rsidR="00326D2B" w:rsidRPr="00557721" w:rsidRDefault="00AC5C8F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557721">
                              <w:rPr>
                                <w:iCs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070E313" w:rsidR="00326D2B" w:rsidRPr="00A42816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ФІКТ</w:t>
                            </w:r>
                            <w:r w:rsidRPr="00332254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,</w:t>
                            </w: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 xml:space="preserve"> гр. К</w:t>
                            </w:r>
                            <w:r w:rsidR="00332254"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Н23.2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8C9CEEC" w:rsidR="00326D2B" w:rsidRPr="0055772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Cs w:val="28"/>
                          <w:lang w:val="ru-RU"/>
                        </w:rPr>
                        <w:t>4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.122.</w:t>
                      </w:r>
                      <w:r w:rsidR="00A56B0F">
                        <w:rPr>
                          <w:rFonts w:ascii="Calibri" w:hAnsi="Calibri"/>
                          <w:szCs w:val="28"/>
                          <w:lang w:val="ru-RU"/>
                        </w:rPr>
                        <w:t>7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.0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 xml:space="preserve"> –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738ECF26" w:rsidR="00326D2B" w:rsidRPr="00326D2B" w:rsidRDefault="00AC5C8F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Какошкін Д.В.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B0CF362" w:rsidR="00326D2B" w:rsidRPr="00954BE3" w:rsidRDefault="00A42816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Шелуха О.С.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0C6D0C03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6F73753" w:rsidR="00326D2B" w:rsidRPr="0055772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55772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0A43564" w:rsidR="00326D2B" w:rsidRPr="00557721" w:rsidRDefault="00AC5C8F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557721">
                        <w:rPr>
                          <w:iCs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070E313" w:rsidR="00326D2B" w:rsidRPr="00A42816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0"/>
                          <w:szCs w:val="30"/>
                          <w:lang w:val="ru-RU"/>
                        </w:rPr>
                      </w:pP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>ФІКТ</w:t>
                      </w:r>
                      <w:r w:rsidRPr="00332254">
                        <w:rPr>
                          <w:rFonts w:ascii="Times New Roman" w:hAnsi="Times New Roman"/>
                          <w:sz w:val="30"/>
                          <w:szCs w:val="30"/>
                        </w:rPr>
                        <w:t>,</w:t>
                      </w: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 xml:space="preserve"> гр. К</w:t>
                      </w:r>
                      <w:r w:rsidR="00332254" w:rsidRPr="00332254">
                        <w:rPr>
                          <w:rFonts w:ascii="Arial" w:hAnsi="Arial"/>
                          <w:sz w:val="30"/>
                          <w:szCs w:val="30"/>
                        </w:rPr>
                        <w:t>Н23.2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60D83"/>
    <w:multiLevelType w:val="multilevel"/>
    <w:tmpl w:val="072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BC752E"/>
    <w:multiLevelType w:val="multilevel"/>
    <w:tmpl w:val="507E41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3A6C040B"/>
    <w:multiLevelType w:val="multilevel"/>
    <w:tmpl w:val="A1A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0AE4"/>
    <w:multiLevelType w:val="multilevel"/>
    <w:tmpl w:val="DC3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24A6F"/>
    <w:multiLevelType w:val="hybridMultilevel"/>
    <w:tmpl w:val="4D5892A2"/>
    <w:lvl w:ilvl="0" w:tplc="5E1CC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3549F9"/>
    <w:multiLevelType w:val="multilevel"/>
    <w:tmpl w:val="299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A0940"/>
    <w:multiLevelType w:val="multilevel"/>
    <w:tmpl w:val="273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A7447"/>
    <w:multiLevelType w:val="multilevel"/>
    <w:tmpl w:val="3D3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036AC"/>
    <w:multiLevelType w:val="multilevel"/>
    <w:tmpl w:val="6A1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25148"/>
    <w:multiLevelType w:val="hybridMultilevel"/>
    <w:tmpl w:val="F87C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3AB9"/>
    <w:multiLevelType w:val="multilevel"/>
    <w:tmpl w:val="03F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9"/>
  </w:num>
  <w:num w:numId="6">
    <w:abstractNumId w:val="7"/>
  </w:num>
  <w:num w:numId="7">
    <w:abstractNumId w:val="4"/>
  </w:num>
  <w:num w:numId="8">
    <w:abstractNumId w:val="17"/>
  </w:num>
  <w:num w:numId="9">
    <w:abstractNumId w:val="16"/>
  </w:num>
  <w:num w:numId="10">
    <w:abstractNumId w:val="3"/>
  </w:num>
  <w:num w:numId="11">
    <w:abstractNumId w:val="18"/>
  </w:num>
  <w:num w:numId="12">
    <w:abstractNumId w:val="21"/>
  </w:num>
  <w:num w:numId="13">
    <w:abstractNumId w:val="15"/>
  </w:num>
  <w:num w:numId="14">
    <w:abstractNumId w:val="24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3"/>
  </w:num>
  <w:num w:numId="20">
    <w:abstractNumId w:val="23"/>
  </w:num>
  <w:num w:numId="21">
    <w:abstractNumId w:val="20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4A6F"/>
    <w:rsid w:val="00007207"/>
    <w:rsid w:val="00007C8A"/>
    <w:rsid w:val="00010C72"/>
    <w:rsid w:val="00011269"/>
    <w:rsid w:val="00015D87"/>
    <w:rsid w:val="00016C4E"/>
    <w:rsid w:val="00022744"/>
    <w:rsid w:val="00032079"/>
    <w:rsid w:val="00036685"/>
    <w:rsid w:val="00037AAE"/>
    <w:rsid w:val="00040786"/>
    <w:rsid w:val="0004617D"/>
    <w:rsid w:val="0005325B"/>
    <w:rsid w:val="00065D0A"/>
    <w:rsid w:val="000663E4"/>
    <w:rsid w:val="00067E52"/>
    <w:rsid w:val="000717DF"/>
    <w:rsid w:val="000733AE"/>
    <w:rsid w:val="0007391D"/>
    <w:rsid w:val="00074E48"/>
    <w:rsid w:val="000762CF"/>
    <w:rsid w:val="00080607"/>
    <w:rsid w:val="000806C9"/>
    <w:rsid w:val="00082DDA"/>
    <w:rsid w:val="000904F3"/>
    <w:rsid w:val="00090E3B"/>
    <w:rsid w:val="00096498"/>
    <w:rsid w:val="000B0280"/>
    <w:rsid w:val="000B368B"/>
    <w:rsid w:val="000B510E"/>
    <w:rsid w:val="000B5891"/>
    <w:rsid w:val="000B6153"/>
    <w:rsid w:val="000B6D0F"/>
    <w:rsid w:val="000C5159"/>
    <w:rsid w:val="000C5C39"/>
    <w:rsid w:val="000D2C0A"/>
    <w:rsid w:val="000D66BD"/>
    <w:rsid w:val="000E4B60"/>
    <w:rsid w:val="000E57FF"/>
    <w:rsid w:val="000F12CA"/>
    <w:rsid w:val="000F2684"/>
    <w:rsid w:val="000F7DC9"/>
    <w:rsid w:val="0011226C"/>
    <w:rsid w:val="00113856"/>
    <w:rsid w:val="00113BC9"/>
    <w:rsid w:val="00116762"/>
    <w:rsid w:val="00121AF7"/>
    <w:rsid w:val="00122665"/>
    <w:rsid w:val="00122766"/>
    <w:rsid w:val="00125EC3"/>
    <w:rsid w:val="00131316"/>
    <w:rsid w:val="001331CF"/>
    <w:rsid w:val="001332DF"/>
    <w:rsid w:val="00135E9D"/>
    <w:rsid w:val="001379D8"/>
    <w:rsid w:val="001439A2"/>
    <w:rsid w:val="00145FA5"/>
    <w:rsid w:val="0015530F"/>
    <w:rsid w:val="00156F90"/>
    <w:rsid w:val="0015702C"/>
    <w:rsid w:val="001601C0"/>
    <w:rsid w:val="001604A2"/>
    <w:rsid w:val="001638E4"/>
    <w:rsid w:val="00173C14"/>
    <w:rsid w:val="001767F0"/>
    <w:rsid w:val="00191962"/>
    <w:rsid w:val="001B1925"/>
    <w:rsid w:val="001B3921"/>
    <w:rsid w:val="001B3F8C"/>
    <w:rsid w:val="001B5CE0"/>
    <w:rsid w:val="001B7F3D"/>
    <w:rsid w:val="001C05C8"/>
    <w:rsid w:val="001C0B7D"/>
    <w:rsid w:val="001C133B"/>
    <w:rsid w:val="001C283F"/>
    <w:rsid w:val="001C65B7"/>
    <w:rsid w:val="001D0306"/>
    <w:rsid w:val="001D0AF8"/>
    <w:rsid w:val="001D1CB5"/>
    <w:rsid w:val="001E53E5"/>
    <w:rsid w:val="001E6442"/>
    <w:rsid w:val="00200C8D"/>
    <w:rsid w:val="002024AC"/>
    <w:rsid w:val="002024E9"/>
    <w:rsid w:val="002033DA"/>
    <w:rsid w:val="00211AF6"/>
    <w:rsid w:val="002151B1"/>
    <w:rsid w:val="00220A87"/>
    <w:rsid w:val="00221EF8"/>
    <w:rsid w:val="0022413B"/>
    <w:rsid w:val="00236856"/>
    <w:rsid w:val="00245CE6"/>
    <w:rsid w:val="00246C40"/>
    <w:rsid w:val="0025128E"/>
    <w:rsid w:val="002600DB"/>
    <w:rsid w:val="00260199"/>
    <w:rsid w:val="002638A5"/>
    <w:rsid w:val="00265C70"/>
    <w:rsid w:val="002667BF"/>
    <w:rsid w:val="0027444B"/>
    <w:rsid w:val="0027502A"/>
    <w:rsid w:val="00276271"/>
    <w:rsid w:val="00276D97"/>
    <w:rsid w:val="00287D22"/>
    <w:rsid w:val="0029693C"/>
    <w:rsid w:val="002975BB"/>
    <w:rsid w:val="002A23DD"/>
    <w:rsid w:val="002A6790"/>
    <w:rsid w:val="002B308F"/>
    <w:rsid w:val="002C00EB"/>
    <w:rsid w:val="002C0734"/>
    <w:rsid w:val="002C0CA5"/>
    <w:rsid w:val="002C2CAA"/>
    <w:rsid w:val="002C6A4E"/>
    <w:rsid w:val="002D359F"/>
    <w:rsid w:val="002D42F1"/>
    <w:rsid w:val="002D72D9"/>
    <w:rsid w:val="002E4BBC"/>
    <w:rsid w:val="002E7FC3"/>
    <w:rsid w:val="002F06E9"/>
    <w:rsid w:val="002F197E"/>
    <w:rsid w:val="002F46A5"/>
    <w:rsid w:val="002F6B72"/>
    <w:rsid w:val="00303712"/>
    <w:rsid w:val="003040CE"/>
    <w:rsid w:val="00307104"/>
    <w:rsid w:val="003118D9"/>
    <w:rsid w:val="00311F95"/>
    <w:rsid w:val="003120BA"/>
    <w:rsid w:val="00312313"/>
    <w:rsid w:val="00316161"/>
    <w:rsid w:val="003163F4"/>
    <w:rsid w:val="00317E3D"/>
    <w:rsid w:val="0032266F"/>
    <w:rsid w:val="00323DB1"/>
    <w:rsid w:val="00326D2B"/>
    <w:rsid w:val="003275ED"/>
    <w:rsid w:val="00327A67"/>
    <w:rsid w:val="00332254"/>
    <w:rsid w:val="00333F7F"/>
    <w:rsid w:val="003364A1"/>
    <w:rsid w:val="003414CF"/>
    <w:rsid w:val="00344BD2"/>
    <w:rsid w:val="00346EA9"/>
    <w:rsid w:val="00355B87"/>
    <w:rsid w:val="00356CBB"/>
    <w:rsid w:val="0036430A"/>
    <w:rsid w:val="00366C82"/>
    <w:rsid w:val="00377078"/>
    <w:rsid w:val="003800CA"/>
    <w:rsid w:val="00381734"/>
    <w:rsid w:val="00385D68"/>
    <w:rsid w:val="00386451"/>
    <w:rsid w:val="00386DD4"/>
    <w:rsid w:val="003933FE"/>
    <w:rsid w:val="003979FE"/>
    <w:rsid w:val="00397B54"/>
    <w:rsid w:val="003A30BD"/>
    <w:rsid w:val="003A32E4"/>
    <w:rsid w:val="003A356E"/>
    <w:rsid w:val="003A4D47"/>
    <w:rsid w:val="003A6D99"/>
    <w:rsid w:val="003B0B30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31B7"/>
    <w:rsid w:val="003F7A5A"/>
    <w:rsid w:val="004004BC"/>
    <w:rsid w:val="0040372A"/>
    <w:rsid w:val="00404C50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1A20"/>
    <w:rsid w:val="00473FC9"/>
    <w:rsid w:val="00482385"/>
    <w:rsid w:val="0048324E"/>
    <w:rsid w:val="004935B2"/>
    <w:rsid w:val="004953D0"/>
    <w:rsid w:val="004A2797"/>
    <w:rsid w:val="004A37BB"/>
    <w:rsid w:val="004B2FA3"/>
    <w:rsid w:val="004B4763"/>
    <w:rsid w:val="004B732E"/>
    <w:rsid w:val="004C359E"/>
    <w:rsid w:val="004C7EE5"/>
    <w:rsid w:val="004D4022"/>
    <w:rsid w:val="004E3941"/>
    <w:rsid w:val="004E4084"/>
    <w:rsid w:val="004E7D69"/>
    <w:rsid w:val="004F017F"/>
    <w:rsid w:val="004F0858"/>
    <w:rsid w:val="005001D2"/>
    <w:rsid w:val="00501644"/>
    <w:rsid w:val="00506BCB"/>
    <w:rsid w:val="00511AE4"/>
    <w:rsid w:val="00511D00"/>
    <w:rsid w:val="00512BD1"/>
    <w:rsid w:val="00514614"/>
    <w:rsid w:val="005210D4"/>
    <w:rsid w:val="00525897"/>
    <w:rsid w:val="0052714E"/>
    <w:rsid w:val="00530562"/>
    <w:rsid w:val="00532F0B"/>
    <w:rsid w:val="00540B21"/>
    <w:rsid w:val="005422A1"/>
    <w:rsid w:val="005453C2"/>
    <w:rsid w:val="0055290C"/>
    <w:rsid w:val="00557721"/>
    <w:rsid w:val="00565C41"/>
    <w:rsid w:val="00567D1E"/>
    <w:rsid w:val="0058225F"/>
    <w:rsid w:val="005871B6"/>
    <w:rsid w:val="005A20E1"/>
    <w:rsid w:val="005A2112"/>
    <w:rsid w:val="005A45E1"/>
    <w:rsid w:val="005D422A"/>
    <w:rsid w:val="005E3725"/>
    <w:rsid w:val="005E6DEE"/>
    <w:rsid w:val="005F36E8"/>
    <w:rsid w:val="005F747D"/>
    <w:rsid w:val="005F7A49"/>
    <w:rsid w:val="006000F9"/>
    <w:rsid w:val="0060196C"/>
    <w:rsid w:val="0060519B"/>
    <w:rsid w:val="006055C3"/>
    <w:rsid w:val="00606D69"/>
    <w:rsid w:val="00615CBE"/>
    <w:rsid w:val="00615CBF"/>
    <w:rsid w:val="00615E84"/>
    <w:rsid w:val="00617F80"/>
    <w:rsid w:val="00620937"/>
    <w:rsid w:val="006219FD"/>
    <w:rsid w:val="00623075"/>
    <w:rsid w:val="00624750"/>
    <w:rsid w:val="00624799"/>
    <w:rsid w:val="006470A2"/>
    <w:rsid w:val="00647285"/>
    <w:rsid w:val="00651D76"/>
    <w:rsid w:val="0066143A"/>
    <w:rsid w:val="00662CAD"/>
    <w:rsid w:val="0067008E"/>
    <w:rsid w:val="006704AA"/>
    <w:rsid w:val="00681C05"/>
    <w:rsid w:val="006821E3"/>
    <w:rsid w:val="00683AFB"/>
    <w:rsid w:val="0068554C"/>
    <w:rsid w:val="00685982"/>
    <w:rsid w:val="006861A5"/>
    <w:rsid w:val="00686EA5"/>
    <w:rsid w:val="0068773B"/>
    <w:rsid w:val="006908EF"/>
    <w:rsid w:val="00691B92"/>
    <w:rsid w:val="0069271A"/>
    <w:rsid w:val="006965FB"/>
    <w:rsid w:val="00696902"/>
    <w:rsid w:val="006A4B45"/>
    <w:rsid w:val="006A4EC8"/>
    <w:rsid w:val="006B0D46"/>
    <w:rsid w:val="006B23D9"/>
    <w:rsid w:val="006B26F4"/>
    <w:rsid w:val="006C359C"/>
    <w:rsid w:val="006C7040"/>
    <w:rsid w:val="006D0BCC"/>
    <w:rsid w:val="006D195A"/>
    <w:rsid w:val="006D6136"/>
    <w:rsid w:val="006E21D8"/>
    <w:rsid w:val="006F1EF1"/>
    <w:rsid w:val="006F30A5"/>
    <w:rsid w:val="006F6F54"/>
    <w:rsid w:val="007131A7"/>
    <w:rsid w:val="007204D3"/>
    <w:rsid w:val="00723BB9"/>
    <w:rsid w:val="0072667C"/>
    <w:rsid w:val="00735DB1"/>
    <w:rsid w:val="0073684A"/>
    <w:rsid w:val="0074083D"/>
    <w:rsid w:val="007431A9"/>
    <w:rsid w:val="007508BA"/>
    <w:rsid w:val="00763D44"/>
    <w:rsid w:val="007710F9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4369"/>
    <w:rsid w:val="007D4B81"/>
    <w:rsid w:val="007D75F6"/>
    <w:rsid w:val="007E696E"/>
    <w:rsid w:val="007F0DA4"/>
    <w:rsid w:val="007F33B8"/>
    <w:rsid w:val="007F7069"/>
    <w:rsid w:val="0080438C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3AF"/>
    <w:rsid w:val="00845DD4"/>
    <w:rsid w:val="00852FFA"/>
    <w:rsid w:val="00853CFD"/>
    <w:rsid w:val="00856560"/>
    <w:rsid w:val="00862F78"/>
    <w:rsid w:val="00863983"/>
    <w:rsid w:val="008668B8"/>
    <w:rsid w:val="00872C33"/>
    <w:rsid w:val="00880C42"/>
    <w:rsid w:val="0089146D"/>
    <w:rsid w:val="00891FC2"/>
    <w:rsid w:val="00892EAE"/>
    <w:rsid w:val="008A4C80"/>
    <w:rsid w:val="008B094E"/>
    <w:rsid w:val="008B2644"/>
    <w:rsid w:val="008B43C0"/>
    <w:rsid w:val="008B5588"/>
    <w:rsid w:val="008C11F3"/>
    <w:rsid w:val="008C274D"/>
    <w:rsid w:val="008D133E"/>
    <w:rsid w:val="008D66C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7AED"/>
    <w:rsid w:val="00922CCA"/>
    <w:rsid w:val="00923505"/>
    <w:rsid w:val="00932E1F"/>
    <w:rsid w:val="00933C7E"/>
    <w:rsid w:val="00954BE3"/>
    <w:rsid w:val="00960EF2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9742B"/>
    <w:rsid w:val="009A4C0E"/>
    <w:rsid w:val="009A5292"/>
    <w:rsid w:val="009A6EEA"/>
    <w:rsid w:val="009B6EC7"/>
    <w:rsid w:val="009C53AF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0FD"/>
    <w:rsid w:val="009F7A31"/>
    <w:rsid w:val="00A002D3"/>
    <w:rsid w:val="00A04A26"/>
    <w:rsid w:val="00A0643F"/>
    <w:rsid w:val="00A147FA"/>
    <w:rsid w:val="00A159B5"/>
    <w:rsid w:val="00A163E5"/>
    <w:rsid w:val="00A222BA"/>
    <w:rsid w:val="00A23E05"/>
    <w:rsid w:val="00A240D6"/>
    <w:rsid w:val="00A26D2B"/>
    <w:rsid w:val="00A272EA"/>
    <w:rsid w:val="00A31C24"/>
    <w:rsid w:val="00A35CFB"/>
    <w:rsid w:val="00A370AC"/>
    <w:rsid w:val="00A42816"/>
    <w:rsid w:val="00A46E86"/>
    <w:rsid w:val="00A47C33"/>
    <w:rsid w:val="00A52B06"/>
    <w:rsid w:val="00A5323F"/>
    <w:rsid w:val="00A5546A"/>
    <w:rsid w:val="00A56360"/>
    <w:rsid w:val="00A56B0F"/>
    <w:rsid w:val="00A64208"/>
    <w:rsid w:val="00A65BE9"/>
    <w:rsid w:val="00A71A59"/>
    <w:rsid w:val="00A764DE"/>
    <w:rsid w:val="00A801BF"/>
    <w:rsid w:val="00A8068E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4D92"/>
    <w:rsid w:val="00AB782D"/>
    <w:rsid w:val="00AC0C81"/>
    <w:rsid w:val="00AC1ED8"/>
    <w:rsid w:val="00AC5470"/>
    <w:rsid w:val="00AC59DC"/>
    <w:rsid w:val="00AC5C8F"/>
    <w:rsid w:val="00AC70EB"/>
    <w:rsid w:val="00AD08BD"/>
    <w:rsid w:val="00AD1862"/>
    <w:rsid w:val="00AD5B6C"/>
    <w:rsid w:val="00AF1D01"/>
    <w:rsid w:val="00B02C69"/>
    <w:rsid w:val="00B042D0"/>
    <w:rsid w:val="00B108E6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4799E"/>
    <w:rsid w:val="00B50000"/>
    <w:rsid w:val="00B5051F"/>
    <w:rsid w:val="00B56020"/>
    <w:rsid w:val="00B5726F"/>
    <w:rsid w:val="00B60F29"/>
    <w:rsid w:val="00B66788"/>
    <w:rsid w:val="00B67897"/>
    <w:rsid w:val="00B70771"/>
    <w:rsid w:val="00B73ABF"/>
    <w:rsid w:val="00B746D5"/>
    <w:rsid w:val="00B75271"/>
    <w:rsid w:val="00B754E1"/>
    <w:rsid w:val="00B75835"/>
    <w:rsid w:val="00B81CF2"/>
    <w:rsid w:val="00B845BD"/>
    <w:rsid w:val="00B868A0"/>
    <w:rsid w:val="00B86DBA"/>
    <w:rsid w:val="00B909E9"/>
    <w:rsid w:val="00B91413"/>
    <w:rsid w:val="00BB27F4"/>
    <w:rsid w:val="00BB3943"/>
    <w:rsid w:val="00BB667E"/>
    <w:rsid w:val="00BC2EE4"/>
    <w:rsid w:val="00BC33E5"/>
    <w:rsid w:val="00BC3473"/>
    <w:rsid w:val="00BC408F"/>
    <w:rsid w:val="00BC73F0"/>
    <w:rsid w:val="00BD1C54"/>
    <w:rsid w:val="00BD2A90"/>
    <w:rsid w:val="00BD312C"/>
    <w:rsid w:val="00BD3BCF"/>
    <w:rsid w:val="00BE29DC"/>
    <w:rsid w:val="00BE6860"/>
    <w:rsid w:val="00BE79E8"/>
    <w:rsid w:val="00BF0518"/>
    <w:rsid w:val="00BF4078"/>
    <w:rsid w:val="00BF666E"/>
    <w:rsid w:val="00BF7C16"/>
    <w:rsid w:val="00C03E76"/>
    <w:rsid w:val="00C04EA7"/>
    <w:rsid w:val="00C05CB7"/>
    <w:rsid w:val="00C06CB3"/>
    <w:rsid w:val="00C06D1E"/>
    <w:rsid w:val="00C10B0F"/>
    <w:rsid w:val="00C1722F"/>
    <w:rsid w:val="00C20CB1"/>
    <w:rsid w:val="00C21BD2"/>
    <w:rsid w:val="00C27558"/>
    <w:rsid w:val="00C32DBF"/>
    <w:rsid w:val="00C3563B"/>
    <w:rsid w:val="00C44231"/>
    <w:rsid w:val="00C47DBE"/>
    <w:rsid w:val="00C517CB"/>
    <w:rsid w:val="00C6432F"/>
    <w:rsid w:val="00C65061"/>
    <w:rsid w:val="00C656A0"/>
    <w:rsid w:val="00C704B1"/>
    <w:rsid w:val="00C72C0E"/>
    <w:rsid w:val="00C818DE"/>
    <w:rsid w:val="00C82C96"/>
    <w:rsid w:val="00C82E47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3406"/>
    <w:rsid w:val="00CB55EB"/>
    <w:rsid w:val="00CB67D8"/>
    <w:rsid w:val="00CB78F2"/>
    <w:rsid w:val="00CC2F30"/>
    <w:rsid w:val="00CD02D8"/>
    <w:rsid w:val="00CD7D33"/>
    <w:rsid w:val="00CE2BDB"/>
    <w:rsid w:val="00CE379A"/>
    <w:rsid w:val="00CE3F71"/>
    <w:rsid w:val="00CE7837"/>
    <w:rsid w:val="00CE7886"/>
    <w:rsid w:val="00CF1354"/>
    <w:rsid w:val="00CF1B98"/>
    <w:rsid w:val="00D01CA7"/>
    <w:rsid w:val="00D07D29"/>
    <w:rsid w:val="00D12DAA"/>
    <w:rsid w:val="00D22594"/>
    <w:rsid w:val="00D33A92"/>
    <w:rsid w:val="00D40102"/>
    <w:rsid w:val="00D4116C"/>
    <w:rsid w:val="00D4203A"/>
    <w:rsid w:val="00D451CB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04DB"/>
    <w:rsid w:val="00DD4CAF"/>
    <w:rsid w:val="00DD78A9"/>
    <w:rsid w:val="00DE1ACC"/>
    <w:rsid w:val="00DE1AEF"/>
    <w:rsid w:val="00DE6870"/>
    <w:rsid w:val="00DF189B"/>
    <w:rsid w:val="00DF53AD"/>
    <w:rsid w:val="00DF53B9"/>
    <w:rsid w:val="00DF5C55"/>
    <w:rsid w:val="00DF7A47"/>
    <w:rsid w:val="00E01025"/>
    <w:rsid w:val="00E10B0C"/>
    <w:rsid w:val="00E170FC"/>
    <w:rsid w:val="00E17AAF"/>
    <w:rsid w:val="00E2262E"/>
    <w:rsid w:val="00E25C11"/>
    <w:rsid w:val="00E35797"/>
    <w:rsid w:val="00E46FB5"/>
    <w:rsid w:val="00E50895"/>
    <w:rsid w:val="00E50DCF"/>
    <w:rsid w:val="00E53AC5"/>
    <w:rsid w:val="00E57033"/>
    <w:rsid w:val="00E673BB"/>
    <w:rsid w:val="00E71B4C"/>
    <w:rsid w:val="00E71E11"/>
    <w:rsid w:val="00E80511"/>
    <w:rsid w:val="00E9429B"/>
    <w:rsid w:val="00EA009D"/>
    <w:rsid w:val="00EA1262"/>
    <w:rsid w:val="00EA2023"/>
    <w:rsid w:val="00EA3249"/>
    <w:rsid w:val="00EA52EB"/>
    <w:rsid w:val="00EA5ADE"/>
    <w:rsid w:val="00EA73B0"/>
    <w:rsid w:val="00EB457B"/>
    <w:rsid w:val="00EB5B61"/>
    <w:rsid w:val="00EC112C"/>
    <w:rsid w:val="00EC4169"/>
    <w:rsid w:val="00EC43D8"/>
    <w:rsid w:val="00EC5D2D"/>
    <w:rsid w:val="00ED28D7"/>
    <w:rsid w:val="00ED3172"/>
    <w:rsid w:val="00ED766B"/>
    <w:rsid w:val="00ED7972"/>
    <w:rsid w:val="00EE618E"/>
    <w:rsid w:val="00EE78BC"/>
    <w:rsid w:val="00EF0141"/>
    <w:rsid w:val="00EF2415"/>
    <w:rsid w:val="00EF4A42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3EF"/>
    <w:rsid w:val="00F678FC"/>
    <w:rsid w:val="00F704CD"/>
    <w:rsid w:val="00F71435"/>
    <w:rsid w:val="00F72A9C"/>
    <w:rsid w:val="00F76F83"/>
    <w:rsid w:val="00F80F7D"/>
    <w:rsid w:val="00F874F6"/>
    <w:rsid w:val="00F9203B"/>
    <w:rsid w:val="00F923F7"/>
    <w:rsid w:val="00F93D4C"/>
    <w:rsid w:val="00F94F15"/>
    <w:rsid w:val="00F958E1"/>
    <w:rsid w:val="00F9682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E3E93FD1-20BB-4EAD-824E-23F9C40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5B7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2B308F"/>
    <w:rPr>
      <w:color w:val="605E5C"/>
      <w:shd w:val="clear" w:color="auto" w:fill="E1DFDD"/>
    </w:rPr>
  </w:style>
  <w:style w:type="character" w:customStyle="1" w:styleId="nt">
    <w:name w:val="nt"/>
    <w:basedOn w:val="a0"/>
    <w:rsid w:val="00316161"/>
  </w:style>
  <w:style w:type="character" w:customStyle="1" w:styleId="err">
    <w:name w:val="err"/>
    <w:basedOn w:val="a0"/>
    <w:rsid w:val="00316161"/>
  </w:style>
  <w:style w:type="character" w:customStyle="1" w:styleId="k">
    <w:name w:val="k"/>
    <w:basedOn w:val="a0"/>
    <w:rsid w:val="00316161"/>
  </w:style>
  <w:style w:type="character" w:customStyle="1" w:styleId="nn">
    <w:name w:val="nn"/>
    <w:basedOn w:val="a0"/>
    <w:rsid w:val="00316161"/>
  </w:style>
  <w:style w:type="character" w:customStyle="1" w:styleId="p">
    <w:name w:val="p"/>
    <w:basedOn w:val="a0"/>
    <w:rsid w:val="00316161"/>
  </w:style>
  <w:style w:type="character" w:customStyle="1" w:styleId="nc">
    <w:name w:val="nc"/>
    <w:basedOn w:val="a0"/>
    <w:rsid w:val="00316161"/>
  </w:style>
  <w:style w:type="character" w:customStyle="1" w:styleId="n">
    <w:name w:val="n"/>
    <w:basedOn w:val="a0"/>
    <w:rsid w:val="00316161"/>
  </w:style>
  <w:style w:type="character" w:customStyle="1" w:styleId="nf">
    <w:name w:val="nf"/>
    <w:basedOn w:val="a0"/>
    <w:rsid w:val="0031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80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1955</TotalTime>
  <Pages>9</Pages>
  <Words>2065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Lavro Gavno</cp:lastModifiedBy>
  <cp:revision>24</cp:revision>
  <cp:lastPrinted>2015-03-05T20:32:00Z</cp:lastPrinted>
  <dcterms:created xsi:type="dcterms:W3CDTF">2023-09-29T17:10:00Z</dcterms:created>
  <dcterms:modified xsi:type="dcterms:W3CDTF">2025-10-13T22:16:00Z</dcterms:modified>
</cp:coreProperties>
</file>