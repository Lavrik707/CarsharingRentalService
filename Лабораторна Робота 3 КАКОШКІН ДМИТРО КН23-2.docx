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DC79" w14:textId="77777777" w:rsidR="002E4BBC" w:rsidRPr="002E4BBC" w:rsidRDefault="002E4BBC" w:rsidP="002E4BBC">
      <w:pPr>
        <w:pStyle w:val="ad"/>
        <w:spacing w:before="0" w:beforeAutospacing="0" w:after="0" w:afterAutospacing="0"/>
        <w:ind w:firstLine="709"/>
        <w:jc w:val="center"/>
        <w:rPr>
          <w:b/>
          <w:bCs/>
          <w:i/>
          <w:iCs/>
          <w:sz w:val="28"/>
          <w:szCs w:val="28"/>
        </w:rPr>
      </w:pPr>
      <w:r w:rsidRPr="002E4BBC">
        <w:rPr>
          <w:b/>
          <w:bCs/>
          <w:i/>
          <w:iCs/>
          <w:color w:val="000000"/>
          <w:sz w:val="28"/>
          <w:szCs w:val="28"/>
        </w:rPr>
        <w:t>Лабораторна робота №3</w:t>
      </w:r>
    </w:p>
    <w:p w14:paraId="3E01DE0E" w14:textId="77777777" w:rsidR="002E4BBC" w:rsidRPr="002E4BBC" w:rsidRDefault="002E4BBC" w:rsidP="002E4BBC">
      <w:pPr>
        <w:pStyle w:val="ad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</w:rPr>
      </w:pPr>
      <w:r w:rsidRPr="002E4BBC">
        <w:rPr>
          <w:b/>
          <w:bCs/>
          <w:color w:val="000000"/>
          <w:sz w:val="28"/>
          <w:szCs w:val="28"/>
        </w:rPr>
        <w:t>Тема: Часткові представлення. Робота</w:t>
      </w:r>
      <w:r w:rsidRPr="002E4BBC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2E4BBC">
        <w:rPr>
          <w:b/>
          <w:bCs/>
          <w:color w:val="000000"/>
          <w:sz w:val="28"/>
          <w:szCs w:val="28"/>
        </w:rPr>
        <w:t>з</w:t>
      </w:r>
      <w:r w:rsidRPr="002E4BBC">
        <w:rPr>
          <w:b/>
          <w:bCs/>
          <w:color w:val="000000"/>
          <w:sz w:val="28"/>
          <w:szCs w:val="28"/>
          <w:lang w:val="en-US"/>
        </w:rPr>
        <w:t xml:space="preserve"> View Components. </w:t>
      </w:r>
      <w:r w:rsidRPr="002E4BBC">
        <w:rPr>
          <w:b/>
          <w:bCs/>
          <w:color w:val="000000"/>
          <w:sz w:val="28"/>
          <w:szCs w:val="28"/>
        </w:rPr>
        <w:t>Навігація</w:t>
      </w:r>
      <w:r w:rsidRPr="002E4BBC">
        <w:rPr>
          <w:b/>
          <w:bCs/>
          <w:color w:val="000000"/>
          <w:sz w:val="28"/>
          <w:szCs w:val="28"/>
          <w:lang w:val="en-US"/>
        </w:rPr>
        <w:t xml:space="preserve">. </w:t>
      </w:r>
      <w:r w:rsidRPr="002E4BBC">
        <w:rPr>
          <w:b/>
          <w:bCs/>
          <w:color w:val="000000"/>
          <w:sz w:val="28"/>
          <w:szCs w:val="28"/>
        </w:rPr>
        <w:t>Фільтрація. Використання сесії.</w:t>
      </w:r>
    </w:p>
    <w:p w14:paraId="68B09F97" w14:textId="77777777" w:rsidR="002E4BBC" w:rsidRPr="002E4BBC" w:rsidRDefault="002E4BBC" w:rsidP="002E4BBC">
      <w:pPr>
        <w:pStyle w:val="ad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2E4BBC">
        <w:rPr>
          <w:b/>
          <w:bCs/>
          <w:color w:val="000000"/>
          <w:sz w:val="28"/>
          <w:szCs w:val="28"/>
        </w:rPr>
        <w:t>Мета:</w:t>
      </w:r>
      <w:r w:rsidRPr="002E4BBC">
        <w:rPr>
          <w:color w:val="000000"/>
          <w:sz w:val="28"/>
          <w:szCs w:val="28"/>
        </w:rPr>
        <w:t xml:space="preserve"> отримати навички роботи з частковими представленнями, навчитися працювати з параметрами рядку запиту, набути навичок роботи з сесіями.</w:t>
      </w:r>
    </w:p>
    <w:p w14:paraId="65507813" w14:textId="241936FF" w:rsidR="00EF4A42" w:rsidRDefault="00EF4A42" w:rsidP="002E4BB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BD80348" w14:textId="77777777" w:rsidR="002E4BBC" w:rsidRDefault="002E4BBC" w:rsidP="002E4BBC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E4BBC">
        <w:rPr>
          <w:rFonts w:ascii="Times New Roman" w:hAnsi="Times New Roman"/>
          <w:b/>
          <w:bCs/>
          <w:sz w:val="28"/>
          <w:szCs w:val="28"/>
          <w:lang w:val="ru-RU"/>
        </w:rPr>
        <w:t>Завдання 1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77AE06B8" w14:textId="1902A891" w:rsidR="002E4BBC" w:rsidRDefault="002E4BBC" w:rsidP="002E4BB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E4BBC">
        <w:rPr>
          <w:rFonts w:ascii="Times New Roman" w:hAnsi="Times New Roman"/>
          <w:sz w:val="28"/>
          <w:szCs w:val="28"/>
          <w:lang w:val="ru-RU"/>
        </w:rPr>
        <w:t>Створення часткового представлення (Partial View)</w:t>
      </w:r>
    </w:p>
    <w:p w14:paraId="16097A20" w14:textId="049EE0FD" w:rsidR="002E4BBC" w:rsidRDefault="002E4BBC" w:rsidP="002E4BB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E2A08B3" w14:textId="298912B2" w:rsidR="002E4BBC" w:rsidRPr="002E4BBC" w:rsidRDefault="002E4BBC" w:rsidP="002E4BBC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Лістінг коду </w:t>
      </w:r>
      <w:r>
        <w:rPr>
          <w:rFonts w:ascii="Times New Roman" w:hAnsi="Times New Roman"/>
          <w:sz w:val="28"/>
          <w:szCs w:val="28"/>
          <w:lang w:val="en-US"/>
        </w:rPr>
        <w:t>VehiclesSummary</w:t>
      </w:r>
      <w:r w:rsidRPr="002E4BBC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cshtml</w:t>
      </w:r>
      <w:r w:rsidRPr="002E4BB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(код вже з доданими куками та пейджингом)</w:t>
      </w:r>
      <w:r w:rsidRPr="002E4BBC">
        <w:rPr>
          <w:rFonts w:ascii="Times New Roman" w:hAnsi="Times New Roman"/>
          <w:sz w:val="28"/>
          <w:szCs w:val="28"/>
          <w:lang w:val="ru-RU"/>
        </w:rPr>
        <w:t>:</w:t>
      </w:r>
    </w:p>
    <w:p w14:paraId="2AA75FF2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@model VehicleRentalService.Models.ViewModels.</w:t>
      </w:r>
      <w:r w:rsidRPr="002E4BBC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VehicleListViewModel</w:t>
      </w:r>
    </w:p>
    <w:p w14:paraId="72187F08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link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rel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="stylesheet"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href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@Url.Content(</w:t>
      </w:r>
      <w:r w:rsidRPr="002E4BB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"~/css/card-styles.css"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30CE57FC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7121E9C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@{</w:t>
      </w:r>
    </w:p>
    <w:p w14:paraId="0D2D2C21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foreach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Model.Vehicles)</w:t>
      </w:r>
    </w:p>
    <w:p w14:paraId="19029F5E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14A8A787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="card"&gt;</w:t>
      </w:r>
    </w:p>
    <w:p w14:paraId="252F995F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="card-body"&gt;</w:t>
      </w:r>
    </w:p>
    <w:p w14:paraId="2E1B9540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h5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="card-title"&gt;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@v.Name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h5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3397384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p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="card-text"&gt;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@v.Description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p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E1182CA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="d-flex justify-content-between align-items-center"&gt;</w:t>
      </w:r>
    </w:p>
    <w:p w14:paraId="00D378B2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span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="h5 mb-0"&gt;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@v.PricePerMinute/minute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span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4BC9FB23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EB44995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05778C3C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="card-footer d-flex justify-content-between bg-light"&gt;</w:t>
      </w:r>
    </w:p>
    <w:p w14:paraId="564B88A0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form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asp-controller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="Home"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asp-action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="SetCookies"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method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="post"&gt;</w:t>
      </w:r>
    </w:p>
    <w:p w14:paraId="2AC5501F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="number"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name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="Quantity"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value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="1"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min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="1"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="form-control-sm"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6E9F819C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="hidden"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name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="VehicleType"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value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@v.GetType().Name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783C4165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="hidden"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name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="VehicleId"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value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@v.VehicleId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3AA5A61E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button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="btn btn-primary btn-sm"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="submit"&gt;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Add to Cart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button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FE2B26C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form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36E3DE28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5ECE875C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342BC4AA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0E248B59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B0283CA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A86A78A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Page @Model.PagingInfo.CurrentPage / @Model.PagingInfo.TotalPages</w:t>
      </w:r>
    </w:p>
    <w:p w14:paraId="3AD613BA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41BFA20F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FB8EAF8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41B1DE9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@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for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 = 1; i &lt;= Model.PagingInfo.TotalPages; i++)</w:t>
      </w:r>
    </w:p>
    <w:p w14:paraId="3F574A30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12C5E56A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(i == Model.PagingInfo.CurrentPage)</w:t>
      </w:r>
    </w:p>
    <w:p w14:paraId="4CFEBC0B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6380D619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span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@i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span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60A270B2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52CA40EB" w14:textId="0F28413D" w:rsid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0E0FD67F" w14:textId="165B7CA8" w:rsid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</w:p>
    <w:p w14:paraId="4EC9F50C" w14:textId="34CABA28" w:rsid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</w:p>
    <w:p w14:paraId="6054607A" w14:textId="20062142" w:rsid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</w:p>
    <w:p w14:paraId="26369AE6" w14:textId="17E12CB1" w:rsid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</w:p>
    <w:p w14:paraId="347C528D" w14:textId="2077B34E" w:rsid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</w:p>
    <w:p w14:paraId="2B268723" w14:textId="001B0E5A" w:rsid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</w:p>
    <w:p w14:paraId="290254DC" w14:textId="597E3E4F" w:rsid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</w:p>
    <w:p w14:paraId="5B294260" w14:textId="58E4495F" w:rsid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</w:p>
    <w:p w14:paraId="48DF9BF3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429528F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305113F6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a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href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@Url.Action(</w:t>
      </w:r>
      <w:r w:rsidRPr="002E4BB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"Index"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{ page = i, category = ViewData[</w:t>
      </w:r>
      <w:r w:rsidRPr="002E4BB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"CurrentCategory"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] })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"&gt;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@i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a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3177A04E" w14:textId="77777777" w:rsidR="002E4BBC" w:rsidRPr="0068554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554DA54E" w14:textId="77777777" w:rsidR="002E4BBC" w:rsidRPr="0068554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1ECB7A6E" w14:textId="77777777" w:rsidR="002E4BBC" w:rsidRPr="0068554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68554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68554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68554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F24804F" w14:textId="77777777" w:rsidR="002E4BBC" w:rsidRPr="0068554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5A9A41A5" w14:textId="0A9EF455" w:rsidR="002E4BBC" w:rsidRDefault="002E4BBC" w:rsidP="002E4BBC">
      <w:pPr>
        <w:rPr>
          <w:rFonts w:ascii="Times New Roman" w:hAnsi="Times New Roman"/>
          <w:sz w:val="28"/>
          <w:szCs w:val="28"/>
          <w:lang w:val="en-US"/>
        </w:rPr>
      </w:pPr>
    </w:p>
    <w:p w14:paraId="0F10272A" w14:textId="4E74A6D4" w:rsidR="002E4BBC" w:rsidRDefault="002E4BBC" w:rsidP="002E4BB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Лістінг головної сторінки із використанням </w:t>
      </w:r>
      <w:r>
        <w:rPr>
          <w:rFonts w:ascii="Times New Roman" w:hAnsi="Times New Roman"/>
          <w:sz w:val="28"/>
          <w:szCs w:val="28"/>
          <w:lang w:val="en-US"/>
        </w:rPr>
        <w:t>Partial View:</w:t>
      </w:r>
    </w:p>
    <w:p w14:paraId="3FA6C605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@section Sidebar {</w:t>
      </w:r>
    </w:p>
    <w:p w14:paraId="7C077273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aside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="col-md-3 col-lg-2 bg-light border-end min-vh-100 p-3"&gt;</w:t>
      </w:r>
    </w:p>
    <w:p w14:paraId="44BE9CB0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@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 xml:space="preserve">await 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Component.InvokeAsync(</w:t>
      </w:r>
      <w:r w:rsidRPr="002E4BB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"NavigationMenu"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5F8DEFF7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aside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633BC360" w14:textId="77777777" w:rsidR="002E4BBC" w:rsidRPr="0068554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06C32241" w14:textId="77777777" w:rsidR="002E4BBC" w:rsidRPr="0068554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705CC11" w14:textId="77777777" w:rsidR="002E4BBC" w:rsidRPr="0068554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</w:t>
      </w:r>
      <w:r w:rsidRPr="0068554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 xml:space="preserve">await </w:t>
      </w: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Html.PartialAsync(</w:t>
      </w:r>
      <w:r w:rsidRPr="0068554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"_VehiclesSummary"</w:t>
      </w: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6C30E7E8" w14:textId="22C93DB0" w:rsidR="002E4BBC" w:rsidRDefault="002E4BBC" w:rsidP="002E4BBC">
      <w:pPr>
        <w:rPr>
          <w:rFonts w:ascii="Times New Roman" w:hAnsi="Times New Roman"/>
          <w:sz w:val="28"/>
          <w:szCs w:val="28"/>
          <w:lang w:val="en-US"/>
        </w:rPr>
      </w:pPr>
    </w:p>
    <w:p w14:paraId="1D504D46" w14:textId="444F5917" w:rsidR="002E4BBC" w:rsidRDefault="002E4BBC" w:rsidP="002E4BB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Завдання 2</w:t>
      </w:r>
    </w:p>
    <w:p w14:paraId="3319AAB6" w14:textId="3CEB3E99" w:rsidR="002E4BBC" w:rsidRDefault="002E4BBC" w:rsidP="002E4BB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Навігація по категоріям</w:t>
      </w:r>
    </w:p>
    <w:p w14:paraId="27CD4329" w14:textId="2925E454" w:rsidR="002E4BBC" w:rsidRPr="0068554C" w:rsidRDefault="002E4BBC" w:rsidP="002E4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Лістінг </w:t>
      </w:r>
      <w:r>
        <w:rPr>
          <w:rFonts w:ascii="Times New Roman" w:hAnsi="Times New Roman"/>
          <w:sz w:val="28"/>
          <w:szCs w:val="28"/>
          <w:lang w:val="en-US"/>
        </w:rPr>
        <w:t>NavigationViewComponent</w:t>
      </w:r>
      <w:r w:rsidRPr="0068554C">
        <w:rPr>
          <w:rFonts w:ascii="Times New Roman" w:hAnsi="Times New Roman"/>
          <w:sz w:val="28"/>
          <w:szCs w:val="28"/>
        </w:rPr>
        <w:t>:</w:t>
      </w:r>
    </w:p>
    <w:p w14:paraId="15E8739E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Microsoft.AspNetCore.Mvc;</w:t>
      </w:r>
    </w:p>
    <w:p w14:paraId="11A8385D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VehicleRentalService.Models;</w:t>
      </w:r>
    </w:p>
    <w:p w14:paraId="7D86F197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CEF3BB2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VehicleRentalService.Components</w:t>
      </w:r>
    </w:p>
    <w:p w14:paraId="40D1EFA9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50E3F19F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NavigationMenuViewComponent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2E4BBC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ViewComponent</w:t>
      </w:r>
    </w:p>
    <w:p w14:paraId="53B948B0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06265F4F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readonly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[] _vehicleTypes =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[]</w:t>
      </w:r>
    </w:p>
    <w:p w14:paraId="0923053C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1F8C96BB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2E4BB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"Bike"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6F7F45CB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2E4BB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"Car"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00A56FFD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2E4BB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"Scooter"</w:t>
      </w:r>
    </w:p>
    <w:p w14:paraId="65C5FE78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};</w:t>
      </w:r>
    </w:p>
    <w:p w14:paraId="77C03F52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54A3084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IViewComponentResult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Invoke()</w:t>
      </w:r>
    </w:p>
    <w:p w14:paraId="2A33F805" w14:textId="77777777" w:rsidR="002E4BBC" w:rsidRPr="0068554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26BE96E8" w14:textId="77777777" w:rsidR="002E4BBC" w:rsidRPr="0068554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68554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View(_vehicleTypes);</w:t>
      </w:r>
    </w:p>
    <w:p w14:paraId="78B019DF" w14:textId="77777777" w:rsidR="002E4BBC" w:rsidRPr="0068554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16DD66D1" w14:textId="77777777" w:rsidR="002E4BBC" w:rsidRPr="0068554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46BE1B7E" w14:textId="77777777" w:rsidR="002E4BBC" w:rsidRPr="0068554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2DB53A2A" w14:textId="6D22EA82" w:rsidR="002E4BBC" w:rsidRDefault="002E4BBC" w:rsidP="002E4BBC">
      <w:pPr>
        <w:rPr>
          <w:rFonts w:ascii="Times New Roman" w:hAnsi="Times New Roman"/>
          <w:sz w:val="28"/>
          <w:szCs w:val="28"/>
          <w:lang w:val="en-US"/>
        </w:rPr>
      </w:pPr>
    </w:p>
    <w:p w14:paraId="6F8B72A3" w14:textId="48DA58B0" w:rsidR="002E4BBC" w:rsidRDefault="002E4BBC" w:rsidP="002E4BB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Лістінг </w:t>
      </w:r>
      <w:r w:rsidRPr="002E4BBC">
        <w:rPr>
          <w:rFonts w:ascii="Times New Roman" w:hAnsi="Times New Roman"/>
          <w:sz w:val="28"/>
          <w:szCs w:val="28"/>
          <w:lang w:val="en-US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Layout.cshtml:</w:t>
      </w:r>
    </w:p>
    <w:p w14:paraId="001AB634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&lt;!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DOCTYPE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html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BCC9028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html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1C308E8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head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02395AE4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meta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charset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="utf-8"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6D608F8D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title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@ViewData[</w:t>
      </w:r>
      <w:r w:rsidRPr="002E4BB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"Title"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] VehicleRentalService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title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C70134E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link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rel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="stylesheet"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href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="~/lib/bootstrap/css/bootstrap.min.css"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62A16449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link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rel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="stylesheet"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href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="~/css/layouts.css"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64913343" w14:textId="753E7938" w:rsid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head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8BD5F2A" w14:textId="13F8B7FC" w:rsid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</w:p>
    <w:p w14:paraId="47B6FD69" w14:textId="52248E31" w:rsid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</w:p>
    <w:p w14:paraId="5F6FE0F7" w14:textId="62164489" w:rsid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</w:p>
    <w:p w14:paraId="0B502FB0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1687D03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lastRenderedPageBreak/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body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="d-flex flex-column min-vh-100"&gt;</w:t>
      </w:r>
    </w:p>
    <w:p w14:paraId="1090B69B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header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="bg-dark text-white p-3"&gt;</w:t>
      </w:r>
    </w:p>
    <w:p w14:paraId="1ABA1BF9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="container"&gt;</w:t>
      </w:r>
    </w:p>
    <w:p w14:paraId="70CFD3C1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a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="logo"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href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="/"&gt;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Vehicle Rental Service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a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6FFB8B12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a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="shopping-cart-link"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href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="/ShoppingCart"&gt;</w:t>
      </w:r>
    </w:p>
    <w:p w14:paraId="20132A67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img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src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="~/images/shopping-cart.png"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="shopping-cart-logo"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1A4E6472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a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4C7037A4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08135A56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header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697D3ADB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447C472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="container-fluid flex-grow-1"&gt;</w:t>
      </w:r>
    </w:p>
    <w:p w14:paraId="5047F792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="row"&gt;</w:t>
      </w:r>
    </w:p>
    <w:p w14:paraId="73F171AE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  <w:t>@RenderSection(</w:t>
      </w:r>
      <w:r w:rsidRPr="002E4BB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"Sidebar"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required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false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10A311A8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AE90DCE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main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="col-md-9 col-lg-10 p-4"&gt;</w:t>
      </w:r>
    </w:p>
    <w:p w14:paraId="39C38562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  <w:t>@RenderBody()</w:t>
      </w:r>
    </w:p>
    <w:p w14:paraId="1CE0C982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main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69F4FF2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58CB014E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EFDFA0E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06EDA6D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footer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="bg-light text-center p-3 mt-auto"&gt;</w:t>
      </w:r>
    </w:p>
    <w:p w14:paraId="67BE84CD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="container"&gt;</w:t>
      </w:r>
    </w:p>
    <w:p w14:paraId="12F99A65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  <w:t>&amp;copy; 2025 Vehicle Rental Service</w:t>
      </w:r>
    </w:p>
    <w:p w14:paraId="0CA4DA14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B4EEC63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2E4BB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footer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0DCF5182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5769CE6" w14:textId="77777777" w:rsidR="002E4BBC" w:rsidRPr="002E4BB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2E4BBC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script</w:t>
      </w:r>
      <w:r w:rsidRPr="002E4BB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E4BBC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src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="~/lib/bootstrap/js/bootstrap.bundle.min.js"&gt;&lt;/</w:t>
      </w:r>
      <w:r w:rsidRPr="002E4BBC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script</w:t>
      </w:r>
      <w:r w:rsidRPr="002E4BB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26E17FF" w14:textId="77777777" w:rsidR="002E4BBC" w:rsidRPr="0068554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68554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body</w:t>
      </w:r>
      <w:r w:rsidRPr="0068554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49B4F74" w14:textId="77777777" w:rsidR="002E4BBC" w:rsidRPr="0068554C" w:rsidRDefault="002E4BBC" w:rsidP="002E4B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68554C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html</w:t>
      </w:r>
      <w:r w:rsidRPr="0068554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B8935AB" w14:textId="1E8DF3E4" w:rsidR="002E4BBC" w:rsidRDefault="002E4BBC" w:rsidP="002E4BBC">
      <w:pPr>
        <w:rPr>
          <w:rFonts w:ascii="Times New Roman" w:hAnsi="Times New Roman"/>
          <w:sz w:val="28"/>
          <w:szCs w:val="28"/>
        </w:rPr>
      </w:pPr>
    </w:p>
    <w:p w14:paraId="46D23FE7" w14:textId="57F69D72" w:rsidR="008668B8" w:rsidRDefault="008668B8" w:rsidP="002E4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Виклик </w:t>
      </w:r>
      <w:r>
        <w:rPr>
          <w:rFonts w:ascii="Times New Roman" w:hAnsi="Times New Roman"/>
          <w:sz w:val="28"/>
          <w:szCs w:val="28"/>
          <w:lang w:val="en-US"/>
        </w:rPr>
        <w:t>VehiclesSummary</w:t>
      </w:r>
      <w:r w:rsidRPr="008668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видалено із </w:t>
      </w:r>
      <w:r w:rsidRPr="008668B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Layout</w:t>
      </w:r>
      <w:r>
        <w:rPr>
          <w:rFonts w:ascii="Times New Roman" w:hAnsi="Times New Roman"/>
          <w:sz w:val="28"/>
          <w:szCs w:val="28"/>
        </w:rPr>
        <w:t xml:space="preserve">, бо для виконання завдання із сессіями, потрібно додати інші сторінки, на яких виклик </w:t>
      </w:r>
      <w:r>
        <w:rPr>
          <w:rFonts w:ascii="Times New Roman" w:hAnsi="Times New Roman"/>
          <w:sz w:val="28"/>
          <w:szCs w:val="28"/>
          <w:lang w:val="en-US"/>
        </w:rPr>
        <w:t>VehiclesSummary</w:t>
      </w:r>
      <w:r w:rsidRPr="008668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потрібен</w:t>
      </w:r>
    </w:p>
    <w:p w14:paraId="04F110CB" w14:textId="386652A8" w:rsidR="008668B8" w:rsidRPr="008668B8" w:rsidRDefault="008668B8" w:rsidP="002E4BB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Частина </w:t>
      </w:r>
      <w:r>
        <w:rPr>
          <w:rFonts w:ascii="Times New Roman" w:hAnsi="Times New Roman"/>
          <w:sz w:val="28"/>
          <w:szCs w:val="28"/>
          <w:lang w:val="en-US"/>
        </w:rPr>
        <w:t>HomeController</w:t>
      </w:r>
      <w:r w:rsidRPr="008668B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cs</w:t>
      </w:r>
      <w:r w:rsidRPr="008668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із виведенням транспортних засобів по категоріям(вимушено довелось перенести із </w:t>
      </w:r>
      <w:r>
        <w:rPr>
          <w:rFonts w:ascii="Times New Roman" w:hAnsi="Times New Roman"/>
          <w:sz w:val="28"/>
          <w:szCs w:val="28"/>
          <w:lang w:val="en-US"/>
        </w:rPr>
        <w:t>NavigationMenuViewComponent</w:t>
      </w:r>
      <w:r w:rsidRPr="008668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  <w:lang w:val="en-US"/>
        </w:rPr>
        <w:t>HomeController</w:t>
      </w:r>
      <w:r w:rsidRPr="008668B8">
        <w:rPr>
          <w:rFonts w:ascii="Times New Roman" w:hAnsi="Times New Roman"/>
          <w:sz w:val="28"/>
          <w:szCs w:val="28"/>
        </w:rPr>
        <w:t>):</w:t>
      </w:r>
    </w:p>
    <w:p w14:paraId="2D94D0B5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668B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IActionResult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Index(</w:t>
      </w:r>
      <w:r w:rsidRPr="008668B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category =</w:t>
      </w:r>
      <w:r w:rsidRPr="008668B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"Car"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8668B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page = 1)</w:t>
      </w:r>
    </w:p>
    <w:p w14:paraId="411768DA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3A1E41E8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ViewData[</w:t>
      </w:r>
      <w:r w:rsidRPr="008668B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"CurrentCategory"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] = category;</w:t>
      </w:r>
    </w:p>
    <w:p w14:paraId="35D3472F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55EB11E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CBD739D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8668B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totalItems = category </w:t>
      </w:r>
      <w:r w:rsidRPr="008668B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switch</w:t>
      </w:r>
    </w:p>
    <w:p w14:paraId="2B090BDA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15187E6B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8668B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"Car"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=&gt; _repository.Cars.Count(),</w:t>
      </w:r>
    </w:p>
    <w:p w14:paraId="67B688A4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0A4D724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8668B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"Bike"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=&gt; _repository.Bikes.Count(),</w:t>
      </w:r>
    </w:p>
    <w:p w14:paraId="2EDE5892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2F8A05F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8668B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"Scooter"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=&gt; _repository.Scooters.Count(),</w:t>
      </w:r>
    </w:p>
    <w:p w14:paraId="372D335B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C17F18A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8668B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_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=&gt; 0</w:t>
      </w:r>
    </w:p>
    <w:p w14:paraId="1D9A1FEA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};</w:t>
      </w:r>
    </w:p>
    <w:p w14:paraId="3CC7133F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</w:p>
    <w:p w14:paraId="3C3A3D6A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8668B8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 w:eastAsia="ru-RU"/>
        </w:rPr>
        <w:t>#if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DEBUG</w:t>
      </w:r>
    </w:p>
    <w:p w14:paraId="2152EA12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8668B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Console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.WriteLine(</w:t>
      </w:r>
      <w:r w:rsidRPr="008668B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$"Items count: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{totalItems}</w:t>
      </w:r>
      <w:r w:rsidRPr="008668B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04EA70DC" w14:textId="24E4BB1F" w:rsid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8668B8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 w:eastAsia="ru-RU"/>
        </w:rPr>
        <w:t>#endif</w:t>
      </w:r>
    </w:p>
    <w:p w14:paraId="75EB5705" w14:textId="607654F3" w:rsid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 w:eastAsia="ru-RU"/>
        </w:rPr>
      </w:pPr>
    </w:p>
    <w:p w14:paraId="36A5CB1D" w14:textId="116DF367" w:rsid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 w:eastAsia="ru-RU"/>
        </w:rPr>
      </w:pPr>
    </w:p>
    <w:p w14:paraId="421F5E0E" w14:textId="48681C4C" w:rsid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 w:eastAsia="ru-RU"/>
        </w:rPr>
      </w:pPr>
    </w:p>
    <w:p w14:paraId="5D1267F3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 w:eastAsia="ru-RU"/>
        </w:rPr>
      </w:pPr>
    </w:p>
    <w:p w14:paraId="30F863DE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 w:eastAsia="ru-RU"/>
        </w:rPr>
      </w:pPr>
    </w:p>
    <w:p w14:paraId="441BFB1D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</w:t>
      </w:r>
      <w:r w:rsidRPr="008668B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vehicles = category </w:t>
      </w:r>
      <w:r w:rsidRPr="008668B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switch</w:t>
      </w:r>
    </w:p>
    <w:p w14:paraId="007D5B9C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64301B81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8668B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"Car"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=&gt; _repository.Cars</w:t>
      </w:r>
    </w:p>
    <w:p w14:paraId="249C07AC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.Cast&lt;</w:t>
      </w:r>
      <w:r w:rsidRPr="008668B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</w:t>
      </w:r>
    </w:p>
    <w:p w14:paraId="10DF0E54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.OrderBy(v =&gt; v.VehicleId)</w:t>
      </w:r>
    </w:p>
    <w:p w14:paraId="583572DF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.Skip((page - 1) * _pageSize)</w:t>
      </w:r>
    </w:p>
    <w:p w14:paraId="1584C45C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.Take(_pageSize),</w:t>
      </w:r>
    </w:p>
    <w:p w14:paraId="216DADC1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7AF7EA9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8668B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"Bike"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=&gt; _repository.Bikes</w:t>
      </w:r>
    </w:p>
    <w:p w14:paraId="729AE00D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.Cast&lt;</w:t>
      </w:r>
      <w:r w:rsidRPr="008668B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</w:t>
      </w:r>
    </w:p>
    <w:p w14:paraId="3A923794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.OrderBy(v =&gt; v.VehicleId)</w:t>
      </w:r>
    </w:p>
    <w:p w14:paraId="166AEF20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.Skip((page - 1) * _pageSize)</w:t>
      </w:r>
    </w:p>
    <w:p w14:paraId="1F64679C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.Take(_pageSize),</w:t>
      </w:r>
    </w:p>
    <w:p w14:paraId="69E77C00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08CEBE8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8668B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"Scooter"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=&gt; _repository.Scooters.Cast&lt;</w:t>
      </w:r>
      <w:r w:rsidRPr="008668B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</w:t>
      </w:r>
    </w:p>
    <w:p w14:paraId="6943104D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.OrderBy(v =&gt; v.VehicleId)</w:t>
      </w:r>
    </w:p>
    <w:p w14:paraId="4CD53EE7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.Skip((page - 1) * _pageSize)</w:t>
      </w:r>
    </w:p>
    <w:p w14:paraId="2BDAF118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.Take(_pageSize),</w:t>
      </w:r>
    </w:p>
    <w:p w14:paraId="09600302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3601CAC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8668B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_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=&gt; </w:t>
      </w:r>
      <w:r w:rsidRPr="008668B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Enumerable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.Empty&lt;</w:t>
      </w:r>
      <w:r w:rsidRPr="008668B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</w:t>
      </w:r>
    </w:p>
    <w:p w14:paraId="5938CE1F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};</w:t>
      </w:r>
    </w:p>
    <w:p w14:paraId="73485AB8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9CD2E6B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F7A962A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8668B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ViewModelVh = </w:t>
      </w:r>
      <w:r w:rsidRPr="008668B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668B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VehicleListViewModel</w:t>
      </w:r>
    </w:p>
    <w:p w14:paraId="6CDF942F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5844C17D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Vehicles = vehicles,</w:t>
      </w:r>
    </w:p>
    <w:p w14:paraId="60BFC056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7427A9C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PagingInfo = </w:t>
      </w:r>
      <w:r w:rsidRPr="008668B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668B8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PagingInfo</w:t>
      </w:r>
    </w:p>
    <w:p w14:paraId="0C668492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53F89CF8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CurrentPage = page,</w:t>
      </w:r>
    </w:p>
    <w:p w14:paraId="03AABE53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ItemsPerPage = _pageSize,</w:t>
      </w:r>
    </w:p>
    <w:p w14:paraId="48541CAA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TotalItems = totalItems,</w:t>
      </w:r>
    </w:p>
    <w:p w14:paraId="5DDC8D88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712E8A32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};</w:t>
      </w:r>
    </w:p>
    <w:p w14:paraId="2178A0AB" w14:textId="77777777" w:rsidR="008668B8" w:rsidRPr="008668B8" w:rsidRDefault="008668B8" w:rsidP="008668B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8668B8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8668B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View(ViewModelVh);</w:t>
      </w:r>
    </w:p>
    <w:p w14:paraId="2C6F99D7" w14:textId="1CA2640F" w:rsidR="009C53AF" w:rsidRDefault="008668B8" w:rsidP="008668B8">
      <w:pPr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1CE56460" w14:textId="4AD7BC73" w:rsidR="009C53AF" w:rsidRDefault="009C53AF" w:rsidP="009C53AF">
      <w:pPr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 w:rsidRPr="009C53AF">
        <w:rPr>
          <w:rFonts w:ascii="Cascadia Mono" w:eastAsiaTheme="minorEastAsia" w:hAnsi="Cascadia Mono" w:cs="Cascadia Mono"/>
          <w:noProof/>
          <w:color w:val="000000"/>
          <w:sz w:val="19"/>
          <w:szCs w:val="19"/>
          <w:lang w:val="ru-RU" w:eastAsia="ru-RU"/>
        </w:rPr>
        <w:drawing>
          <wp:inline distT="0" distB="0" distL="0" distR="0" wp14:anchorId="268C0327" wp14:editId="408BB627">
            <wp:extent cx="6299835" cy="26720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7027" w14:textId="0A15188E" w:rsidR="009C53AF" w:rsidRDefault="009C53AF" w:rsidP="009C53AF">
      <w:pPr>
        <w:jc w:val="center"/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t>Рис.1.Результат виконання завдання 1 та 2</w:t>
      </w:r>
    </w:p>
    <w:p w14:paraId="6EF05855" w14:textId="77777777" w:rsidR="009C53AF" w:rsidRDefault="009C53AF" w:rsidP="009C53A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t>Як можна побачити, було додано три категорії</w:t>
      </w:r>
      <w:r w:rsidRPr="009C53AF">
        <w:rPr>
          <w:rFonts w:ascii="Times New Roman" w:eastAsiaTheme="minorEastAsia" w:hAnsi="Times New Roman"/>
          <w:color w:val="000000"/>
          <w:sz w:val="28"/>
          <w:szCs w:val="28"/>
          <w:lang w:val="ru-RU" w:eastAsia="ru-RU"/>
        </w:rPr>
        <w:t xml:space="preserve">: </w:t>
      </w:r>
      <w:r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t xml:space="preserve">Велосипеди, автівки та самокати. В наявності можливість збільшення кількості ТЗ та додавання у кошик(кошик та сессії будуть розроблені у завданні 3). Також реалізован </w:t>
      </w:r>
    </w:p>
    <w:p w14:paraId="79D9D04D" w14:textId="77777777" w:rsidR="009C53AF" w:rsidRDefault="009C53AF" w:rsidP="009C53A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</w:p>
    <w:p w14:paraId="665BC1F8" w14:textId="150AECDC" w:rsidR="009C53AF" w:rsidRDefault="009C53AF" w:rsidP="009C53A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lastRenderedPageBreak/>
        <w:t>пейджинг. За замовчуванням, на однієї сторінці відображається виключно 2 ТЗ.</w:t>
      </w:r>
    </w:p>
    <w:p w14:paraId="03800D6C" w14:textId="2867EA7D" w:rsidR="009C53AF" w:rsidRDefault="009C53AF" w:rsidP="009C53AF">
      <w:pPr>
        <w:spacing w:after="0" w:line="360" w:lineRule="auto"/>
        <w:ind w:firstLine="709"/>
        <w:jc w:val="center"/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t>Завдання 3</w:t>
      </w:r>
    </w:p>
    <w:p w14:paraId="79665205" w14:textId="42714171" w:rsidR="0068554C" w:rsidRDefault="0068554C" w:rsidP="0068554C">
      <w:pPr>
        <w:spacing w:after="0" w:line="360" w:lineRule="auto"/>
        <w:ind w:firstLine="709"/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  <w:r w:rsidRPr="0068554C"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t>Реалізуйте функціональність відповідно до варіанту вашого проекту з використанням механізму сесії</w:t>
      </w:r>
    </w:p>
    <w:p w14:paraId="0DE86884" w14:textId="27FE48FA" w:rsidR="0068554C" w:rsidRDefault="0068554C" w:rsidP="0068554C">
      <w:pPr>
        <w:spacing w:after="0" w:line="360" w:lineRule="auto"/>
        <w:ind w:firstLine="709"/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</w:p>
    <w:p w14:paraId="61425B10" w14:textId="20EE62C9" w:rsidR="0068554C" w:rsidRDefault="0068554C" w:rsidP="0068554C">
      <w:pPr>
        <w:spacing w:after="0" w:line="360" w:lineRule="auto"/>
        <w:ind w:firstLine="709"/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t xml:space="preserve">1)Додамо сессії до </w:t>
      </w:r>
      <w:r>
        <w:rPr>
          <w:rFonts w:ascii="Times New Roman" w:eastAsiaTheme="minorEastAsia" w:hAnsi="Times New Roman"/>
          <w:color w:val="000000"/>
          <w:sz w:val="28"/>
          <w:szCs w:val="28"/>
          <w:lang w:val="en-US" w:eastAsia="ru-RU"/>
        </w:rPr>
        <w:t>Program</w:t>
      </w:r>
      <w:r w:rsidRPr="0068554C"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Theme="minorEastAsia" w:hAnsi="Times New Roman"/>
          <w:color w:val="000000"/>
          <w:sz w:val="28"/>
          <w:szCs w:val="28"/>
          <w:lang w:val="en-US" w:eastAsia="ru-RU"/>
        </w:rPr>
        <w:t>cs</w:t>
      </w:r>
      <w:r w:rsidRPr="0068554C"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t>та налаштовуємо</w:t>
      </w:r>
      <w:r w:rsidRPr="0068554C"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t>:</w:t>
      </w:r>
    </w:p>
    <w:p w14:paraId="6204E9C7" w14:textId="77777777" w:rsidR="0068554C" w:rsidRPr="0068554C" w:rsidRDefault="0068554C" w:rsidP="0068554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builder.Services.AddDistributedMemoryCache();</w:t>
      </w:r>
    </w:p>
    <w:p w14:paraId="71895447" w14:textId="77777777" w:rsidR="0068554C" w:rsidRPr="0068554C" w:rsidRDefault="0068554C" w:rsidP="0068554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C731198" w14:textId="77777777" w:rsidR="0068554C" w:rsidRPr="0068554C" w:rsidRDefault="0068554C" w:rsidP="0068554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builder.Services.AddSession(options =&gt;</w:t>
      </w:r>
    </w:p>
    <w:p w14:paraId="2576B9FB" w14:textId="77777777" w:rsidR="0068554C" w:rsidRPr="0068554C" w:rsidRDefault="0068554C" w:rsidP="0068554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56C989C8" w14:textId="77777777" w:rsidR="0068554C" w:rsidRPr="0068554C" w:rsidRDefault="0068554C" w:rsidP="0068554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options.IdleTimeout = </w:t>
      </w:r>
      <w:r w:rsidRPr="0068554C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TimeSpan</w:t>
      </w: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.FromSeconds(9999);</w:t>
      </w:r>
    </w:p>
    <w:p w14:paraId="0CB78EF5" w14:textId="77777777" w:rsidR="0068554C" w:rsidRPr="0068554C" w:rsidRDefault="0068554C" w:rsidP="0068554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options.Cookie.HttpOnly = </w:t>
      </w:r>
      <w:r w:rsidRPr="0068554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78F4038C" w14:textId="77777777" w:rsidR="0068554C" w:rsidRPr="0068554C" w:rsidRDefault="0068554C" w:rsidP="0068554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options.Cookie.IsEssential = </w:t>
      </w:r>
      <w:r w:rsidRPr="0068554C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44391B0E" w14:textId="77777777" w:rsidR="0068554C" w:rsidRPr="0068554C" w:rsidRDefault="0068554C" w:rsidP="0068554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DCFB20A" w14:textId="77777777" w:rsidR="0068554C" w:rsidRPr="0068554C" w:rsidRDefault="0068554C" w:rsidP="0068554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3EE0E31" w14:textId="77777777" w:rsidR="0068554C" w:rsidRPr="0068554C" w:rsidRDefault="0068554C" w:rsidP="0068554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options.Cookie.Name = </w:t>
      </w:r>
      <w:r w:rsidRPr="0068554C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"CartData"</w:t>
      </w:r>
      <w:r w:rsidRPr="0068554C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74508239" w14:textId="50832140" w:rsidR="0068554C" w:rsidRDefault="0068554C" w:rsidP="0068554C">
      <w:pPr>
        <w:spacing w:after="0" w:line="36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});</w:t>
      </w:r>
    </w:p>
    <w:p w14:paraId="519F67A5" w14:textId="6B580526" w:rsidR="0068554C" w:rsidRDefault="0068554C" w:rsidP="0068554C">
      <w:pPr>
        <w:spacing w:after="0" w:line="36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ru-RU" w:eastAsia="ru-RU"/>
        </w:rPr>
      </w:pPr>
    </w:p>
    <w:p w14:paraId="495BB43C" w14:textId="77777777" w:rsidR="0068554C" w:rsidRDefault="0068554C" w:rsidP="0068554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app.UseSession();</w:t>
      </w:r>
    </w:p>
    <w:p w14:paraId="2ACA6556" w14:textId="77777777" w:rsidR="0068554C" w:rsidRPr="0068554C" w:rsidRDefault="0068554C" w:rsidP="0068554C">
      <w:pPr>
        <w:spacing w:after="0" w:line="360" w:lineRule="auto"/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</w:p>
    <w:p w14:paraId="30173134" w14:textId="7062792E" w:rsidR="009C53AF" w:rsidRDefault="009C53AF" w:rsidP="009C53AF">
      <w:pPr>
        <w:rPr>
          <w:rFonts w:ascii="Cascadia Mono" w:eastAsiaTheme="minorEastAsia" w:hAnsi="Cascadia Mono" w:cs="Cascadia Mono"/>
          <w:sz w:val="19"/>
          <w:szCs w:val="19"/>
          <w:lang w:eastAsia="ru-RU"/>
        </w:rPr>
      </w:pPr>
    </w:p>
    <w:p w14:paraId="325B3776" w14:textId="4E242371" w:rsidR="00BB27F4" w:rsidRDefault="00BB27F4" w:rsidP="00BB27F4">
      <w:pPr>
        <w:ind w:firstLine="708"/>
        <w:rPr>
          <w:rFonts w:ascii="Times New Roman" w:eastAsiaTheme="minorEastAsia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color w:val="000000"/>
          <w:sz w:val="28"/>
          <w:szCs w:val="28"/>
          <w:lang w:val="en-US" w:eastAsia="ru-RU"/>
        </w:rPr>
        <w:t xml:space="preserve">2) </w:t>
      </w:r>
      <w:r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t>Додавання кнопки придбання автівки</w:t>
      </w:r>
      <w:r>
        <w:rPr>
          <w:rFonts w:ascii="Times New Roman" w:eastAsiaTheme="minorEastAsia" w:hAnsi="Times New Roman"/>
          <w:color w:val="000000"/>
          <w:sz w:val="28"/>
          <w:szCs w:val="28"/>
          <w:lang w:val="en-US" w:eastAsia="ru-RU"/>
        </w:rPr>
        <w:t>:</w:t>
      </w:r>
    </w:p>
    <w:p w14:paraId="51B52ADD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@model VehicleRentalService.Models.ViewModels.</w:t>
      </w:r>
      <w:r w:rsidRPr="00BB27F4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VehicleListViewModel</w:t>
      </w:r>
    </w:p>
    <w:p w14:paraId="2E3A43F1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link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rel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="stylesheet"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href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@Url.Content(</w:t>
      </w:r>
      <w:r w:rsidRPr="00BB27F4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"~/css/card-styles.css"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0C4D3E5C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A5DFFAE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@{</w:t>
      </w:r>
    </w:p>
    <w:p w14:paraId="532668C9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foreach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Model.Vehicles)</w:t>
      </w:r>
    </w:p>
    <w:p w14:paraId="038ED82A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1A078160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="card"&gt;</w:t>
      </w:r>
    </w:p>
    <w:p w14:paraId="2CFB099B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="card-body"&gt;</w:t>
      </w:r>
    </w:p>
    <w:p w14:paraId="35AC4EF5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h5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="card-title"&gt;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@v.Name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h5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E5DEA11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p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="card-text"&gt;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@v.Description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p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63E95894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="d-flex justify-content-between align-items-center"&gt;</w:t>
      </w:r>
    </w:p>
    <w:p w14:paraId="09F80DC5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span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="h5 mb-0"&gt;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@v.PricePerMinute/minute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span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0C34F68B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66E2D9E8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7CE87F4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="card-footer d-flex justify-content-between bg-light"&gt;</w:t>
      </w:r>
    </w:p>
    <w:p w14:paraId="394259FB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form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asp-controller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="Home"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asp-action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="SetCookies"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method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="post"&gt;</w:t>
      </w:r>
    </w:p>
    <w:p w14:paraId="4182D0D1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="number"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name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="Quantity"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value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="1"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min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="1"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="form-control-sm"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5291CB93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="hidden"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name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="VehicleType"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value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@v.GetType().Name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3E3BA496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="hidden"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name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="VehicleId"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value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@v.VehicleId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1125F4B3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button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="btn btn-primary btn-sm"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="submit"&gt;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Add to Cart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button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8292135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BB27F4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form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5CEBF892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63ABDEDD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5391BEB8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194E6B0B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06D426F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A9A9A6E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Page @Model.PagingInfo.CurrentPage / @Model.PagingInfo.TotalPages</w:t>
      </w:r>
    </w:p>
    <w:p w14:paraId="08233C6A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4AD168CD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EAE6673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639D2BC8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    @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for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 = 1; i &lt;= Model.PagingInfo.TotalPages; i++)</w:t>
      </w:r>
    </w:p>
    <w:p w14:paraId="1FA587FA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2C5E4003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(i == Model.PagingInfo.CurrentPage)</w:t>
      </w:r>
    </w:p>
    <w:p w14:paraId="36CA83CA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122EA7EA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span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@i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span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2EC7315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6407B382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167E7BFD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0D6752C2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a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href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@Url.Action(</w:t>
      </w:r>
      <w:r w:rsidRPr="00BB27F4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"Index"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{ page = i, category = ViewData[</w:t>
      </w:r>
      <w:r w:rsidRPr="00BB27F4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"CurrentCategory"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] })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"&gt;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@i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a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4FDE98A5" w14:textId="77777777" w:rsid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992C650" w14:textId="77777777" w:rsid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}</w:t>
      </w:r>
    </w:p>
    <w:p w14:paraId="7ECEB2C4" w14:textId="77777777" w:rsid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ru-RU" w:eastAsia="ru-RU"/>
        </w:rPr>
        <w:t>div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&gt;</w:t>
      </w:r>
    </w:p>
    <w:p w14:paraId="5AAD02E3" w14:textId="77777777" w:rsid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5B707ADE" w14:textId="77777777" w:rsidR="00BB27F4" w:rsidRPr="00BB27F4" w:rsidRDefault="00BB27F4" w:rsidP="00BB27F4">
      <w:pPr>
        <w:ind w:firstLine="708"/>
        <w:rPr>
          <w:rFonts w:ascii="Times New Roman" w:eastAsiaTheme="minorEastAsia" w:hAnsi="Times New Roman"/>
          <w:color w:val="000000"/>
          <w:sz w:val="28"/>
          <w:szCs w:val="28"/>
          <w:lang w:val="en-US" w:eastAsia="ru-RU"/>
        </w:rPr>
      </w:pPr>
    </w:p>
    <w:p w14:paraId="50161E19" w14:textId="376FC3B8" w:rsidR="009C53AF" w:rsidRDefault="00BB27F4" w:rsidP="009C53AF">
      <w:pPr>
        <w:rPr>
          <w:rFonts w:ascii="Cascadia Mono" w:eastAsiaTheme="minorEastAsia" w:hAnsi="Cascadia Mono" w:cs="Cascadia Mono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sz w:val="19"/>
          <w:szCs w:val="19"/>
          <w:lang w:eastAsia="ru-RU"/>
        </w:rPr>
        <w:t>Див. далі</w:t>
      </w:r>
      <w:r>
        <w:rPr>
          <w:rFonts w:ascii="Cascadia Mono" w:eastAsiaTheme="minorEastAsia" w:hAnsi="Cascadia Mono" w:cs="Cascadia Mono"/>
          <w:sz w:val="19"/>
          <w:szCs w:val="19"/>
          <w:lang w:val="en-US" w:eastAsia="ru-RU"/>
        </w:rPr>
        <w:t>:</w:t>
      </w:r>
    </w:p>
    <w:p w14:paraId="2667B485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="card-footer d-flex justify-content-between bg-light"&gt;</w:t>
      </w:r>
    </w:p>
    <w:p w14:paraId="73851A8B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form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asp-controller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="Home"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asp-action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="SetCookies"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method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="post"&gt;</w:t>
      </w:r>
    </w:p>
    <w:p w14:paraId="54584A98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="number"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name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="Quantity"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value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="1"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min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="1"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="form-control-sm"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5A328C0C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="hidden"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name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="VehicleType"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value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@v.GetType().Name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6033989A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="hidden"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name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="VehicleId"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value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@v.VehicleId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36722988" w14:textId="77777777" w:rsidR="00BB27F4" w:rsidRP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button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="btn btn-primary btn-sm"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B27F4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="submit"&gt;</w:t>
      </w: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Add to Cart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BB27F4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button</w:t>
      </w:r>
      <w:r w:rsidRPr="00BB27F4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54B01B39" w14:textId="77777777" w:rsidR="00BB27F4" w:rsidRDefault="00BB27F4" w:rsidP="00BB27F4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</w:pPr>
      <w:r w:rsidRPr="00BB27F4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&lt;/</w:t>
      </w:r>
      <w:r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ru-RU" w:eastAsia="ru-RU"/>
        </w:rPr>
        <w:t>form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&gt;</w:t>
      </w:r>
    </w:p>
    <w:p w14:paraId="55B44C26" w14:textId="03114B3A" w:rsidR="00BB27F4" w:rsidRPr="00BB27F4" w:rsidRDefault="00BB27F4" w:rsidP="00BB27F4">
      <w:pPr>
        <w:rPr>
          <w:rFonts w:ascii="Cascadia Mono" w:eastAsiaTheme="minorEastAsia" w:hAnsi="Cascadia Mono" w:cs="Cascadia Mono"/>
          <w:sz w:val="19"/>
          <w:szCs w:val="19"/>
          <w:lang w:val="en-US" w:eastAsia="ru-RU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ru-RU" w:eastAsia="ru-RU"/>
        </w:rPr>
        <w:t>div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&gt;</w:t>
      </w:r>
    </w:p>
    <w:p w14:paraId="7CD26658" w14:textId="07F710A3" w:rsidR="009C53AF" w:rsidRDefault="009C53AF" w:rsidP="009C53AF">
      <w:pPr>
        <w:rPr>
          <w:rFonts w:ascii="Cascadia Mono" w:eastAsiaTheme="minorEastAsia" w:hAnsi="Cascadia Mono" w:cs="Cascadia Mono"/>
          <w:color w:val="000000"/>
          <w:sz w:val="19"/>
          <w:szCs w:val="19"/>
          <w:lang w:eastAsia="ru-RU"/>
        </w:rPr>
      </w:pPr>
    </w:p>
    <w:p w14:paraId="2C45EFB8" w14:textId="6414C299" w:rsidR="00BB27F4" w:rsidRDefault="00BB27F4" w:rsidP="009C53AF">
      <w:pPr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  <w:r w:rsidRPr="00BB27F4"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t>При натисканні на кнопку викликається метод SetCookies</w:t>
      </w:r>
      <w:r>
        <w:rPr>
          <w:rFonts w:ascii="Times New Roman" w:eastAsiaTheme="minorEastAsia" w:hAnsi="Times New Roman"/>
          <w:color w:val="000000"/>
          <w:sz w:val="28"/>
          <w:szCs w:val="28"/>
          <w:lang w:val="ru-RU" w:eastAsia="ru-RU"/>
        </w:rPr>
        <w:t>, яки</w:t>
      </w:r>
      <w:r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  <w:t>й і записує данні в кукі.</w:t>
      </w:r>
    </w:p>
    <w:p w14:paraId="6A70883F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IActionResult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Index()</w:t>
      </w:r>
    </w:p>
    <w:p w14:paraId="7A27CE4C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{</w:t>
      </w:r>
    </w:p>
    <w:p w14:paraId="64222BA6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99742B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ru-RU"/>
        </w:rPr>
        <w:t>//getting all data from cookies</w:t>
      </w:r>
    </w:p>
    <w:p w14:paraId="0DF16AD5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json = HttpContext.Session.GetString(</w:t>
      </w:r>
      <w:r w:rsidRPr="0099742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"cart"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019C1399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List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CartItem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 cartContent =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.IsNullOrEmpty(json)</w:t>
      </w:r>
    </w:p>
    <w:p w14:paraId="5BA87A1F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?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List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CartItem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</w:t>
      </w:r>
    </w:p>
    <w:p w14:paraId="6961D12D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: 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JsonSerializer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.Deserialize&lt;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List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CartItem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&gt;&gt;(json);</w:t>
      </w:r>
    </w:p>
    <w:p w14:paraId="68A28F73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F662264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tripBeginString = HttpContext.Session.GetString(</w:t>
      </w:r>
      <w:r w:rsidRPr="0099742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"tripBegin"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4C423A95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tripBegin =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.IsNullOrEmpty(tripBeginString)</w:t>
      </w:r>
    </w:p>
    <w:p w14:paraId="23CE4152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? 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.Now</w:t>
      </w:r>
    </w:p>
    <w:p w14:paraId="3AAC9C70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: 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.Parse(tripBeginString,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 System.Globalization.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DateTimeStyles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.RoundtripKind);</w:t>
      </w:r>
    </w:p>
    <w:p w14:paraId="0AFA50A1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FF3DF18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tripEndString = HttpContext.Session.GetString(</w:t>
      </w:r>
      <w:r w:rsidRPr="0099742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"tripEnd"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09C274D0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tripEnd =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.IsNullOrEmpty(tripEndString)</w:t>
      </w:r>
    </w:p>
    <w:p w14:paraId="040801EB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? 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.Now</w:t>
      </w:r>
    </w:p>
    <w:p w14:paraId="423E4A3F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: 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.Parse(tripEndString,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 System.Globalization.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DateTimeStyles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.RoundtripKind);</w:t>
      </w:r>
    </w:p>
    <w:p w14:paraId="6AB31D5D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47A67C0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shoppingCart =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ShoppingCart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(_repository)</w:t>
      </w:r>
    </w:p>
    <w:p w14:paraId="16EB3154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{</w:t>
      </w:r>
    </w:p>
    <w:p w14:paraId="57D031AA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CartItems = cartContent ??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List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CartItem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&gt;(),</w:t>
      </w:r>
    </w:p>
    <w:p w14:paraId="690E31E7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TripBegin = tripBegin,</w:t>
      </w:r>
    </w:p>
    <w:p w14:paraId="609D6161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TripEnd = tripEnd</w:t>
      </w:r>
    </w:p>
    <w:p w14:paraId="10ADA6C0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};</w:t>
      </w:r>
    </w:p>
    <w:p w14:paraId="70E2C56D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6BCD0D9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viewModel =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CartViewModel</w:t>
      </w:r>
    </w:p>
    <w:p w14:paraId="54A4DE30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{</w:t>
      </w:r>
    </w:p>
    <w:p w14:paraId="53ECAA9B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TripBegin = shoppingCart.TripBegin,</w:t>
      </w:r>
    </w:p>
    <w:p w14:paraId="3959EDFA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TripEnd = shoppingCart.TripEnd,</w:t>
      </w:r>
    </w:p>
    <w:p w14:paraId="4A0B585A" w14:textId="77777777" w:rsid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Duration = shoppingCart.Duration,</w:t>
      </w:r>
    </w:p>
    <w:p w14:paraId="304947F1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Total = shoppingCart.CalculateTotalCartPrice(),</w:t>
      </w:r>
    </w:p>
    <w:p w14:paraId="0659BAD3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Items = shoppingCart.CartItems.Select(item =&gt;</w:t>
      </w:r>
    </w:p>
    <w:p w14:paraId="3B60F510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{</w:t>
      </w:r>
    </w:p>
    <w:p w14:paraId="11A63A70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         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 = _repository.FindById(item.VehicleType, item.Id);</w:t>
      </w:r>
    </w:p>
    <w:p w14:paraId="311C8313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99742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CartItemViewModel</w:t>
      </w:r>
    </w:p>
    <w:p w14:paraId="2DDD4612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{</w:t>
      </w:r>
    </w:p>
    <w:p w14:paraId="1CD5F609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Id = item.Id,</w:t>
      </w:r>
    </w:p>
    <w:p w14:paraId="574C7469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VehicleName = vehicle?.Name ?? </w:t>
      </w:r>
      <w:r w:rsidRPr="0099742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"Unknown"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2B1AC261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VehicleType = item.VehicleType,</w:t>
      </w:r>
    </w:p>
    <w:p w14:paraId="3C9FBBBC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Quantity = item.Quantity,</w:t>
      </w:r>
    </w:p>
    <w:p w14:paraId="56F1F37D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PricePerMinute = vehicle?.PricePerMinute ?? 0,</w:t>
      </w:r>
    </w:p>
    <w:p w14:paraId="1B16D43C" w14:textId="77777777" w:rsidR="0099742B" w:rsidRPr="0099742B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Subtotal = (vehicle?.PricePerMinute ?? 0) * (</w:t>
      </w:r>
      <w:r w:rsidRPr="0099742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decimal</w:t>
      </w: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)shoppingCart.Duration.TotalMinutes * item.Quantity</w:t>
      </w:r>
    </w:p>
    <w:p w14:paraId="55D8C2C2" w14:textId="77777777" w:rsidR="0099742B" w:rsidRPr="00DE6870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99742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};</w:t>
      </w:r>
    </w:p>
    <w:p w14:paraId="77B478D2" w14:textId="77777777" w:rsidR="0099742B" w:rsidRPr="00DE6870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}).ToList()</w:t>
      </w:r>
    </w:p>
    <w:p w14:paraId="618C0327" w14:textId="77777777" w:rsidR="0099742B" w:rsidRPr="00DE6870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};</w:t>
      </w:r>
    </w:p>
    <w:p w14:paraId="5361DA8A" w14:textId="77777777" w:rsidR="0099742B" w:rsidRPr="00DE6870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C09C522" w14:textId="77777777" w:rsidR="0099742B" w:rsidRPr="00DE6870" w:rsidRDefault="0099742B" w:rsidP="0099742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View(viewModel);</w:t>
      </w:r>
    </w:p>
    <w:p w14:paraId="0B7A5402" w14:textId="4DDCA3DC" w:rsidR="0099742B" w:rsidRPr="00BB27F4" w:rsidRDefault="0099742B" w:rsidP="0099742B">
      <w:pPr>
        <w:rPr>
          <w:rFonts w:ascii="Times New Roman" w:eastAsiaTheme="minorEastAsia" w:hAnsi="Times New Roman"/>
          <w:color w:val="000000"/>
          <w:sz w:val="28"/>
          <w:szCs w:val="28"/>
          <w:lang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}</w:t>
      </w:r>
    </w:p>
    <w:p w14:paraId="4792EB98" w14:textId="335B6E6B" w:rsidR="009C53AF" w:rsidRDefault="00DE6870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  <w:r w:rsidRPr="00DE6870">
        <w:rPr>
          <w:rFonts w:ascii="Times New Roman" w:eastAsiaTheme="minorEastAsia" w:hAnsi="Times New Roman"/>
          <w:sz w:val="28"/>
          <w:szCs w:val="28"/>
          <w:lang w:val="ru-RU" w:eastAsia="ru-RU"/>
        </w:rPr>
        <w:t>3)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Також було додано саму корзину</w:t>
      </w:r>
      <w:r>
        <w:rPr>
          <w:rFonts w:ascii="Times New Roman" w:eastAsiaTheme="minorEastAsia" w:hAnsi="Times New Roman"/>
          <w:sz w:val="28"/>
          <w:szCs w:val="28"/>
          <w:lang w:val="ru-RU" w:eastAsia="ru-RU"/>
        </w:rPr>
        <w:t>, де будуть виводитись товари, які були додані до сесіїю. Було створено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 контролер та представлення.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br/>
      </w:r>
      <w:r>
        <w:rPr>
          <w:rFonts w:ascii="Times New Roman" w:eastAsiaTheme="minorEastAsia" w:hAnsi="Times New Roman"/>
          <w:sz w:val="28"/>
          <w:szCs w:val="28"/>
          <w:lang w:eastAsia="ru-RU"/>
        </w:rPr>
        <w:br/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ShoppingCartController:</w:t>
      </w:r>
    </w:p>
    <w:p w14:paraId="56BD9170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System.Reflection.Metadata.Ecma335;</w:t>
      </w:r>
    </w:p>
    <w:p w14:paraId="4181675B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System.Text.Json;</w:t>
      </w:r>
    </w:p>
    <w:p w14:paraId="1C66D697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Microsoft.AspNetCore.Mvc;</w:t>
      </w:r>
    </w:p>
    <w:p w14:paraId="3043321A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Microsoft.IdentityModel.Tokens;</w:t>
      </w:r>
    </w:p>
    <w:p w14:paraId="1CE5E1B8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VehicleRentalService.Models;</w:t>
      </w:r>
    </w:p>
    <w:p w14:paraId="3A111441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VehicleRentalService.Models.ViewModels;</w:t>
      </w:r>
    </w:p>
    <w:p w14:paraId="3C42D53C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AFB2D8B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VehicleRentalService.Controllers</w:t>
      </w:r>
    </w:p>
    <w:p w14:paraId="410F2A07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7DCC242F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ShoppingCartController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Controller</w:t>
      </w:r>
    </w:p>
    <w:p w14:paraId="1B951085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40A77218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readonly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IServiceRepository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_repository;</w:t>
      </w:r>
    </w:p>
    <w:p w14:paraId="72D0C9E6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EDE6BD3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ShoppingCartController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IServiceRepository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repository)</w:t>
      </w:r>
    </w:p>
    <w:p w14:paraId="45DB4D73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09371FC7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_repository = repository;</w:t>
      </w:r>
    </w:p>
    <w:p w14:paraId="22CAD775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5AB865E4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F29B31E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IActionResult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Index()</w:t>
      </w:r>
    </w:p>
    <w:p w14:paraId="2DC97731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24EE5EDB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E6870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ru-RU"/>
        </w:rPr>
        <w:t>//getting all data from cookies</w:t>
      </w:r>
    </w:p>
    <w:p w14:paraId="67B9B90B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json = HttpContext.Session.GetString(</w:t>
      </w:r>
      <w:r w:rsidRPr="00DE687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"cart"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5AFCD1C2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List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CartItem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 cartContent =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.IsNullOrEmpty(json)</w:t>
      </w:r>
    </w:p>
    <w:p w14:paraId="3007D57F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?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List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CartItem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</w:t>
      </w:r>
    </w:p>
    <w:p w14:paraId="379630B2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: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JsonSerializer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.Deserialize&lt;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List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CartItem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&gt;&gt;(json);</w:t>
      </w:r>
    </w:p>
    <w:p w14:paraId="17D6E20D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9AAC7D8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tripBeginString = HttpContext.Session.GetString(</w:t>
      </w:r>
      <w:r w:rsidRPr="00DE687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"tripBegin"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17C16903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tripBegin =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.IsNullOrEmpty(tripBeginString)</w:t>
      </w:r>
    </w:p>
    <w:p w14:paraId="71E64CC3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?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.Now</w:t>
      </w:r>
    </w:p>
    <w:p w14:paraId="2B1BC948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: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.Parse(tripBeginString,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 System.Globalization.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DateTimeStyles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.RoundtripKind);</w:t>
      </w:r>
    </w:p>
    <w:p w14:paraId="64058D1F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403C06B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tripEndString = HttpContext.Session.GetString(</w:t>
      </w:r>
      <w:r w:rsidRPr="00DE687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"tripEnd"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5EF9A0C3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tripEnd =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.IsNullOrEmpty(tripEndString)</w:t>
      </w:r>
    </w:p>
    <w:p w14:paraId="29993527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?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.Now</w:t>
      </w:r>
    </w:p>
    <w:p w14:paraId="7598EA9D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: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.Parse(tripEndString,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 System.Globalization.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DateTimeStyles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.RoundtripKind);</w:t>
      </w:r>
    </w:p>
    <w:p w14:paraId="066D73E3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0037FD7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shoppingCart =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ShoppingCart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(_repository)</w:t>
      </w:r>
    </w:p>
    <w:p w14:paraId="114C33AD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33671BC9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CartItems = cartContent ??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List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CartItem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&gt;(),</w:t>
      </w:r>
    </w:p>
    <w:p w14:paraId="15A1C0BE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TripBegin = tripBegin,</w:t>
      </w:r>
    </w:p>
    <w:p w14:paraId="796C00E0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TripEnd = tripEnd</w:t>
      </w:r>
    </w:p>
    <w:p w14:paraId="3F6A98FF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};</w:t>
      </w:r>
    </w:p>
    <w:p w14:paraId="777C3FC8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4A7D0FE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viewModel =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CartViewModel</w:t>
      </w:r>
    </w:p>
    <w:p w14:paraId="65098B7E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3A395E47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TripBegin = shoppingCart.TripBegin,</w:t>
      </w:r>
    </w:p>
    <w:p w14:paraId="45E2AD26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TripEnd = shoppingCart.TripEnd,</w:t>
      </w:r>
    </w:p>
    <w:p w14:paraId="24195F1A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Duration = shoppingCart.Duration,</w:t>
      </w:r>
    </w:p>
    <w:p w14:paraId="7C62292E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Total = shoppingCart.CalculateTotalCartPrice(),</w:t>
      </w:r>
    </w:p>
    <w:p w14:paraId="5CD2C784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Items = shoppingCart.CartItems.Select(item =&gt;</w:t>
      </w:r>
    </w:p>
    <w:p w14:paraId="1D3CEBE5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14:paraId="45327AF8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 = _repository.FindById(item.VehicleType, item.Id);</w:t>
      </w:r>
    </w:p>
    <w:p w14:paraId="3CA46093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CartItemViewModel</w:t>
      </w:r>
    </w:p>
    <w:p w14:paraId="0919B123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39AD3500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Id = item.Id,</w:t>
      </w:r>
    </w:p>
    <w:p w14:paraId="44D71E10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VehicleName = vehicle?.Name ?? </w:t>
      </w:r>
      <w:r w:rsidRPr="00DE687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"Unknown"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0BA91638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VehicleType = item.VehicleType,</w:t>
      </w:r>
    </w:p>
    <w:p w14:paraId="70C623FA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Quantity = item.Quantity,</w:t>
      </w:r>
    </w:p>
    <w:p w14:paraId="7C5F3284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PricePerMinute = vehicle?.PricePerMinute ?? 0,</w:t>
      </w:r>
    </w:p>
    <w:p w14:paraId="6B21E62A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Subtotal = (vehicle?.PricePerMinute ?? 0) * (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decimal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)shoppingCart.Duration.TotalMinutes * item.Quantity</w:t>
      </w:r>
    </w:p>
    <w:p w14:paraId="0E87CEF9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};</w:t>
      </w:r>
    </w:p>
    <w:p w14:paraId="0B1BE7B9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}).ToList()</w:t>
      </w:r>
    </w:p>
    <w:p w14:paraId="48955FB3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};</w:t>
      </w:r>
    </w:p>
    <w:p w14:paraId="25853869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2D1DA95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View(viewModel);</w:t>
      </w:r>
    </w:p>
    <w:p w14:paraId="47BB2FB7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7322520D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6B2B403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HttpPost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]</w:t>
      </w:r>
    </w:p>
    <w:p w14:paraId="10B0912A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IActionResult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RemoveCookies(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Id,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VehicleType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vehicleType)</w:t>
      </w:r>
    </w:p>
    <w:p w14:paraId="60BDA2F7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6621CC19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json = HttpContext.Session.GetString(</w:t>
      </w:r>
      <w:r w:rsidRPr="00DE687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"cart"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399FCA47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21FCE8C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.IsNullOrEmpty(json))</w:t>
      </w:r>
    </w:p>
    <w:p w14:paraId="5943B902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161D6E00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cart =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JsonSerializer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.Deserialize&lt;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List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CartItem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&gt;&gt;(json);</w:t>
      </w:r>
    </w:p>
    <w:p w14:paraId="0211BB8A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itemToRemove = cart.FirstOrDefault(c =&gt; c.Id == Id &amp;&amp; c.VehicleType == vehicleType);</w:t>
      </w:r>
    </w:p>
    <w:p w14:paraId="7D543FD2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(itemToRemove != </w:t>
      </w:r>
      <w:r w:rsidRPr="00DE687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24215F51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14:paraId="2F5272EE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cart.Remove(itemToRemove);</w:t>
      </w:r>
    </w:p>
    <w:p w14:paraId="090FD966" w14:textId="77777777" w:rsidR="00DE6870" w:rsidRPr="00DE6870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HttpContext.Session.SetString(</w:t>
      </w:r>
      <w:r w:rsidRPr="00DE687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"cart"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DE6870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JsonSerializer</w:t>
      </w: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.Serialize(cart));</w:t>
      </w:r>
    </w:p>
    <w:p w14:paraId="4013D5BA" w14:textId="77777777" w:rsidR="00DE6870" w:rsidRPr="00EF0141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E687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53FB18D6" w14:textId="77777777" w:rsidR="00DE6870" w:rsidRPr="00EF0141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62F4A288" w14:textId="77777777" w:rsidR="00DE6870" w:rsidRPr="00EF0141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E0C1E9C" w14:textId="77777777" w:rsidR="00DE6870" w:rsidRPr="00EF0141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RedirectToAction(</w:t>
      </w:r>
      <w:r w:rsidRPr="00EF014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"Index"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EF014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"ShoppingCart"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11FF3365" w14:textId="77777777" w:rsidR="00DE6870" w:rsidRPr="00EF0141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066372AD" w14:textId="77777777" w:rsidR="00DE6870" w:rsidRPr="00EF0141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3033072D" w14:textId="77777777" w:rsidR="00DE6870" w:rsidRPr="00EF0141" w:rsidRDefault="00DE6870" w:rsidP="00DE6870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55A7C23B" w14:textId="03211EB6" w:rsidR="00DE6870" w:rsidRDefault="00DE6870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61435AC8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Представлення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: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br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@model VehicleRentalService.Models.ViewModels.</w:t>
      </w:r>
      <w:r w:rsidRPr="00EF014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CartViewModel</w:t>
      </w:r>
    </w:p>
    <w:p w14:paraId="6FFE8850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2C06737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link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rel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="stylesheet"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href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@Url.Content(</w:t>
      </w:r>
      <w:r w:rsidRPr="00EF014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"~/css/shopping-cart-styles.css"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7A447016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@{</w:t>
      </w:r>
    </w:p>
    <w:p w14:paraId="2E8CE44B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  <w:t>@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foreach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Model.Items)</w:t>
      </w:r>
    </w:p>
    <w:p w14:paraId="6E1EE517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14:paraId="32478703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="card"&gt;</w:t>
      </w:r>
    </w:p>
    <w:p w14:paraId="7D13480A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="card-body"&gt;</w:t>
      </w:r>
    </w:p>
    <w:p w14:paraId="67BFB28C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h5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="card-title"&gt;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@v.VehicleName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h5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40319C12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="d-flex justify-content-between align-items-center"&gt;</w:t>
      </w:r>
    </w:p>
    <w:p w14:paraId="4A3D3801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span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="h5 mb-0"&gt;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@v.PricePerMinute/minute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span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99A538F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0845C95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0E08C7C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="card-footer d-flex justify-content-between bg-light"&gt;</w:t>
      </w:r>
    </w:p>
    <w:p w14:paraId="117A280C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span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@v.Quantity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span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65F1447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form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asp-controller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="ShoppingCart"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asp-action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="RemoveCookies"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method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="post"&gt;</w:t>
      </w:r>
    </w:p>
    <w:p w14:paraId="589998F2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="hidden"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name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="VehicleType"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value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@v.VehicleType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178D5BC0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="hidden"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name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="Id"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value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@v.Id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25059471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button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="btn btn-primary btn-sm"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name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="remove-btn"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="submit"&gt;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Remove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button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621C75A9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0141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form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8DAC096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B1B45C8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6050FD45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14:paraId="1E112466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12AE18DA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BFC14B9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form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method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="post"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asp-controller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="Orders"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asp-action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="PlaceOrder"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id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="orderForm"&gt;</w:t>
      </w:r>
    </w:p>
    <w:p w14:paraId="50B3D985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="mb-3"&gt;</w:t>
      </w:r>
    </w:p>
    <w:p w14:paraId="1EAC94C4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label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for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="TripStart"&gt;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Start Time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label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5DD3E7B0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="datetime-local"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id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="TripStart"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name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="TripBegin"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value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@Model.TripBegin.ToString(</w:t>
      </w:r>
      <w:r w:rsidRPr="00EF014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"yyyy-MM-ddTHH:mm"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="form-control"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256C2587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40E876AC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="mb-3"&gt;</w:t>
      </w:r>
    </w:p>
    <w:p w14:paraId="311D7B07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label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for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="TripEnd"&gt;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End Time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label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53058D84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input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="datetime-local"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id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="TripEnd"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name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="TripEnd"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value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@Model.TripEnd.ToString(</w:t>
      </w:r>
      <w:r w:rsidRPr="00EF014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"yyyy-MM-ddTHH:mm"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="form-control"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1712CFDB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47BCC24D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button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="btn btn-primary btn-lg"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type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="submit"&gt;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Place Order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0141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button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F76D13A" w14:textId="77777777" w:rsid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&lt;/</w:t>
      </w:r>
      <w:r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ru-RU" w:eastAsia="ru-RU"/>
        </w:rPr>
        <w:t>form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&gt;</w:t>
      </w:r>
    </w:p>
    <w:p w14:paraId="697DCBA0" w14:textId="19F9A300" w:rsidR="00EF0141" w:rsidRDefault="00EF0141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18EF03BB" w14:textId="246ED069" w:rsidR="00EF0141" w:rsidRDefault="00EF0141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4A3E1DD1" w14:textId="788BEC1D" w:rsidR="00EF0141" w:rsidRDefault="00EF0141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Також було створено </w:t>
      </w:r>
      <w:r w:rsidRPr="00EF0141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3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моделі-представлення</w:t>
      </w:r>
      <w:r w:rsidRPr="00EF0141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CartViewModel</w:t>
      </w:r>
      <w:r w:rsidRPr="00EF0141"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 xml:space="preserve">AddToCartViewModel 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та </w:t>
      </w: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CartItemViewModel:</w:t>
      </w:r>
    </w:p>
    <w:p w14:paraId="2AEE0F58" w14:textId="5935E0C4" w:rsidR="00EF0141" w:rsidRDefault="00EF0141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02FCB332" w14:textId="33733F89" w:rsidR="00EF0141" w:rsidRDefault="00EF0141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6759315A" w14:textId="478214DA" w:rsidR="00EF0141" w:rsidRDefault="00EF0141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CartViewModel:</w:t>
      </w:r>
    </w:p>
    <w:p w14:paraId="47135FF8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Microsoft.AspNetCore.Mvc;</w:t>
      </w:r>
    </w:p>
    <w:p w14:paraId="4D557C84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396C278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VehicleRentalService.Models.ViewModels</w:t>
      </w:r>
    </w:p>
    <w:p w14:paraId="29AF72BA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4AD10A15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CartViewModel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14:paraId="507CB087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5A8D1045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List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EF014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CartItemViewModel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 Items {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} =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();</w:t>
      </w:r>
    </w:p>
    <w:p w14:paraId="70B6101D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TripBegin {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13951BB4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TripEnd {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5A5482E9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TimeSpan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Duration {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772EF929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decimal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Total {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601995E6" w14:textId="77777777" w:rsid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50988A12" w14:textId="77777777" w:rsid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6466C5CF" w14:textId="19F85FA6" w:rsidR="00EF0141" w:rsidRDefault="00EF0141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687A2EC1" w14:textId="07C085C1" w:rsidR="00EF0141" w:rsidRDefault="00EF0141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AddToCartViewModel:</w:t>
      </w:r>
    </w:p>
    <w:p w14:paraId="2A58AF17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Microsoft.AspNetCore.Mvc;</w:t>
      </w:r>
    </w:p>
    <w:p w14:paraId="2741CEA3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2A10F6B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VehicleRentalService.Models.ViewModels</w:t>
      </w:r>
    </w:p>
    <w:p w14:paraId="17D94B4C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062A6AC5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AddToCartViewModel</w:t>
      </w:r>
    </w:p>
    <w:p w14:paraId="244EB7F9" w14:textId="2651E0A2" w:rsid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2E23718E" w14:textId="20C83219" w:rsid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B36B6EF" w14:textId="0EB1E889" w:rsid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A329873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AF48BF8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VehicleId {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12AA91FF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VehicleType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VehicleType {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34AFA281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Quantity {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 = 1;</w:t>
      </w:r>
    </w:p>
    <w:p w14:paraId="50F9F18C" w14:textId="77777777" w:rsid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1FB47B07" w14:textId="77777777" w:rsid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7FD7E45F" w14:textId="335FBC51" w:rsidR="00EF0141" w:rsidRDefault="00EF0141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7AC84152" w14:textId="6F7ED515" w:rsidR="00EF0141" w:rsidRDefault="00EF0141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6FC16EDA" w14:textId="700C8672" w:rsidR="00EF0141" w:rsidRDefault="00EF0141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/>
          <w:sz w:val="28"/>
          <w:szCs w:val="28"/>
          <w:lang w:val="en-US" w:eastAsia="ru-RU"/>
        </w:rPr>
        <w:t>CartItemViewModel:</w:t>
      </w:r>
    </w:p>
    <w:p w14:paraId="0A80197A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VehicleRentalService.Models.ViewModels</w:t>
      </w:r>
    </w:p>
    <w:p w14:paraId="6F5E051B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04F6C7F6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CartItemViewModel</w:t>
      </w:r>
    </w:p>
    <w:p w14:paraId="0A61D241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65CBCFB1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Id {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56EBAF76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VehicleName {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} = </w:t>
      </w:r>
      <w:r w:rsidRPr="00EF014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""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2AB72CDE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VehicleType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VehicleType {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504102CF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Quantity {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6915A7F2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decimal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PricePerMinute {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7ED8EC91" w14:textId="77777777" w:rsidR="00EF0141" w:rsidRP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decimal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Subtotal {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EF014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62F867F7" w14:textId="77777777" w:rsid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F014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6EB96125" w14:textId="77777777" w:rsidR="00EF0141" w:rsidRDefault="00EF0141" w:rsidP="00EF01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B8EAF76" w14:textId="22A038B4" w:rsidR="00EF0141" w:rsidRDefault="00EF0141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en-US" w:eastAsia="ru-RU"/>
        </w:rPr>
      </w:pPr>
    </w:p>
    <w:p w14:paraId="77AC10B4" w14:textId="62701810" w:rsidR="00EF0141" w:rsidRPr="00EF0141" w:rsidRDefault="00EF0141" w:rsidP="009C53AF">
      <w:pPr>
        <w:tabs>
          <w:tab w:val="left" w:pos="6012"/>
        </w:tabs>
        <w:rPr>
          <w:rFonts w:ascii="Times New Roman" w:eastAsiaTheme="minorEastAsia" w:hAnsi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Висновки</w:t>
      </w:r>
      <w:r w:rsidRPr="00EF0141">
        <w:rPr>
          <w:rFonts w:ascii="Times New Roman" w:eastAsiaTheme="minorEastAsia" w:hAnsi="Times New Roman"/>
          <w:sz w:val="28"/>
          <w:szCs w:val="28"/>
          <w:lang w:val="ru-RU" w:eastAsia="ru-RU"/>
        </w:rPr>
        <w:t>: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 під час виконання Л/Р 3 було </w:t>
      </w:r>
      <w:r w:rsidRPr="00EF0141">
        <w:rPr>
          <w:rFonts w:ascii="Times New Roman" w:eastAsiaTheme="minorEastAsia" w:hAnsi="Times New Roman"/>
          <w:sz w:val="28"/>
          <w:szCs w:val="28"/>
          <w:lang w:eastAsia="ru-RU"/>
        </w:rPr>
        <w:t>отрима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но</w:t>
      </w:r>
      <w:r w:rsidRPr="00EF0141">
        <w:rPr>
          <w:rFonts w:ascii="Times New Roman" w:eastAsiaTheme="minorEastAsia" w:hAnsi="Times New Roman"/>
          <w:sz w:val="28"/>
          <w:szCs w:val="28"/>
          <w:lang w:eastAsia="ru-RU"/>
        </w:rPr>
        <w:t xml:space="preserve"> навич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ок</w:t>
      </w:r>
      <w:r w:rsidRPr="00EF0141">
        <w:rPr>
          <w:rFonts w:ascii="Times New Roman" w:eastAsiaTheme="minorEastAsia" w:hAnsi="Times New Roman"/>
          <w:sz w:val="28"/>
          <w:szCs w:val="28"/>
          <w:lang w:eastAsia="ru-RU"/>
        </w:rPr>
        <w:t xml:space="preserve"> роботи з частковими представленнями, навчи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вся</w:t>
      </w:r>
      <w:r w:rsidRPr="00EF0141">
        <w:rPr>
          <w:rFonts w:ascii="Times New Roman" w:eastAsiaTheme="minorEastAsia" w:hAnsi="Times New Roman"/>
          <w:sz w:val="28"/>
          <w:szCs w:val="28"/>
          <w:lang w:eastAsia="ru-RU"/>
        </w:rPr>
        <w:t xml:space="preserve"> працювати з параметрами рядку запиту, набу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в </w:t>
      </w:r>
      <w:r w:rsidRPr="00EF0141">
        <w:rPr>
          <w:rFonts w:ascii="Times New Roman" w:eastAsiaTheme="minorEastAsia" w:hAnsi="Times New Roman"/>
          <w:sz w:val="28"/>
          <w:szCs w:val="28"/>
          <w:lang w:eastAsia="ru-RU"/>
        </w:rPr>
        <w:t>навичок роботи з сесіями.</w:t>
      </w:r>
    </w:p>
    <w:sectPr w:rsidR="00EF0141" w:rsidRPr="00EF0141" w:rsidSect="009F13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9AE6" w14:textId="77777777" w:rsidR="0089146D" w:rsidRDefault="0089146D">
      <w:r>
        <w:separator/>
      </w:r>
    </w:p>
  </w:endnote>
  <w:endnote w:type="continuationSeparator" w:id="0">
    <w:p w14:paraId="40C0A9A0" w14:textId="77777777" w:rsidR="0089146D" w:rsidRDefault="00891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C048" w14:textId="77777777" w:rsidR="00CE379A" w:rsidRDefault="00CE379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8927" w14:textId="4DFCB29A" w:rsidR="00C95106" w:rsidRDefault="00344BD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1BCC9B" wp14:editId="523F737C">
              <wp:simplePos x="0" y="0"/>
              <wp:positionH relativeFrom="column">
                <wp:posOffset>575945</wp:posOffset>
              </wp:positionH>
              <wp:positionV relativeFrom="paragraph">
                <wp:posOffset>-110501</wp:posOffset>
              </wp:positionV>
              <wp:extent cx="847644" cy="157423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D0ADBEA" w14:textId="46242886" w:rsidR="00344BD2" w:rsidRPr="00A42816" w:rsidRDefault="00A42816" w:rsidP="00344BD2">
                          <w:pPr>
                            <w:pStyle w:val="a5"/>
                            <w:jc w:val="center"/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  <w:t>Шелуха О.С.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1BCC9B" id="Rectangle 15" o:spid="_x0000_s1046" style="position:absolute;margin-left:45.35pt;margin-top:-8.7pt;width:66.75pt;height: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" filled="f" stroked="f" strokeweight=".25pt">
              <v:textbox inset="1pt,1pt,1pt,1pt">
                <w:txbxContent>
                  <w:p w14:paraId="4D0ADBEA" w14:textId="46242886" w:rsidR="00344BD2" w:rsidRPr="00A42816" w:rsidRDefault="00A42816" w:rsidP="00344BD2">
                    <w:pPr>
                      <w:pStyle w:val="a5"/>
                      <w:jc w:val="center"/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  <w:t>Шелуха О.С.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876854" wp14:editId="04364D24">
              <wp:simplePos x="0" y="0"/>
              <wp:positionH relativeFrom="column">
                <wp:posOffset>560781</wp:posOffset>
              </wp:positionH>
              <wp:positionV relativeFrom="paragraph">
                <wp:posOffset>-282698</wp:posOffset>
              </wp:positionV>
              <wp:extent cx="847644" cy="157423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D6E70C0" w14:textId="12E59B70" w:rsidR="00344BD2" w:rsidRPr="00344BD2" w:rsidRDefault="00AC5C8F" w:rsidP="00344BD2">
                          <w:pPr>
                            <w:pStyle w:val="a5"/>
                            <w:jc w:val="center"/>
                            <w:rPr>
                              <w:rFonts w:asciiTheme="minorHAnsi" w:hAnsiTheme="minorHAnsi" w:cs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8"/>
                            </w:rPr>
                            <w:t>Какошкін Д.В.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876854" id="_x0000_s1047" style="position:absolute;margin-left:44.15pt;margin-top:-22.25pt;width:66.75pt;height:12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" filled="f" stroked="f" strokeweight=".25pt">
              <v:textbox inset="1pt,1pt,1pt,1pt">
                <w:txbxContent>
                  <w:p w14:paraId="3D6E70C0" w14:textId="12E59B70" w:rsidR="00344BD2" w:rsidRPr="00344BD2" w:rsidRDefault="00AC5C8F" w:rsidP="00344BD2">
                    <w:pPr>
                      <w:pStyle w:val="a5"/>
                      <w:jc w:val="center"/>
                      <w:rPr>
                        <w:rFonts w:asciiTheme="minorHAnsi" w:hAnsiTheme="minorHAnsi" w:cstheme="minorHAnsi"/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</w:rPr>
                      <w:t>Какошкін Д.В.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2D2C4" w14:textId="77777777" w:rsidR="00CE379A" w:rsidRDefault="00CE379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5EF06" w14:textId="77777777" w:rsidR="0089146D" w:rsidRDefault="0089146D">
      <w:r>
        <w:separator/>
      </w:r>
    </w:p>
  </w:footnote>
  <w:footnote w:type="continuationSeparator" w:id="0">
    <w:p w14:paraId="0447815A" w14:textId="77777777" w:rsidR="0089146D" w:rsidRDefault="00891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16C8C" w14:textId="77777777" w:rsidR="00CE379A" w:rsidRDefault="00CE379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1AF54249" w:rsidR="00326D2B" w:rsidRDefault="00326D2B">
    <w:pPr>
      <w:pStyle w:val="a3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55168" behindDoc="0" locked="1" layoutInCell="0" allowOverlap="1" wp14:anchorId="11A85795" wp14:editId="3DF35EAA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0009C3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56C0CB3F" w:rsidR="00326D2B" w:rsidRPr="00557721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A42816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="00332254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.122.0</w:t>
                            </w:r>
                            <w:r w:rsidR="00AC5C8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7</w:t>
                            </w:r>
                            <w:r w:rsidR="00332254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.00</w:t>
                            </w:r>
                            <w:r w:rsidR="00CE379A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–Лр.</w:t>
                            </w:r>
                            <w:r w:rsidR="00557721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51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77777777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0009C3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56C0CB3F" w:rsidR="00326D2B" w:rsidRPr="00557721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A42816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4</w:t>
                      </w:r>
                      <w:r w:rsidR="00332254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.122.0</w:t>
                      </w:r>
                      <w:r w:rsidR="00AC5C8F">
                        <w:rPr>
                          <w:rFonts w:ascii="Calibri" w:hAnsi="Calibri"/>
                          <w:sz w:val="24"/>
                          <w:szCs w:val="24"/>
                        </w:rPr>
                        <w:t>7</w:t>
                      </w:r>
                      <w:r w:rsidR="00332254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.00</w:t>
                      </w:r>
                      <w:r w:rsidR="00CE379A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–Лр.</w:t>
                      </w:r>
                      <w:r w:rsidR="00557721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48F387BB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08C9CEEC" w:rsidR="00326D2B" w:rsidRPr="00557721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A4281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4</w:t>
                            </w:r>
                            <w:r w:rsidR="00344BD2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.122.</w:t>
                            </w:r>
                            <w:r w:rsidR="00A56B0F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7</w:t>
                            </w:r>
                            <w:r w:rsidR="00344BD2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.0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0</w:t>
                            </w:r>
                            <w:r w:rsidR="00557721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 xml:space="preserve"> –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557721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738ECF26" w:rsidR="00326D2B" w:rsidRPr="00326D2B" w:rsidRDefault="00AC5C8F" w:rsidP="00B66788"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Какошкін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6B0CF362" w:rsidR="00326D2B" w:rsidRPr="00954BE3" w:rsidRDefault="00A42816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Шелуха О.С.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0C6D0C03" w:rsidR="00326D2B" w:rsidRPr="002638A5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06F73753" w:rsidR="00326D2B" w:rsidRPr="00557721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557721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30A43564" w:rsidR="00326D2B" w:rsidRPr="00557721" w:rsidRDefault="00AC5C8F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</w:t>
                            </w:r>
                            <w:r w:rsidR="00557721">
                              <w:rPr>
                                <w:iCs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0070E313" w:rsidR="00326D2B" w:rsidRPr="00A42816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0"/>
                                <w:szCs w:val="30"/>
                                <w:lang w:val="ru-RU"/>
                              </w:rPr>
                            </w:pPr>
                            <w:r w:rsidRPr="00332254"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ФІКТ</w:t>
                            </w:r>
                            <w:r w:rsidRPr="00332254"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>,</w:t>
                            </w:r>
                            <w:r w:rsidRPr="00332254"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 xml:space="preserve"> гр. К</w:t>
                            </w:r>
                            <w:r w:rsidR="00332254" w:rsidRPr="00332254"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Н23.2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8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">
              <v:rect id="Rectangle 2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08C9CEEC" w:rsidR="00326D2B" w:rsidRPr="00557721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A42816">
                        <w:rPr>
                          <w:rFonts w:ascii="Calibri" w:hAnsi="Calibri"/>
                          <w:szCs w:val="28"/>
                          <w:lang w:val="ru-RU"/>
                        </w:rPr>
                        <w:t>4</w:t>
                      </w:r>
                      <w:r w:rsidR="00344BD2">
                        <w:rPr>
                          <w:rFonts w:ascii="Calibri" w:hAnsi="Calibri"/>
                          <w:szCs w:val="28"/>
                          <w:lang w:val="ru-RU"/>
                        </w:rPr>
                        <w:t>.122.</w:t>
                      </w:r>
                      <w:r w:rsidR="00A56B0F">
                        <w:rPr>
                          <w:rFonts w:ascii="Calibri" w:hAnsi="Calibri"/>
                          <w:szCs w:val="28"/>
                          <w:lang w:val="ru-RU"/>
                        </w:rPr>
                        <w:t>7</w:t>
                      </w:r>
                      <w:r w:rsidR="00344BD2">
                        <w:rPr>
                          <w:rFonts w:ascii="Calibri" w:hAnsi="Calibri"/>
                          <w:szCs w:val="28"/>
                          <w:lang w:val="ru-RU"/>
                        </w:rPr>
                        <w:t>.0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0</w:t>
                      </w:r>
                      <w:r w:rsidR="00557721">
                        <w:rPr>
                          <w:rFonts w:ascii="Calibri" w:hAnsi="Calibri"/>
                          <w:szCs w:val="28"/>
                          <w:lang w:val="en-US"/>
                        </w:rPr>
                        <w:t>2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 xml:space="preserve"> –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557721">
                        <w:rPr>
                          <w:rFonts w:ascii="Calibri" w:hAnsi="Calibri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738ECF26" w:rsidR="00326D2B" w:rsidRPr="00326D2B" w:rsidRDefault="00AC5C8F" w:rsidP="00B66788"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Какошкін Д.В.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6B0CF362" w:rsidR="00326D2B" w:rsidRPr="00954BE3" w:rsidRDefault="00A42816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Шелуха О.С.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0C6D0C03" w:rsidR="00326D2B" w:rsidRPr="002638A5" w:rsidRDefault="00326D2B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8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06F73753" w:rsidR="00326D2B" w:rsidRPr="00557721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 w:rsidR="00557721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6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6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30A43564" w:rsidR="00326D2B" w:rsidRPr="00557721" w:rsidRDefault="00AC5C8F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en-US"/>
                        </w:rPr>
                      </w:pPr>
                      <w:r>
                        <w:rPr>
                          <w:iCs/>
                          <w:sz w:val="18"/>
                        </w:rPr>
                        <w:t>1</w:t>
                      </w:r>
                      <w:r w:rsidR="00557721">
                        <w:rPr>
                          <w:iCs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6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7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0070E313" w:rsidR="00326D2B" w:rsidRPr="00A42816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0"/>
                          <w:szCs w:val="30"/>
                          <w:lang w:val="ru-RU"/>
                        </w:rPr>
                      </w:pPr>
                      <w:r w:rsidRPr="00332254">
                        <w:rPr>
                          <w:rFonts w:ascii="Arial" w:hAnsi="Arial"/>
                          <w:sz w:val="30"/>
                          <w:szCs w:val="30"/>
                        </w:rPr>
                        <w:t>ФІКТ</w:t>
                      </w:r>
                      <w:r w:rsidRPr="00332254">
                        <w:rPr>
                          <w:rFonts w:ascii="Times New Roman" w:hAnsi="Times New Roman"/>
                          <w:sz w:val="30"/>
                          <w:szCs w:val="30"/>
                        </w:rPr>
                        <w:t>,</w:t>
                      </w:r>
                      <w:r w:rsidRPr="00332254">
                        <w:rPr>
                          <w:rFonts w:ascii="Arial" w:hAnsi="Arial"/>
                          <w:sz w:val="30"/>
                          <w:szCs w:val="30"/>
                        </w:rPr>
                        <w:t xml:space="preserve"> гр. К</w:t>
                      </w:r>
                      <w:r w:rsidR="00332254" w:rsidRPr="00332254">
                        <w:rPr>
                          <w:rFonts w:ascii="Arial" w:hAnsi="Arial"/>
                          <w:sz w:val="30"/>
                          <w:szCs w:val="30"/>
                        </w:rPr>
                        <w:t>Н23.2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160D83"/>
    <w:multiLevelType w:val="multilevel"/>
    <w:tmpl w:val="072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4BC752E"/>
    <w:multiLevelType w:val="multilevel"/>
    <w:tmpl w:val="507E412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9" w15:restartNumberingAfterBreak="0">
    <w:nsid w:val="3A6C040B"/>
    <w:multiLevelType w:val="multilevel"/>
    <w:tmpl w:val="A1AC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30AE4"/>
    <w:multiLevelType w:val="multilevel"/>
    <w:tmpl w:val="DC3A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24A6F"/>
    <w:multiLevelType w:val="hybridMultilevel"/>
    <w:tmpl w:val="4D5892A2"/>
    <w:lvl w:ilvl="0" w:tplc="5E1CC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3549F9"/>
    <w:multiLevelType w:val="multilevel"/>
    <w:tmpl w:val="299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A0940"/>
    <w:multiLevelType w:val="multilevel"/>
    <w:tmpl w:val="2738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A7447"/>
    <w:multiLevelType w:val="multilevel"/>
    <w:tmpl w:val="3D36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036AC"/>
    <w:multiLevelType w:val="multilevel"/>
    <w:tmpl w:val="6A1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25148"/>
    <w:multiLevelType w:val="hybridMultilevel"/>
    <w:tmpl w:val="F87C4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63AB9"/>
    <w:multiLevelType w:val="multilevel"/>
    <w:tmpl w:val="03FA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19"/>
  </w:num>
  <w:num w:numId="6">
    <w:abstractNumId w:val="7"/>
  </w:num>
  <w:num w:numId="7">
    <w:abstractNumId w:val="4"/>
  </w:num>
  <w:num w:numId="8">
    <w:abstractNumId w:val="17"/>
  </w:num>
  <w:num w:numId="9">
    <w:abstractNumId w:val="16"/>
  </w:num>
  <w:num w:numId="10">
    <w:abstractNumId w:val="3"/>
  </w:num>
  <w:num w:numId="11">
    <w:abstractNumId w:val="18"/>
  </w:num>
  <w:num w:numId="12">
    <w:abstractNumId w:val="21"/>
  </w:num>
  <w:num w:numId="13">
    <w:abstractNumId w:val="15"/>
  </w:num>
  <w:num w:numId="14">
    <w:abstractNumId w:val="24"/>
  </w:num>
  <w:num w:numId="15">
    <w:abstractNumId w:val="12"/>
  </w:num>
  <w:num w:numId="16">
    <w:abstractNumId w:val="2"/>
  </w:num>
  <w:num w:numId="17">
    <w:abstractNumId w:val="14"/>
  </w:num>
  <w:num w:numId="18">
    <w:abstractNumId w:val="9"/>
  </w:num>
  <w:num w:numId="19">
    <w:abstractNumId w:val="13"/>
  </w:num>
  <w:num w:numId="20">
    <w:abstractNumId w:val="23"/>
  </w:num>
  <w:num w:numId="21">
    <w:abstractNumId w:val="20"/>
  </w:num>
  <w:num w:numId="22">
    <w:abstractNumId w:val="5"/>
  </w:num>
  <w:num w:numId="23">
    <w:abstractNumId w:val="10"/>
  </w:num>
  <w:num w:numId="24">
    <w:abstractNumId w:val="22"/>
  </w:num>
  <w:num w:numId="2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4A6F"/>
    <w:rsid w:val="00007207"/>
    <w:rsid w:val="00007C8A"/>
    <w:rsid w:val="00010C72"/>
    <w:rsid w:val="00011269"/>
    <w:rsid w:val="00015D87"/>
    <w:rsid w:val="00016C4E"/>
    <w:rsid w:val="00022744"/>
    <w:rsid w:val="00032079"/>
    <w:rsid w:val="00036685"/>
    <w:rsid w:val="00037AAE"/>
    <w:rsid w:val="00040786"/>
    <w:rsid w:val="0004617D"/>
    <w:rsid w:val="0005325B"/>
    <w:rsid w:val="00065D0A"/>
    <w:rsid w:val="000663E4"/>
    <w:rsid w:val="00067E52"/>
    <w:rsid w:val="000717DF"/>
    <w:rsid w:val="000733AE"/>
    <w:rsid w:val="0007391D"/>
    <w:rsid w:val="00074E48"/>
    <w:rsid w:val="000762CF"/>
    <w:rsid w:val="00080607"/>
    <w:rsid w:val="000806C9"/>
    <w:rsid w:val="00082DDA"/>
    <w:rsid w:val="000904F3"/>
    <w:rsid w:val="00090E3B"/>
    <w:rsid w:val="00096498"/>
    <w:rsid w:val="000B0280"/>
    <w:rsid w:val="000B368B"/>
    <w:rsid w:val="000B510E"/>
    <w:rsid w:val="000B5891"/>
    <w:rsid w:val="000B6153"/>
    <w:rsid w:val="000B6D0F"/>
    <w:rsid w:val="000C5159"/>
    <w:rsid w:val="000C5C39"/>
    <w:rsid w:val="000D2C0A"/>
    <w:rsid w:val="000D66BD"/>
    <w:rsid w:val="000E4B60"/>
    <w:rsid w:val="000E57FF"/>
    <w:rsid w:val="000F12CA"/>
    <w:rsid w:val="000F2684"/>
    <w:rsid w:val="000F7DC9"/>
    <w:rsid w:val="0011226C"/>
    <w:rsid w:val="00113856"/>
    <w:rsid w:val="00113BC9"/>
    <w:rsid w:val="00121AF7"/>
    <w:rsid w:val="00122665"/>
    <w:rsid w:val="00122766"/>
    <w:rsid w:val="00125EC3"/>
    <w:rsid w:val="00131316"/>
    <w:rsid w:val="001331CF"/>
    <w:rsid w:val="001332DF"/>
    <w:rsid w:val="00135E9D"/>
    <w:rsid w:val="001379D8"/>
    <w:rsid w:val="001439A2"/>
    <w:rsid w:val="00145FA5"/>
    <w:rsid w:val="0015530F"/>
    <w:rsid w:val="00156F90"/>
    <w:rsid w:val="0015702C"/>
    <w:rsid w:val="001601C0"/>
    <w:rsid w:val="001604A2"/>
    <w:rsid w:val="001638E4"/>
    <w:rsid w:val="00173C14"/>
    <w:rsid w:val="001767F0"/>
    <w:rsid w:val="00191962"/>
    <w:rsid w:val="001B1925"/>
    <w:rsid w:val="001B3921"/>
    <w:rsid w:val="001B3F8C"/>
    <w:rsid w:val="001B5CE0"/>
    <w:rsid w:val="001B7F3D"/>
    <w:rsid w:val="001C05C8"/>
    <w:rsid w:val="001C0B7D"/>
    <w:rsid w:val="001C133B"/>
    <w:rsid w:val="001C283F"/>
    <w:rsid w:val="001D0306"/>
    <w:rsid w:val="001D0AF8"/>
    <w:rsid w:val="001D1CB5"/>
    <w:rsid w:val="001E53E5"/>
    <w:rsid w:val="001E6442"/>
    <w:rsid w:val="00200C8D"/>
    <w:rsid w:val="002024AC"/>
    <w:rsid w:val="002024E9"/>
    <w:rsid w:val="002033DA"/>
    <w:rsid w:val="00211AF6"/>
    <w:rsid w:val="002151B1"/>
    <w:rsid w:val="00220A87"/>
    <w:rsid w:val="00221EF8"/>
    <w:rsid w:val="0022413B"/>
    <w:rsid w:val="00236856"/>
    <w:rsid w:val="00245CE6"/>
    <w:rsid w:val="00246C40"/>
    <w:rsid w:val="0025128E"/>
    <w:rsid w:val="002600DB"/>
    <w:rsid w:val="00260199"/>
    <w:rsid w:val="002638A5"/>
    <w:rsid w:val="00265C70"/>
    <w:rsid w:val="002667BF"/>
    <w:rsid w:val="0027444B"/>
    <w:rsid w:val="0027502A"/>
    <w:rsid w:val="00276271"/>
    <w:rsid w:val="00276D97"/>
    <w:rsid w:val="00287D22"/>
    <w:rsid w:val="0029693C"/>
    <w:rsid w:val="002975BB"/>
    <w:rsid w:val="002A23DD"/>
    <w:rsid w:val="002A6790"/>
    <w:rsid w:val="002B308F"/>
    <w:rsid w:val="002C00EB"/>
    <w:rsid w:val="002C0734"/>
    <w:rsid w:val="002C0CA5"/>
    <w:rsid w:val="002C2CAA"/>
    <w:rsid w:val="002C6A4E"/>
    <w:rsid w:val="002D359F"/>
    <w:rsid w:val="002D42F1"/>
    <w:rsid w:val="002D72D9"/>
    <w:rsid w:val="002E4BBC"/>
    <w:rsid w:val="002E7FC3"/>
    <w:rsid w:val="002F06E9"/>
    <w:rsid w:val="002F197E"/>
    <w:rsid w:val="002F46A5"/>
    <w:rsid w:val="002F6B72"/>
    <w:rsid w:val="00303712"/>
    <w:rsid w:val="003040CE"/>
    <w:rsid w:val="00307104"/>
    <w:rsid w:val="003118D9"/>
    <w:rsid w:val="00311F95"/>
    <w:rsid w:val="003120BA"/>
    <w:rsid w:val="00312313"/>
    <w:rsid w:val="00316161"/>
    <w:rsid w:val="003163F4"/>
    <w:rsid w:val="00317E3D"/>
    <w:rsid w:val="0032266F"/>
    <w:rsid w:val="00323DB1"/>
    <w:rsid w:val="00326D2B"/>
    <w:rsid w:val="003275ED"/>
    <w:rsid w:val="00327A67"/>
    <w:rsid w:val="00332254"/>
    <w:rsid w:val="00333F7F"/>
    <w:rsid w:val="003364A1"/>
    <w:rsid w:val="003414CF"/>
    <w:rsid w:val="00344BD2"/>
    <w:rsid w:val="00346EA9"/>
    <w:rsid w:val="00355B87"/>
    <w:rsid w:val="00356CBB"/>
    <w:rsid w:val="0036430A"/>
    <w:rsid w:val="00366C82"/>
    <w:rsid w:val="00377078"/>
    <w:rsid w:val="003800CA"/>
    <w:rsid w:val="00381734"/>
    <w:rsid w:val="00385D68"/>
    <w:rsid w:val="00386451"/>
    <w:rsid w:val="00386DD4"/>
    <w:rsid w:val="003933FE"/>
    <w:rsid w:val="003979FE"/>
    <w:rsid w:val="00397B54"/>
    <w:rsid w:val="003A30BD"/>
    <w:rsid w:val="003A32E4"/>
    <w:rsid w:val="003A356E"/>
    <w:rsid w:val="003A4D47"/>
    <w:rsid w:val="003A6D99"/>
    <w:rsid w:val="003B0B30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31B7"/>
    <w:rsid w:val="003F7A5A"/>
    <w:rsid w:val="004004BC"/>
    <w:rsid w:val="0040372A"/>
    <w:rsid w:val="00404C50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1A20"/>
    <w:rsid w:val="00473FC9"/>
    <w:rsid w:val="00482385"/>
    <w:rsid w:val="0048324E"/>
    <w:rsid w:val="004935B2"/>
    <w:rsid w:val="004953D0"/>
    <w:rsid w:val="004A2797"/>
    <w:rsid w:val="004A37BB"/>
    <w:rsid w:val="004B2FA3"/>
    <w:rsid w:val="004B4763"/>
    <w:rsid w:val="004B732E"/>
    <w:rsid w:val="004C359E"/>
    <w:rsid w:val="004C7EE5"/>
    <w:rsid w:val="004D4022"/>
    <w:rsid w:val="004E3941"/>
    <w:rsid w:val="004E4084"/>
    <w:rsid w:val="004E7D69"/>
    <w:rsid w:val="004F017F"/>
    <w:rsid w:val="004F0858"/>
    <w:rsid w:val="005001D2"/>
    <w:rsid w:val="00501644"/>
    <w:rsid w:val="00506BCB"/>
    <w:rsid w:val="00511AE4"/>
    <w:rsid w:val="00511D00"/>
    <w:rsid w:val="00512BD1"/>
    <w:rsid w:val="00514614"/>
    <w:rsid w:val="005210D4"/>
    <w:rsid w:val="00525897"/>
    <w:rsid w:val="0052714E"/>
    <w:rsid w:val="00530562"/>
    <w:rsid w:val="00532F0B"/>
    <w:rsid w:val="00540B21"/>
    <w:rsid w:val="005422A1"/>
    <w:rsid w:val="005453C2"/>
    <w:rsid w:val="0055290C"/>
    <w:rsid w:val="00557721"/>
    <w:rsid w:val="00565C41"/>
    <w:rsid w:val="00567D1E"/>
    <w:rsid w:val="0058225F"/>
    <w:rsid w:val="005871B6"/>
    <w:rsid w:val="005A20E1"/>
    <w:rsid w:val="005A2112"/>
    <w:rsid w:val="005A45E1"/>
    <w:rsid w:val="005D422A"/>
    <w:rsid w:val="005E3725"/>
    <w:rsid w:val="005E6DEE"/>
    <w:rsid w:val="005F36E8"/>
    <w:rsid w:val="005F747D"/>
    <w:rsid w:val="005F7A49"/>
    <w:rsid w:val="006000F9"/>
    <w:rsid w:val="0060196C"/>
    <w:rsid w:val="0060519B"/>
    <w:rsid w:val="006055C3"/>
    <w:rsid w:val="00606D69"/>
    <w:rsid w:val="00615CBE"/>
    <w:rsid w:val="00615CBF"/>
    <w:rsid w:val="00615E84"/>
    <w:rsid w:val="00617F80"/>
    <w:rsid w:val="00620937"/>
    <w:rsid w:val="006219FD"/>
    <w:rsid w:val="00623075"/>
    <w:rsid w:val="00624750"/>
    <w:rsid w:val="00624799"/>
    <w:rsid w:val="006470A2"/>
    <w:rsid w:val="00647285"/>
    <w:rsid w:val="00651D76"/>
    <w:rsid w:val="0066143A"/>
    <w:rsid w:val="00662CAD"/>
    <w:rsid w:val="0067008E"/>
    <w:rsid w:val="006704AA"/>
    <w:rsid w:val="00681C05"/>
    <w:rsid w:val="006821E3"/>
    <w:rsid w:val="00683AFB"/>
    <w:rsid w:val="0068554C"/>
    <w:rsid w:val="00685982"/>
    <w:rsid w:val="006861A5"/>
    <w:rsid w:val="00686EA5"/>
    <w:rsid w:val="0068773B"/>
    <w:rsid w:val="006908EF"/>
    <w:rsid w:val="00691B92"/>
    <w:rsid w:val="0069271A"/>
    <w:rsid w:val="006965FB"/>
    <w:rsid w:val="00696902"/>
    <w:rsid w:val="006A4B45"/>
    <w:rsid w:val="006B0D46"/>
    <w:rsid w:val="006B23D9"/>
    <w:rsid w:val="006B26F4"/>
    <w:rsid w:val="006C359C"/>
    <w:rsid w:val="006C7040"/>
    <w:rsid w:val="006D0BCC"/>
    <w:rsid w:val="006D195A"/>
    <w:rsid w:val="006D6136"/>
    <w:rsid w:val="006E21D8"/>
    <w:rsid w:val="006F1EF1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10F9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D4369"/>
    <w:rsid w:val="007D4B81"/>
    <w:rsid w:val="007D75F6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3AF"/>
    <w:rsid w:val="00845DD4"/>
    <w:rsid w:val="00852FFA"/>
    <w:rsid w:val="00853CFD"/>
    <w:rsid w:val="00856560"/>
    <w:rsid w:val="00862F78"/>
    <w:rsid w:val="008668B8"/>
    <w:rsid w:val="00872C33"/>
    <w:rsid w:val="00880C42"/>
    <w:rsid w:val="0089146D"/>
    <w:rsid w:val="00891FC2"/>
    <w:rsid w:val="00892EAE"/>
    <w:rsid w:val="008A4C80"/>
    <w:rsid w:val="008B094E"/>
    <w:rsid w:val="008B2644"/>
    <w:rsid w:val="008B43C0"/>
    <w:rsid w:val="008B5588"/>
    <w:rsid w:val="008C11F3"/>
    <w:rsid w:val="008C274D"/>
    <w:rsid w:val="008D133E"/>
    <w:rsid w:val="008D66C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7AED"/>
    <w:rsid w:val="00922CCA"/>
    <w:rsid w:val="00923505"/>
    <w:rsid w:val="00932E1F"/>
    <w:rsid w:val="00933C7E"/>
    <w:rsid w:val="00954BE3"/>
    <w:rsid w:val="00960EF2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9742B"/>
    <w:rsid w:val="009A4C0E"/>
    <w:rsid w:val="009A5292"/>
    <w:rsid w:val="009A6EEA"/>
    <w:rsid w:val="009B6EC7"/>
    <w:rsid w:val="009C53AF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163E5"/>
    <w:rsid w:val="00A222BA"/>
    <w:rsid w:val="00A23E05"/>
    <w:rsid w:val="00A240D6"/>
    <w:rsid w:val="00A26D2B"/>
    <w:rsid w:val="00A272EA"/>
    <w:rsid w:val="00A31C24"/>
    <w:rsid w:val="00A35CFB"/>
    <w:rsid w:val="00A370AC"/>
    <w:rsid w:val="00A42816"/>
    <w:rsid w:val="00A46E86"/>
    <w:rsid w:val="00A47C33"/>
    <w:rsid w:val="00A52B06"/>
    <w:rsid w:val="00A5323F"/>
    <w:rsid w:val="00A5546A"/>
    <w:rsid w:val="00A56360"/>
    <w:rsid w:val="00A56B0F"/>
    <w:rsid w:val="00A64208"/>
    <w:rsid w:val="00A65BE9"/>
    <w:rsid w:val="00A71A59"/>
    <w:rsid w:val="00A764DE"/>
    <w:rsid w:val="00A801BF"/>
    <w:rsid w:val="00A8068E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4D92"/>
    <w:rsid w:val="00AB782D"/>
    <w:rsid w:val="00AC0C81"/>
    <w:rsid w:val="00AC5470"/>
    <w:rsid w:val="00AC59DC"/>
    <w:rsid w:val="00AC5C8F"/>
    <w:rsid w:val="00AC70EB"/>
    <w:rsid w:val="00AD08BD"/>
    <w:rsid w:val="00AD1862"/>
    <w:rsid w:val="00AD5B6C"/>
    <w:rsid w:val="00AF1D01"/>
    <w:rsid w:val="00B02C69"/>
    <w:rsid w:val="00B042D0"/>
    <w:rsid w:val="00B108E6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4799E"/>
    <w:rsid w:val="00B50000"/>
    <w:rsid w:val="00B5051F"/>
    <w:rsid w:val="00B56020"/>
    <w:rsid w:val="00B5726F"/>
    <w:rsid w:val="00B60F29"/>
    <w:rsid w:val="00B66788"/>
    <w:rsid w:val="00B67897"/>
    <w:rsid w:val="00B70771"/>
    <w:rsid w:val="00B73ABF"/>
    <w:rsid w:val="00B746D5"/>
    <w:rsid w:val="00B75271"/>
    <w:rsid w:val="00B754E1"/>
    <w:rsid w:val="00B75835"/>
    <w:rsid w:val="00B81CF2"/>
    <w:rsid w:val="00B845BD"/>
    <w:rsid w:val="00B868A0"/>
    <w:rsid w:val="00B86DBA"/>
    <w:rsid w:val="00B909E9"/>
    <w:rsid w:val="00B91413"/>
    <w:rsid w:val="00BB27F4"/>
    <w:rsid w:val="00BB667E"/>
    <w:rsid w:val="00BC2EE4"/>
    <w:rsid w:val="00BC33E5"/>
    <w:rsid w:val="00BC3473"/>
    <w:rsid w:val="00BC408F"/>
    <w:rsid w:val="00BC73F0"/>
    <w:rsid w:val="00BD1C54"/>
    <w:rsid w:val="00BD2A90"/>
    <w:rsid w:val="00BD312C"/>
    <w:rsid w:val="00BD3BCF"/>
    <w:rsid w:val="00BE29DC"/>
    <w:rsid w:val="00BE6860"/>
    <w:rsid w:val="00BE79E8"/>
    <w:rsid w:val="00BF0518"/>
    <w:rsid w:val="00BF4078"/>
    <w:rsid w:val="00BF666E"/>
    <w:rsid w:val="00BF7C16"/>
    <w:rsid w:val="00C03E76"/>
    <w:rsid w:val="00C04EA7"/>
    <w:rsid w:val="00C05CB7"/>
    <w:rsid w:val="00C06CB3"/>
    <w:rsid w:val="00C06D1E"/>
    <w:rsid w:val="00C10B0F"/>
    <w:rsid w:val="00C1722F"/>
    <w:rsid w:val="00C20CB1"/>
    <w:rsid w:val="00C21BD2"/>
    <w:rsid w:val="00C27558"/>
    <w:rsid w:val="00C32DBF"/>
    <w:rsid w:val="00C3563B"/>
    <w:rsid w:val="00C44231"/>
    <w:rsid w:val="00C47DBE"/>
    <w:rsid w:val="00C517CB"/>
    <w:rsid w:val="00C6432F"/>
    <w:rsid w:val="00C65061"/>
    <w:rsid w:val="00C656A0"/>
    <w:rsid w:val="00C704B1"/>
    <w:rsid w:val="00C72C0E"/>
    <w:rsid w:val="00C818DE"/>
    <w:rsid w:val="00C82C96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3406"/>
    <w:rsid w:val="00CB55EB"/>
    <w:rsid w:val="00CB67D8"/>
    <w:rsid w:val="00CB78F2"/>
    <w:rsid w:val="00CC2F30"/>
    <w:rsid w:val="00CD02D8"/>
    <w:rsid w:val="00CD7D33"/>
    <w:rsid w:val="00CE2BDB"/>
    <w:rsid w:val="00CE379A"/>
    <w:rsid w:val="00CE3F71"/>
    <w:rsid w:val="00CE7837"/>
    <w:rsid w:val="00CE7886"/>
    <w:rsid w:val="00CF1354"/>
    <w:rsid w:val="00CF1B98"/>
    <w:rsid w:val="00D01CA7"/>
    <w:rsid w:val="00D07D29"/>
    <w:rsid w:val="00D12DAA"/>
    <w:rsid w:val="00D22594"/>
    <w:rsid w:val="00D33A92"/>
    <w:rsid w:val="00D40102"/>
    <w:rsid w:val="00D4116C"/>
    <w:rsid w:val="00D4203A"/>
    <w:rsid w:val="00D451CB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04DB"/>
    <w:rsid w:val="00DD4CAF"/>
    <w:rsid w:val="00DD78A9"/>
    <w:rsid w:val="00DE1ACC"/>
    <w:rsid w:val="00DE1AEF"/>
    <w:rsid w:val="00DE6870"/>
    <w:rsid w:val="00DF189B"/>
    <w:rsid w:val="00DF53AD"/>
    <w:rsid w:val="00DF53B9"/>
    <w:rsid w:val="00DF5C55"/>
    <w:rsid w:val="00DF7A47"/>
    <w:rsid w:val="00E01025"/>
    <w:rsid w:val="00E10B0C"/>
    <w:rsid w:val="00E170FC"/>
    <w:rsid w:val="00E17AAF"/>
    <w:rsid w:val="00E2262E"/>
    <w:rsid w:val="00E25C11"/>
    <w:rsid w:val="00E35797"/>
    <w:rsid w:val="00E46FB5"/>
    <w:rsid w:val="00E50895"/>
    <w:rsid w:val="00E50DCF"/>
    <w:rsid w:val="00E53AC5"/>
    <w:rsid w:val="00E57033"/>
    <w:rsid w:val="00E673BB"/>
    <w:rsid w:val="00E71B4C"/>
    <w:rsid w:val="00E71E11"/>
    <w:rsid w:val="00E80511"/>
    <w:rsid w:val="00E9429B"/>
    <w:rsid w:val="00EA009D"/>
    <w:rsid w:val="00EA1262"/>
    <w:rsid w:val="00EA2023"/>
    <w:rsid w:val="00EA3249"/>
    <w:rsid w:val="00EA52EB"/>
    <w:rsid w:val="00EA5ADE"/>
    <w:rsid w:val="00EA73B0"/>
    <w:rsid w:val="00EB457B"/>
    <w:rsid w:val="00EB5B61"/>
    <w:rsid w:val="00EC112C"/>
    <w:rsid w:val="00EC4169"/>
    <w:rsid w:val="00EC43D8"/>
    <w:rsid w:val="00EC5D2D"/>
    <w:rsid w:val="00ED28D7"/>
    <w:rsid w:val="00ED3172"/>
    <w:rsid w:val="00ED766B"/>
    <w:rsid w:val="00ED7972"/>
    <w:rsid w:val="00EE618E"/>
    <w:rsid w:val="00EE78BC"/>
    <w:rsid w:val="00EF0141"/>
    <w:rsid w:val="00EF2415"/>
    <w:rsid w:val="00EF4A42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3EF"/>
    <w:rsid w:val="00F678FC"/>
    <w:rsid w:val="00F704CD"/>
    <w:rsid w:val="00F71435"/>
    <w:rsid w:val="00F72A9C"/>
    <w:rsid w:val="00F76F83"/>
    <w:rsid w:val="00F80F7D"/>
    <w:rsid w:val="00F874F6"/>
    <w:rsid w:val="00F9203B"/>
    <w:rsid w:val="00F923F7"/>
    <w:rsid w:val="00F93D4C"/>
    <w:rsid w:val="00F94F15"/>
    <w:rsid w:val="00F958E1"/>
    <w:rsid w:val="00F9682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E3E93FD1-20BB-4EAD-824E-23F9C407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821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2B308F"/>
    <w:rPr>
      <w:color w:val="605E5C"/>
      <w:shd w:val="clear" w:color="auto" w:fill="E1DFDD"/>
    </w:rPr>
  </w:style>
  <w:style w:type="character" w:customStyle="1" w:styleId="nt">
    <w:name w:val="nt"/>
    <w:basedOn w:val="a0"/>
    <w:rsid w:val="00316161"/>
  </w:style>
  <w:style w:type="character" w:customStyle="1" w:styleId="err">
    <w:name w:val="err"/>
    <w:basedOn w:val="a0"/>
    <w:rsid w:val="00316161"/>
  </w:style>
  <w:style w:type="character" w:customStyle="1" w:styleId="k">
    <w:name w:val="k"/>
    <w:basedOn w:val="a0"/>
    <w:rsid w:val="00316161"/>
  </w:style>
  <w:style w:type="character" w:customStyle="1" w:styleId="nn">
    <w:name w:val="nn"/>
    <w:basedOn w:val="a0"/>
    <w:rsid w:val="00316161"/>
  </w:style>
  <w:style w:type="character" w:customStyle="1" w:styleId="p">
    <w:name w:val="p"/>
    <w:basedOn w:val="a0"/>
    <w:rsid w:val="00316161"/>
  </w:style>
  <w:style w:type="character" w:customStyle="1" w:styleId="nc">
    <w:name w:val="nc"/>
    <w:basedOn w:val="a0"/>
    <w:rsid w:val="00316161"/>
  </w:style>
  <w:style w:type="character" w:customStyle="1" w:styleId="n">
    <w:name w:val="n"/>
    <w:basedOn w:val="a0"/>
    <w:rsid w:val="00316161"/>
  </w:style>
  <w:style w:type="character" w:customStyle="1" w:styleId="nf">
    <w:name w:val="nf"/>
    <w:basedOn w:val="a0"/>
    <w:rsid w:val="00316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80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1825</TotalTime>
  <Pages>10</Pages>
  <Words>2489</Words>
  <Characters>14193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BPC</Company>
  <LinksUpToDate>false</LinksUpToDate>
  <CharactersWithSpaces>16649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Говорадло Дар`я Олегівна</dc:creator>
  <cp:keywords/>
  <dc:description/>
  <cp:lastModifiedBy>Lavro Gavno</cp:lastModifiedBy>
  <cp:revision>20</cp:revision>
  <cp:lastPrinted>2015-03-05T20:32:00Z</cp:lastPrinted>
  <dcterms:created xsi:type="dcterms:W3CDTF">2023-09-29T17:10:00Z</dcterms:created>
  <dcterms:modified xsi:type="dcterms:W3CDTF">2025-09-27T19:41:00Z</dcterms:modified>
</cp:coreProperties>
</file>