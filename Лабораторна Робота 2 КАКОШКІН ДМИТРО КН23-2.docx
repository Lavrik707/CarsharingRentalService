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0686" w14:textId="026095A4" w:rsidR="00683AFB" w:rsidRDefault="00E35797" w:rsidP="00E35797">
      <w:pPr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Лабораторна робота №2</w:t>
      </w:r>
    </w:p>
    <w:p w14:paraId="4E596DAC" w14:textId="00895A34" w:rsidR="00E35797" w:rsidRDefault="00E35797" w:rsidP="00E35797">
      <w:pPr>
        <w:jc w:val="center"/>
        <w:rPr>
          <w:rFonts w:ascii="Times New Roman" w:hAnsi="Times New Roman"/>
          <w:b/>
          <w:bCs/>
          <w:sz w:val="28"/>
          <w:szCs w:val="28"/>
          <w:lang w:val="ru-RU" w:eastAsia="ru-RU"/>
        </w:rPr>
      </w:pPr>
      <w:r w:rsidRPr="00E35797">
        <w:rPr>
          <w:rFonts w:ascii="Times New Roman" w:hAnsi="Times New Roman"/>
          <w:b/>
          <w:bCs/>
          <w:sz w:val="28"/>
          <w:szCs w:val="28"/>
          <w:lang w:val="ru-RU" w:eastAsia="ru-RU"/>
        </w:rPr>
        <w:t>Тема: Робота з ASP.NET MVC. Конфігурація проекту. Відображення даних з БД на веб-сторінках.</w:t>
      </w:r>
    </w:p>
    <w:p w14:paraId="3056237B" w14:textId="7A13B7FE" w:rsidR="00E35797" w:rsidRDefault="00E35797" w:rsidP="00E35797">
      <w:pPr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E35797">
        <w:rPr>
          <w:rFonts w:ascii="Times New Roman" w:hAnsi="Times New Roman"/>
          <w:b/>
          <w:bCs/>
          <w:sz w:val="28"/>
          <w:szCs w:val="28"/>
          <w:lang w:val="ru-RU" w:eastAsia="ru-RU"/>
        </w:rPr>
        <w:t xml:space="preserve">Мета: </w:t>
      </w:r>
      <w:r w:rsidRPr="00E35797">
        <w:rPr>
          <w:rFonts w:ascii="Times New Roman" w:hAnsi="Times New Roman"/>
          <w:sz w:val="28"/>
          <w:szCs w:val="28"/>
          <w:lang w:val="ru-RU" w:eastAsia="ru-RU"/>
        </w:rPr>
        <w:t>Ознайомитися з архітектурою MVC, набути навичок створення головних компонентів архітектури MVC, навчитися конфігурувати підключення до БД та виконувати запити на читання даних, набути навичок роботи з представленнями (Views).</w:t>
      </w:r>
    </w:p>
    <w:p w14:paraId="2BAC3968" w14:textId="75C42A6A" w:rsidR="00E35797" w:rsidRPr="00E35797" w:rsidRDefault="00E35797" w:rsidP="00E35797">
      <w:pPr>
        <w:pStyle w:val="ad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Тема проекту: </w:t>
      </w:r>
      <w:r w:rsidRPr="00E35797">
        <w:rPr>
          <w:color w:val="000000"/>
          <w:sz w:val="28"/>
          <w:szCs w:val="28"/>
        </w:rPr>
        <w:t>Система для прокату транспорту(</w:t>
      </w:r>
      <w:r>
        <w:rPr>
          <w:color w:val="000000"/>
          <w:sz w:val="28"/>
          <w:szCs w:val="28"/>
        </w:rPr>
        <w:t>Вар</w:t>
      </w:r>
      <w:r>
        <w:rPr>
          <w:color w:val="000000"/>
          <w:sz w:val="28"/>
          <w:szCs w:val="28"/>
          <w:lang w:val="uk-UA"/>
        </w:rPr>
        <w:t>іант 7)</w:t>
      </w:r>
    </w:p>
    <w:p w14:paraId="239A0C70" w14:textId="628ACE22" w:rsidR="00E35797" w:rsidRDefault="00E35797" w:rsidP="00E35797">
      <w:pPr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Завдання 1:</w:t>
      </w:r>
    </w:p>
    <w:p w14:paraId="0212D801" w14:textId="238563F5" w:rsidR="00E35797" w:rsidRDefault="00E35797" w:rsidP="00E35797">
      <w:pPr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Виконав необхідні команди:</w:t>
      </w:r>
    </w:p>
    <w:p w14:paraId="4F586467" w14:textId="09C1BF43" w:rsidR="00E35797" w:rsidRDefault="00E35797" w:rsidP="00E35797">
      <w:pPr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F786C7C" wp14:editId="242A6718">
            <wp:extent cx="6299835" cy="18161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6EF5" w14:textId="16481A46" w:rsidR="000E4B60" w:rsidRDefault="00E35797" w:rsidP="00356CBB">
      <w:pPr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Рис.1.Команди для створення проекту</w:t>
      </w:r>
    </w:p>
    <w:p w14:paraId="3A98C40C" w14:textId="63CB17C3" w:rsidR="00E35797" w:rsidRDefault="00E35797" w:rsidP="00E35797">
      <w:pPr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Структура проекту:</w:t>
      </w:r>
    </w:p>
    <w:p w14:paraId="1931C306" w14:textId="3B5F5234" w:rsidR="00E35797" w:rsidRPr="00356CBB" w:rsidRDefault="00356CBB" w:rsidP="000E4B60">
      <w:pPr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52E15F4B" wp14:editId="61B42DF9">
            <wp:extent cx="3628390" cy="8976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89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28A1" w14:textId="58548F22" w:rsidR="000E4B60" w:rsidRDefault="000E4B60" w:rsidP="000E4B60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Рис.2.</w:t>
      </w:r>
      <w:r w:rsidR="001C05C8">
        <w:rPr>
          <w:rFonts w:ascii="Times New Roman" w:hAnsi="Times New Roman"/>
          <w:sz w:val="28"/>
          <w:szCs w:val="28"/>
          <w:lang w:eastAsia="ru-RU"/>
        </w:rPr>
        <w:t>Структура проекту</w:t>
      </w:r>
    </w:p>
    <w:p w14:paraId="3F03F7D9" w14:textId="603DF8FD" w:rsidR="00356CBB" w:rsidRPr="003F31B7" w:rsidRDefault="00356CBB" w:rsidP="00356CBB">
      <w:pPr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Лістінг </w:t>
      </w:r>
      <w:r>
        <w:rPr>
          <w:rFonts w:ascii="Times New Roman" w:hAnsi="Times New Roman"/>
          <w:sz w:val="28"/>
          <w:szCs w:val="28"/>
          <w:lang w:val="en-US" w:eastAsia="ru-RU"/>
        </w:rPr>
        <w:t>launchsettings</w:t>
      </w:r>
      <w:r w:rsidRPr="003F31B7">
        <w:rPr>
          <w:rFonts w:ascii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</w:p>
    <w:p w14:paraId="7BB1D626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707175D9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"$schema"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"http://json.schemastore.org/launchsettings.json"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4BC30463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"iisSettings"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138C1BDD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"windowsAuthentication"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false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115B538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"anonymousAuthentication"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38D5E735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"iisExpress"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0113A923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"applicationUrl"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"http://localhost:5000"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A4C4A3A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"sslPort"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0</w:t>
      </w:r>
    </w:p>
    <w:p w14:paraId="0BC87ADA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251DABBA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},</w:t>
      </w:r>
    </w:p>
    <w:p w14:paraId="7E51D0B0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"profiles"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23BFF324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"http"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15DF61A8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"commandName"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"Project"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35B218A3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"dotnetRunMessages"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C67FE4F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"launchBrowser"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C93CF0E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"applicationUrl"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"http://localhost:5000"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1D7B01F6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"environmentVariables"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130704D9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"ASPNETCORE_ENVIRONMENT"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"Development"</w:t>
      </w:r>
    </w:p>
    <w:p w14:paraId="0F51C171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}</w:t>
      </w:r>
    </w:p>
    <w:p w14:paraId="4E76BFE7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},</w:t>
      </w:r>
    </w:p>
    <w:p w14:paraId="3CACCF12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"IIS Express"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4C90AA53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"commandName"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"IISExpress"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4E30240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"launchBrowser"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73DA31C1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56CBB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"environmentVariables"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14B3B785" w14:textId="77777777" w:rsidR="00356CBB" w:rsidRPr="003F31B7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3F31B7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"ASPNETCORE_ENVIRONMENT"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31B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"Development"</w:t>
      </w:r>
    </w:p>
    <w:p w14:paraId="4D942D47" w14:textId="77777777" w:rsidR="00356CBB" w:rsidRPr="003F31B7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}</w:t>
      </w:r>
    </w:p>
    <w:p w14:paraId="4899CCF7" w14:textId="77777777" w:rsidR="00356CBB" w:rsidRPr="003F31B7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4F590735" w14:textId="77777777" w:rsidR="00356CBB" w:rsidRPr="003F31B7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}</w:t>
      </w:r>
    </w:p>
    <w:p w14:paraId="2576502D" w14:textId="77777777" w:rsidR="00356CBB" w:rsidRPr="003F31B7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4485D980" w14:textId="15FAEA0E" w:rsidR="00356CBB" w:rsidRDefault="00356CBB" w:rsidP="00356CBB">
      <w:pPr>
        <w:rPr>
          <w:rFonts w:ascii="Times New Roman" w:hAnsi="Times New Roman"/>
          <w:sz w:val="28"/>
          <w:szCs w:val="28"/>
          <w:lang w:val="en-US" w:eastAsia="ru-RU"/>
        </w:rPr>
      </w:pPr>
    </w:p>
    <w:p w14:paraId="55F1CA24" w14:textId="072D7515" w:rsidR="00356CBB" w:rsidRDefault="00356CBB" w:rsidP="00356CBB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Остаточний лістінг </w:t>
      </w:r>
      <w:r>
        <w:rPr>
          <w:rFonts w:ascii="Times New Roman" w:hAnsi="Times New Roman"/>
          <w:sz w:val="28"/>
          <w:szCs w:val="28"/>
          <w:lang w:val="en-US" w:eastAsia="ru-RU"/>
        </w:rPr>
        <w:t>Program.cs</w:t>
      </w:r>
    </w:p>
    <w:p w14:paraId="42368AB6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Microsoft.EntityFrameworkCore;</w:t>
      </w:r>
    </w:p>
    <w:p w14:paraId="41744FD1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Microsoft.EntityFrameworkCore.Migrations;</w:t>
      </w:r>
    </w:p>
    <w:p w14:paraId="2626EDC1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VehicleRentalService.Models;</w:t>
      </w:r>
    </w:p>
    <w:p w14:paraId="3E7BBD03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C0EE2E6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builder = </w:t>
      </w:r>
      <w:r w:rsidRPr="00356CB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WebApplication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.CreateBuilder(</w:t>
      </w: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args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52235DFB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1D94A84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builder.Services.AddControllersWithViews();</w:t>
      </w:r>
    </w:p>
    <w:p w14:paraId="780C65BE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EA82848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builder.Services.AddDbContext&lt;</w:t>
      </w:r>
      <w:r w:rsidRPr="00356CB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&gt;(opts =&gt;</w:t>
      </w:r>
    </w:p>
    <w:p w14:paraId="641E082D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6F2CA520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opts.UseSqlServer(builder.Configuration[</w:t>
      </w:r>
      <w:r w:rsidRPr="00356CBB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"ConnectionStrings:VehicleRentalServiceConnection"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]);</w:t>
      </w:r>
    </w:p>
    <w:p w14:paraId="1EC7A35B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});</w:t>
      </w:r>
    </w:p>
    <w:p w14:paraId="6BD28EBB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7BA9060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builder.Services.AddScoped&lt;</w:t>
      </w:r>
      <w:r w:rsidRPr="00356CB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356CB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EFServiceRepository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1B4170D8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892CA43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app = builder.Build();</w:t>
      </w:r>
    </w:p>
    <w:p w14:paraId="7266443A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85467BE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app.UseStaticFiles();</w:t>
      </w:r>
    </w:p>
    <w:p w14:paraId="391CDBD6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32A653B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app.MapDefaultControllerRoute();</w:t>
      </w:r>
    </w:p>
    <w:p w14:paraId="2C7A3CA9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875EA05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56CBB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SeedData</w:t>
      </w:r>
      <w:r w:rsidRPr="00356CBB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.EnsurePopulated(app);</w:t>
      </w:r>
    </w:p>
    <w:p w14:paraId="0E9FBEBA" w14:textId="77777777" w:rsidR="00356CBB" w:rsidRPr="00356CBB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164912E" w14:textId="77777777" w:rsidR="00356CBB" w:rsidRPr="003F31B7" w:rsidRDefault="00356CBB" w:rsidP="00356CBB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app.Run();</w:t>
      </w:r>
    </w:p>
    <w:p w14:paraId="75F160FF" w14:textId="6F4CB38B" w:rsidR="00356CBB" w:rsidRDefault="00356CBB" w:rsidP="00356CBB">
      <w:pPr>
        <w:rPr>
          <w:rFonts w:ascii="Times New Roman" w:hAnsi="Times New Roman"/>
          <w:sz w:val="28"/>
          <w:szCs w:val="28"/>
          <w:lang w:val="en-US" w:eastAsia="ru-RU"/>
        </w:rPr>
      </w:pPr>
    </w:p>
    <w:p w14:paraId="6C90BFBF" w14:textId="08190417" w:rsidR="00356CBB" w:rsidRDefault="00356CBB" w:rsidP="00356CBB">
      <w:pPr>
        <w:rPr>
          <w:rFonts w:ascii="Times New Roman" w:hAnsi="Times New Roman"/>
          <w:sz w:val="28"/>
          <w:szCs w:val="28"/>
          <w:lang w:val="en-US" w:eastAsia="ru-RU"/>
        </w:rPr>
      </w:pPr>
    </w:p>
    <w:p w14:paraId="42BEAA04" w14:textId="7C8D32A9" w:rsidR="00356CBB" w:rsidRPr="003F31B7" w:rsidRDefault="00356CBB" w:rsidP="00356CBB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>HomeController</w:t>
      </w:r>
      <w:r w:rsidR="00316161" w:rsidRPr="003F31B7">
        <w:rPr>
          <w:rFonts w:ascii="Times New Roman" w:hAnsi="Times New Roman"/>
          <w:sz w:val="28"/>
          <w:szCs w:val="28"/>
          <w:lang w:val="en-US" w:eastAsia="ru-RU"/>
        </w:rPr>
        <w:t>(</w:t>
      </w:r>
      <w:r w:rsidR="00316161">
        <w:rPr>
          <w:rFonts w:ascii="Times New Roman" w:hAnsi="Times New Roman"/>
          <w:sz w:val="28"/>
          <w:szCs w:val="28"/>
          <w:lang w:eastAsia="ru-RU"/>
        </w:rPr>
        <w:t>на момент виконання завдання 1)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>:</w:t>
      </w:r>
    </w:p>
    <w:p w14:paraId="5221906A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Tahoma" w:eastAsia="Times New Roman" w:hAnsi="Tahoma" w:cs="Tahoma"/>
          <w:sz w:val="20"/>
          <w:szCs w:val="20"/>
          <w:lang w:val="ru-RU" w:eastAsia="ru-RU"/>
        </w:rPr>
        <w:t>﻿</w:t>
      </w: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Microsoft.AspNetCore.Mvc;</w:t>
      </w:r>
    </w:p>
    <w:p w14:paraId="6CAE19C2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1F0CDA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namespace VehicleRentalService.Controllers</w:t>
      </w:r>
    </w:p>
    <w:p w14:paraId="383CFE42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F2F595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class HomeController:Controller</w:t>
      </w:r>
    </w:p>
    <w:p w14:paraId="01C4132C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A2041BF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public IActionResult Index() =&gt; View();</w:t>
      </w:r>
    </w:p>
    <w:p w14:paraId="22871029" w14:textId="77777777" w:rsidR="00316161" w:rsidRPr="003F31B7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F31B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83C239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22CA8299" w14:textId="0C6A27BA" w:rsidR="00356CBB" w:rsidRPr="003F31B7" w:rsidRDefault="00356CBB" w:rsidP="00356CBB">
      <w:pPr>
        <w:rPr>
          <w:rFonts w:ascii="Times New Roman" w:hAnsi="Times New Roman"/>
          <w:sz w:val="28"/>
          <w:szCs w:val="28"/>
          <w:lang w:val="ru-RU" w:eastAsia="ru-RU"/>
        </w:rPr>
      </w:pPr>
    </w:p>
    <w:p w14:paraId="5F82CD54" w14:textId="71B86E97" w:rsidR="00356CBB" w:rsidRDefault="00356CBB" w:rsidP="00356CBB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Перейдемо до сутностей нашого проекту:</w:t>
      </w:r>
    </w:p>
    <w:p w14:paraId="44BE1F54" w14:textId="5301CAF3" w:rsidR="00F673EF" w:rsidRDefault="00356CBB" w:rsidP="00356CBB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Основна сутність-абстрактний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клас </w:t>
      </w:r>
      <w:r>
        <w:rPr>
          <w:rFonts w:ascii="Times New Roman" w:hAnsi="Times New Roman"/>
          <w:sz w:val="28"/>
          <w:szCs w:val="28"/>
          <w:lang w:val="en-US" w:eastAsia="ru-RU"/>
        </w:rPr>
        <w:t>Vehicle</w:t>
      </w:r>
      <w:r w:rsidRPr="00356CBB">
        <w:rPr>
          <w:rFonts w:ascii="Times New Roman" w:hAnsi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>який наслідує кожен клас,</w:t>
      </w:r>
      <w:r w:rsidR="00F673E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B510E" w:rsidRPr="000B510E">
        <w:rPr>
          <w:rFonts w:ascii="Times New Roman" w:hAnsi="Times New Roman"/>
          <w:sz w:val="28"/>
          <w:szCs w:val="28"/>
          <w:lang w:eastAsia="ru-RU"/>
        </w:rPr>
        <w:t>відповідаючий</w:t>
      </w:r>
      <w:r>
        <w:rPr>
          <w:rFonts w:ascii="Times New Roman" w:hAnsi="Times New Roman"/>
          <w:sz w:val="28"/>
          <w:szCs w:val="28"/>
          <w:lang w:eastAsia="ru-RU"/>
        </w:rPr>
        <w:t xml:space="preserve"> за</w:t>
      </w:r>
      <w:r w:rsidR="00F673EF">
        <w:rPr>
          <w:rFonts w:ascii="Times New Roman" w:hAnsi="Times New Roman"/>
          <w:sz w:val="28"/>
          <w:szCs w:val="28"/>
          <w:lang w:eastAsia="ru-RU"/>
        </w:rPr>
        <w:t xml:space="preserve"> основні властивості та методи, яки повинні належати ТЗ:</w:t>
      </w:r>
    </w:p>
    <w:p w14:paraId="508F028C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System.ComponentModel.DataAnnotations.Schema;</w:t>
      </w:r>
    </w:p>
    <w:p w14:paraId="19618748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D8FA780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1B19CB3E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4796D906" w14:textId="23A50E53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abstract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</w:p>
    <w:p w14:paraId="0E23459F" w14:textId="7A3292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</w:p>
    <w:p w14:paraId="0129D7CB" w14:textId="3D484443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</w:p>
    <w:p w14:paraId="186F9D0E" w14:textId="0CE8D172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</w:pPr>
    </w:p>
    <w:p w14:paraId="5AB7AE19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1108A4F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7296A4FB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? VehicleId {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18441870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Name {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} =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.Empty;</w:t>
      </w:r>
    </w:p>
    <w:p w14:paraId="076A4B3F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? Description {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} =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.Empty;</w:t>
      </w:r>
    </w:p>
    <w:p w14:paraId="13D5591A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AC7EA2C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Column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(TypeName = </w:t>
      </w:r>
      <w:r w:rsidRPr="00F673E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"decimal(8, 2)"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)]</w:t>
      </w:r>
    </w:p>
    <w:p w14:paraId="626F8EDF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PricePerMinute {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6CC8E8A3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bool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IsAvailable {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2919712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65D7012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? Location {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59A136FB" w14:textId="77777777" w:rsidR="00F673EF" w:rsidRPr="003F31B7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18C73039" w14:textId="77777777" w:rsidR="00F673EF" w:rsidRPr="003F31B7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11AF2C01" w14:textId="44427638" w:rsidR="00F673EF" w:rsidRPr="003F31B7" w:rsidRDefault="00356CBB" w:rsidP="00356CBB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500E0357" w14:textId="1E279FE3" w:rsidR="001C05C8" w:rsidRPr="003F31B7" w:rsidRDefault="00F673EF" w:rsidP="00F673EF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Далі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йдуть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класи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ru-RU" w:eastAsia="ru-RU"/>
        </w:rPr>
        <w:t>які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відповідають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за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транспортні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засоби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ru-RU" w:eastAsia="ru-RU"/>
        </w:rPr>
        <w:t>такі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як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самокати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ru-RU" w:eastAsia="ru-RU"/>
        </w:rPr>
        <w:t>автомобілі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та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/>
        </w:rPr>
        <w:t>велосипеди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t>:</w:t>
      </w:r>
      <w:r w:rsidRPr="003F31B7">
        <w:rPr>
          <w:rFonts w:ascii="Times New Roman" w:hAnsi="Times New Roman"/>
          <w:sz w:val="28"/>
          <w:szCs w:val="28"/>
          <w:lang w:val="en-US" w:eastAsia="ru-RU"/>
        </w:rPr>
        <w:br/>
      </w:r>
    </w:p>
    <w:p w14:paraId="712D7FF5" w14:textId="1066A5E8" w:rsidR="00F673EF" w:rsidRDefault="00F673EF" w:rsidP="00F673EF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Клас </w:t>
      </w:r>
      <w:r>
        <w:rPr>
          <w:rFonts w:ascii="Times New Roman" w:hAnsi="Times New Roman"/>
          <w:sz w:val="28"/>
          <w:szCs w:val="28"/>
          <w:lang w:val="en-US" w:eastAsia="ru-RU"/>
        </w:rPr>
        <w:t>Car:</w:t>
      </w:r>
    </w:p>
    <w:p w14:paraId="282A318D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System;</w:t>
      </w:r>
    </w:p>
    <w:p w14:paraId="75BBBDA5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System.ComponentModel.DataAnnotations;</w:t>
      </w:r>
    </w:p>
    <w:p w14:paraId="3E675176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System.ComponentModel.DataAnnotations.Schema;</w:t>
      </w:r>
    </w:p>
    <w:p w14:paraId="1CACF2B6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1E7F79A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2B128D5D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01C5E807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enum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TransmissionType</w:t>
      </w:r>
    </w:p>
    <w:p w14:paraId="206313B6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13F7E552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Manual,</w:t>
      </w:r>
    </w:p>
    <w:p w14:paraId="282527BF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Automatic,</w:t>
      </w:r>
    </w:p>
    <w:p w14:paraId="3472A3A1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CVT,</w:t>
      </w:r>
    </w:p>
    <w:p w14:paraId="2CFC17C7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SemiAutomatic</w:t>
      </w:r>
    </w:p>
    <w:p w14:paraId="5E290149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66233F1C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138FD18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</w:p>
    <w:p w14:paraId="32527F73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{</w:t>
      </w:r>
    </w:p>
    <w:p w14:paraId="21F030D3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double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_maxFuel;</w:t>
      </w:r>
    </w:p>
    <w:p w14:paraId="168DE486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double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MaxFuel</w:t>
      </w:r>
    </w:p>
    <w:p w14:paraId="5C84A24C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7533199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_maxFuel;</w:t>
      </w:r>
    </w:p>
    <w:p w14:paraId="7DA29B50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</w:p>
    <w:p w14:paraId="622D3902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7BF0DFC2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&lt; 1 ||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&gt; 70)</w:t>
      </w:r>
    </w:p>
    <w:p w14:paraId="62C5141B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throw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ArgumentOutOfRangeException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nameof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(MaxFuel), </w:t>
      </w:r>
      <w:r w:rsidRPr="00F673E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"MaxFuel must be in range from 1 to 70"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3DA128C0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_maxFuel =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6AA51887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5AAAD785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671AF968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0DF00CC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double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_currentFuel;</w:t>
      </w:r>
    </w:p>
    <w:p w14:paraId="562E48CE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double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CurrentFuel</w:t>
      </w:r>
    </w:p>
    <w:p w14:paraId="48ABF79A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0846B6F3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_currentFuel;</w:t>
      </w:r>
    </w:p>
    <w:p w14:paraId="1BE54040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</w:p>
    <w:p w14:paraId="44DEA507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2C6DC5DA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&lt; 0 ||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&gt; MaxFuel)</w:t>
      </w:r>
    </w:p>
    <w:p w14:paraId="0A4BFA8A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throw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ArgumentOutOfRangeException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nameof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(CurrentFuel), </w:t>
      </w:r>
      <w:r w:rsidRPr="00F673E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$"CurrentFuel must be in range from 0 to MaxFuel (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{MaxFuel}</w:t>
      </w:r>
      <w:r w:rsidRPr="00F673E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)"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1FD73868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_currentFuel =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1E9BB112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55E4B75C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425B2AA0" w14:textId="207E465A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75DAA29" w14:textId="4F55BAF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6F267EE" w14:textId="3C89D2E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E6CBFAA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E7F0CAC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TransmissionType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Transmission {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2B160671" w14:textId="777777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701DC5E" w14:textId="777777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4CF77F9C" w14:textId="7D0184C4" w:rsidR="00F673EF" w:rsidRDefault="00F673EF" w:rsidP="00F673EF">
      <w:pPr>
        <w:rPr>
          <w:rFonts w:ascii="Times New Roman" w:hAnsi="Times New Roman"/>
          <w:sz w:val="28"/>
          <w:szCs w:val="28"/>
          <w:lang w:eastAsia="ru-RU"/>
        </w:rPr>
      </w:pPr>
    </w:p>
    <w:p w14:paraId="3E4F5342" w14:textId="69E94CE9" w:rsidR="00F673EF" w:rsidRDefault="00F673EF" w:rsidP="00F673EF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Клас </w:t>
      </w:r>
      <w:r>
        <w:rPr>
          <w:rFonts w:ascii="Times New Roman" w:hAnsi="Times New Roman"/>
          <w:sz w:val="28"/>
          <w:szCs w:val="28"/>
          <w:lang w:val="en-US" w:eastAsia="ru-RU"/>
        </w:rPr>
        <w:t>Bike:</w:t>
      </w:r>
    </w:p>
    <w:p w14:paraId="54B730EA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System.ComponentModel.DataAnnotations;</w:t>
      </w:r>
    </w:p>
    <w:p w14:paraId="12DC680A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System.ComponentModel.DataAnnotations.Schema;</w:t>
      </w:r>
    </w:p>
    <w:p w14:paraId="2C8FF1BE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939E303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2CC6AD87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5CFBD9CD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</w:p>
    <w:p w14:paraId="44DF6B6F" w14:textId="77777777" w:rsidR="00F673EF" w:rsidRPr="003F31B7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4A29529F" w14:textId="77777777" w:rsidR="00F673EF" w:rsidRPr="003F31B7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</w:p>
    <w:p w14:paraId="2E537AAD" w14:textId="777777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395FB50" w14:textId="777777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36387EC1" w14:textId="479A678E" w:rsidR="00F673EF" w:rsidRDefault="00F673EF" w:rsidP="00F673EF">
      <w:pPr>
        <w:rPr>
          <w:rFonts w:ascii="Times New Roman" w:hAnsi="Times New Roman"/>
          <w:sz w:val="28"/>
          <w:szCs w:val="28"/>
          <w:lang w:val="en-US" w:eastAsia="ru-RU"/>
        </w:rPr>
      </w:pPr>
    </w:p>
    <w:p w14:paraId="09837DBE" w14:textId="17A9D5CC" w:rsidR="00F673EF" w:rsidRDefault="00F673EF" w:rsidP="00F673EF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Клас </w:t>
      </w:r>
      <w:r>
        <w:rPr>
          <w:rFonts w:ascii="Times New Roman" w:hAnsi="Times New Roman"/>
          <w:sz w:val="28"/>
          <w:szCs w:val="28"/>
          <w:lang w:val="en-US" w:eastAsia="ru-RU"/>
        </w:rPr>
        <w:t>Scooter:</w:t>
      </w:r>
    </w:p>
    <w:p w14:paraId="144F4AD7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System.ComponentModel.DataAnnotations.Schema;</w:t>
      </w:r>
    </w:p>
    <w:p w14:paraId="40F6D2C0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System.ComponentModel.DataAnnotations;</w:t>
      </w:r>
    </w:p>
    <w:p w14:paraId="57FFF5E0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1888252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3CFC4580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350324CE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</w:p>
    <w:p w14:paraId="54A7BC7D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41F6F674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_charge;</w:t>
      </w:r>
    </w:p>
    <w:p w14:paraId="3A59A153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B8EB72F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</w:t>
      </w:r>
      <w:r w:rsidRPr="00F673E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Range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(0, 100)]</w:t>
      </w:r>
    </w:p>
    <w:p w14:paraId="4D164B3C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Charge</w:t>
      </w:r>
    </w:p>
    <w:p w14:paraId="6B51095F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1EE173C8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_charge;</w:t>
      </w:r>
    </w:p>
    <w:p w14:paraId="4A237348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</w:p>
    <w:p w14:paraId="4D0A70C4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2494E05A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       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&gt;= 0 &amp;&amp;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&lt;= 100)</w:t>
      </w:r>
    </w:p>
    <w:p w14:paraId="7E6FABAB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1D19AA32" w14:textId="77777777" w:rsidR="00F673EF" w:rsidRP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_charge = </w:t>
      </w:r>
      <w:r w:rsidRPr="00F673E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7CA3095E" w14:textId="777777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F673E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5AB46C0" w14:textId="777777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}</w:t>
      </w:r>
    </w:p>
    <w:p w14:paraId="66C5E0EE" w14:textId="777777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5052F89B" w14:textId="777777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1A182C9A" w14:textId="77777777" w:rsidR="00F673EF" w:rsidRDefault="00F673EF" w:rsidP="00F673E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856F3DC" w14:textId="5AD60714" w:rsidR="000B510E" w:rsidRPr="003F31B7" w:rsidRDefault="000B510E" w:rsidP="00F673EF">
      <w:pPr>
        <w:rPr>
          <w:rFonts w:ascii="Times New Roman" w:hAnsi="Times New Roman"/>
          <w:sz w:val="28"/>
          <w:szCs w:val="28"/>
          <w:lang w:val="ru-RU" w:eastAsia="ru-RU"/>
        </w:rPr>
      </w:pPr>
    </w:p>
    <w:p w14:paraId="62131F8E" w14:textId="3945AF8A" w:rsidR="000B510E" w:rsidRDefault="000B510E" w:rsidP="00F673EF">
      <w:pPr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Також в нас є клас, </w:t>
      </w:r>
      <w:r w:rsidRPr="000B510E">
        <w:rPr>
          <w:rFonts w:ascii="Times New Roman" w:hAnsi="Times New Roman"/>
          <w:sz w:val="28"/>
          <w:szCs w:val="28"/>
          <w:lang w:eastAsia="ru-RU"/>
        </w:rPr>
        <w:t>відповідаючий</w:t>
      </w:r>
      <w:r>
        <w:rPr>
          <w:rFonts w:ascii="Times New Roman" w:hAnsi="Times New Roman"/>
          <w:sz w:val="28"/>
          <w:szCs w:val="28"/>
          <w:lang w:eastAsia="ru-RU"/>
        </w:rPr>
        <w:t xml:space="preserve"> за поїздки, клас </w:t>
      </w:r>
      <w:r>
        <w:rPr>
          <w:rFonts w:ascii="Times New Roman" w:hAnsi="Times New Roman"/>
          <w:sz w:val="28"/>
          <w:szCs w:val="28"/>
          <w:lang w:val="en-US" w:eastAsia="ru-RU"/>
        </w:rPr>
        <w:t>Trip</w:t>
      </w:r>
      <w:r w:rsidRPr="000B510E">
        <w:rPr>
          <w:rFonts w:ascii="Times New Roman" w:hAnsi="Times New Roman"/>
          <w:sz w:val="28"/>
          <w:szCs w:val="28"/>
          <w:lang w:val="ru-RU" w:eastAsia="ru-RU"/>
        </w:rPr>
        <w:t>:</w:t>
      </w:r>
    </w:p>
    <w:p w14:paraId="7A3D6423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System.ComponentModel.DataAnnotations;</w:t>
      </w:r>
    </w:p>
    <w:p w14:paraId="2037976A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System.ComponentModel.DataAnnotations.Schema;</w:t>
      </w:r>
    </w:p>
    <w:p w14:paraId="0FB88B5D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5C717B2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31E4E83F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35AE97E6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Trip</w:t>
      </w:r>
    </w:p>
    <w:p w14:paraId="06061253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31F99D5F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 {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50170739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VehicleId {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1E7CFB03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 {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} =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!;</w:t>
      </w:r>
    </w:p>
    <w:p w14:paraId="3BB66BBF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TripBegin {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60504711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_tripEnd;</w:t>
      </w:r>
    </w:p>
    <w:p w14:paraId="02C3385D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TripEnd</w:t>
      </w:r>
    </w:p>
    <w:p w14:paraId="1655EB74" w14:textId="15D97278" w:rsid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52092CC6" w14:textId="45079733" w:rsid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F404F40" w14:textId="712D2E47" w:rsid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D554670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936864C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=&gt; _tripEnd;</w:t>
      </w:r>
    </w:p>
    <w:p w14:paraId="3BCB1B8E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9ECD97E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</w:p>
    <w:p w14:paraId="0E60BED9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308638EA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&gt;= TripBegin)</w:t>
      </w:r>
    </w:p>
    <w:p w14:paraId="284237AF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0F5F03C7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_tripEnd =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value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4B209C8B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3D2263A0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6B54D6E0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30C442D7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throw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Exception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0B510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"Trip end can't be earlier than Trip begin"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);</w:t>
      </w:r>
    </w:p>
    <w:p w14:paraId="7445087F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1763DA8A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6CC390E9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259B1E00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[NotMapped]</w:t>
      </w:r>
    </w:p>
    <w:p w14:paraId="4ADABA72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TimeSpan Duration =&gt; TripEnd - TripBegin;</w:t>
      </w:r>
    </w:p>
    <w:p w14:paraId="442F7617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BD21F8D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[NotMapped]</w:t>
      </w:r>
    </w:p>
    <w:p w14:paraId="77116432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TripPrice</w:t>
      </w:r>
    </w:p>
    <w:p w14:paraId="713DDBA8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6D20A1DB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</w:p>
    <w:p w14:paraId="17EE4912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2B75EA6B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(Vehicle ==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null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</w:p>
    <w:p w14:paraId="65AECB28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throw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InvalidOperationException(</w:t>
      </w:r>
      <w:r w:rsidRPr="000B510E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"Vehicle is not loaded. Please use include during the request"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); </w:t>
      </w:r>
      <w:r w:rsidRPr="000B510E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ru-RU" w:eastAsia="ru-RU"/>
        </w:rPr>
        <w:t>юзать</w:t>
      </w:r>
      <w:r w:rsidRPr="000B510E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ru-RU" w:eastAsia="ru-RU"/>
        </w:rPr>
        <w:t>инклюд</w:t>
      </w:r>
    </w:p>
    <w:p w14:paraId="7DB4B7E3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8FF710F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minutes = (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)Duration.TotalMinutes;</w:t>
      </w:r>
    </w:p>
    <w:p w14:paraId="1AA10E04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return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Math.Round(minutes * Vehicle.PricePerMinute, 2);</w:t>
      </w:r>
    </w:p>
    <w:p w14:paraId="2FA36075" w14:textId="77777777" w:rsid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9B83A67" w14:textId="77777777" w:rsid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1BA5495A" w14:textId="77777777" w:rsid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2EFBC38F" w14:textId="77777777" w:rsid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0B8A11D4" w14:textId="77777777" w:rsid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416C13C7" w14:textId="4A366EC7" w:rsidR="000B510E" w:rsidRDefault="000B510E" w:rsidP="00F673EF">
      <w:pPr>
        <w:rPr>
          <w:rFonts w:ascii="Times New Roman" w:hAnsi="Times New Roman"/>
          <w:sz w:val="28"/>
          <w:szCs w:val="28"/>
          <w:lang w:eastAsia="ru-RU"/>
        </w:rPr>
      </w:pPr>
    </w:p>
    <w:p w14:paraId="3A476C47" w14:textId="7ACD0C9C" w:rsidR="000B510E" w:rsidRDefault="000B510E" w:rsidP="00F673EF">
      <w:pPr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Також в наявності є клас, відповідаючий за збереження новин нашого сервісу оренди</w:t>
      </w:r>
      <w:r w:rsidRPr="000B510E">
        <w:rPr>
          <w:rFonts w:ascii="Times New Roman" w:hAnsi="Times New Roman"/>
          <w:sz w:val="28"/>
          <w:szCs w:val="28"/>
          <w:lang w:val="ru-RU" w:eastAsia="ru-RU"/>
        </w:rPr>
        <w:t>:</w:t>
      </w:r>
    </w:p>
    <w:p w14:paraId="797AFC3F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lastRenderedPageBreak/>
        <w:t>using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System.ComponentModel.DataAnnotations;</w:t>
      </w:r>
    </w:p>
    <w:p w14:paraId="7E2C0900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System.ComponentModel.DataAnnotations.Schema;</w:t>
      </w:r>
    </w:p>
    <w:p w14:paraId="7A62389C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522C35E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41ADA904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3E39DD50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News</w:t>
      </w:r>
    </w:p>
    <w:p w14:paraId="4CEC1E41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19517570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long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 {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65130AA6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Title {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268C6EA7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string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Description {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47DC92B" w14:textId="77777777" w:rsidR="000B510E" w:rsidRPr="000B510E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B510E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PublicationDate {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0B510E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} = </w:t>
      </w:r>
      <w:r w:rsidRPr="000B510E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.Now;</w:t>
      </w:r>
    </w:p>
    <w:p w14:paraId="189B61EC" w14:textId="77777777" w:rsidR="000B510E" w:rsidRPr="003F31B7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B510E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1C085269" w14:textId="77777777" w:rsidR="000B510E" w:rsidRPr="003F31B7" w:rsidRDefault="000B510E" w:rsidP="000B510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2769BF46" w14:textId="16A47E03" w:rsidR="000B510E" w:rsidRDefault="000B510E" w:rsidP="00F673EF">
      <w:pPr>
        <w:rPr>
          <w:rFonts w:ascii="Times New Roman" w:hAnsi="Times New Roman"/>
          <w:sz w:val="28"/>
          <w:szCs w:val="28"/>
          <w:lang w:val="en-US" w:eastAsia="ru-RU"/>
        </w:rPr>
      </w:pPr>
    </w:p>
    <w:p w14:paraId="72277B2B" w14:textId="40A963B2" w:rsidR="00316161" w:rsidRPr="003F31B7" w:rsidRDefault="000B510E" w:rsidP="00F673EF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Після цього </w:t>
      </w:r>
      <w:r w:rsidR="00316161">
        <w:rPr>
          <w:rFonts w:ascii="Times New Roman" w:hAnsi="Times New Roman"/>
          <w:sz w:val="28"/>
          <w:szCs w:val="28"/>
          <w:lang w:eastAsia="ru-RU"/>
        </w:rPr>
        <w:t xml:space="preserve">ми створили файл </w:t>
      </w:r>
      <w:r w:rsidR="00316161">
        <w:rPr>
          <w:rFonts w:ascii="Times New Roman" w:hAnsi="Times New Roman"/>
          <w:sz w:val="28"/>
          <w:szCs w:val="28"/>
          <w:lang w:val="en-US" w:eastAsia="ru-RU"/>
        </w:rPr>
        <w:t>Index</w:t>
      </w:r>
      <w:r w:rsidR="00316161" w:rsidRPr="003F31B7">
        <w:rPr>
          <w:rFonts w:ascii="Times New Roman" w:hAnsi="Times New Roman"/>
          <w:sz w:val="28"/>
          <w:szCs w:val="28"/>
          <w:lang w:val="en-US" w:eastAsia="ru-RU"/>
        </w:rPr>
        <w:t>.</w:t>
      </w:r>
      <w:r w:rsidR="00316161">
        <w:rPr>
          <w:rFonts w:ascii="Times New Roman" w:hAnsi="Times New Roman"/>
          <w:sz w:val="28"/>
          <w:szCs w:val="28"/>
          <w:lang w:val="en-US" w:eastAsia="ru-RU"/>
        </w:rPr>
        <w:t>cshtml</w:t>
      </w:r>
      <w:r w:rsidR="00316161" w:rsidRPr="003F31B7">
        <w:rPr>
          <w:rFonts w:ascii="Times New Roman" w:hAnsi="Times New Roman"/>
          <w:sz w:val="28"/>
          <w:szCs w:val="28"/>
          <w:lang w:val="en-US" w:eastAsia="ru-RU"/>
        </w:rPr>
        <w:t xml:space="preserve">, </w:t>
      </w:r>
      <w:r w:rsidR="00316161">
        <w:rPr>
          <w:rFonts w:ascii="Times New Roman" w:hAnsi="Times New Roman"/>
          <w:sz w:val="28"/>
          <w:szCs w:val="28"/>
          <w:lang w:eastAsia="ru-RU"/>
        </w:rPr>
        <w:t>туди додали</w:t>
      </w:r>
      <w:r w:rsidR="00316161" w:rsidRPr="003F31B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316161">
        <w:rPr>
          <w:rFonts w:ascii="Times New Roman" w:hAnsi="Times New Roman"/>
          <w:sz w:val="28"/>
          <w:szCs w:val="28"/>
          <w:lang w:eastAsia="ru-RU"/>
        </w:rPr>
        <w:t>код для виведення привітання</w:t>
      </w:r>
      <w:r w:rsidR="00316161" w:rsidRPr="003F31B7">
        <w:rPr>
          <w:rFonts w:ascii="Times New Roman" w:hAnsi="Times New Roman"/>
          <w:sz w:val="28"/>
          <w:szCs w:val="28"/>
          <w:lang w:val="en-US" w:eastAsia="ru-RU"/>
        </w:rPr>
        <w:t>.</w:t>
      </w:r>
    </w:p>
    <w:p w14:paraId="5EC15236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>@page</w:t>
      </w:r>
    </w:p>
    <w:p w14:paraId="397BC280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>@model VehicleRentalService.Views.Home.IndexModel</w:t>
      </w:r>
    </w:p>
    <w:p w14:paraId="5BE17D05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>@{</w:t>
      </w:r>
    </w:p>
    <w:p w14:paraId="7485FE75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&lt;h4&gt;Welcome to Vehicle Rental Service!&lt;/h4&gt;</w:t>
      </w:r>
    </w:p>
    <w:p w14:paraId="537FBFF2" w14:textId="77777777" w:rsidR="00316161" w:rsidRPr="00316161" w:rsidRDefault="00316161" w:rsidP="00316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316161">
        <w:rPr>
          <w:rFonts w:ascii="Courier New" w:eastAsia="Times New Roman" w:hAnsi="Courier New" w:cs="Courier New"/>
          <w:sz w:val="20"/>
          <w:szCs w:val="20"/>
          <w:lang w:val="ru-RU" w:eastAsia="ru-RU"/>
        </w:rPr>
        <w:t>}</w:t>
      </w:r>
    </w:p>
    <w:p w14:paraId="3D627A22" w14:textId="0508B6F2" w:rsidR="00316161" w:rsidRDefault="00316161" w:rsidP="00F673EF">
      <w:pPr>
        <w:rPr>
          <w:rFonts w:ascii="Times New Roman" w:hAnsi="Times New Roman"/>
          <w:sz w:val="28"/>
          <w:szCs w:val="28"/>
          <w:lang w:val="ru-RU" w:eastAsia="ru-RU"/>
        </w:rPr>
      </w:pPr>
    </w:p>
    <w:p w14:paraId="3A5F09A0" w14:textId="080200F4" w:rsidR="006A4B45" w:rsidRDefault="003F31B7" w:rsidP="003F31B7">
      <w:pPr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Завдання 2</w:t>
      </w:r>
    </w:p>
    <w:p w14:paraId="4FEB52BA" w14:textId="09011B9C" w:rsidR="003F31B7" w:rsidRDefault="003F31B7" w:rsidP="003F31B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Першим кроком було встановлено </w:t>
      </w:r>
      <w:r>
        <w:rPr>
          <w:rFonts w:ascii="Times New Roman" w:hAnsi="Times New Roman"/>
          <w:sz w:val="28"/>
          <w:szCs w:val="28"/>
          <w:lang w:val="en-US" w:eastAsia="ru-RU"/>
        </w:rPr>
        <w:t>Entity</w:t>
      </w:r>
      <w:r w:rsidRPr="003F31B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Framework</w:t>
      </w:r>
      <w:r w:rsidRPr="003F31B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до проекту та також налаштовано його.</w:t>
      </w:r>
    </w:p>
    <w:p w14:paraId="0A8CF6A2" w14:textId="64FE8E4C" w:rsidR="003F31B7" w:rsidRDefault="003F31B7" w:rsidP="003F31B7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Команди для встановлення </w:t>
      </w:r>
      <w:r>
        <w:rPr>
          <w:rFonts w:ascii="Times New Roman" w:hAnsi="Times New Roman"/>
          <w:sz w:val="28"/>
          <w:szCs w:val="28"/>
          <w:lang w:val="en-US" w:eastAsia="ru-RU"/>
        </w:rPr>
        <w:t>Entity</w:t>
      </w:r>
      <w:r w:rsidRPr="003F31B7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Framework</w:t>
      </w:r>
    </w:p>
    <w:p w14:paraId="4E83FB0F" w14:textId="77777777" w:rsidR="003F31B7" w:rsidRPr="003F31B7" w:rsidRDefault="003F31B7" w:rsidP="003F31B7">
      <w:pPr>
        <w:pStyle w:val="ad"/>
        <w:spacing w:before="0" w:beforeAutospacing="0" w:after="0" w:afterAutospacing="0"/>
        <w:jc w:val="both"/>
        <w:rPr>
          <w:lang w:val="en-US"/>
        </w:rPr>
      </w:pPr>
      <w:r w:rsidRPr="003F31B7">
        <w:rPr>
          <w:rFonts w:ascii="Courier New" w:hAnsi="Courier New" w:cs="Courier New"/>
          <w:color w:val="000000"/>
          <w:sz w:val="20"/>
          <w:szCs w:val="20"/>
          <w:lang w:val="en-US"/>
        </w:rPr>
        <w:t>dotnet add package Microsoft.EntityFrameworkCore.Design</w:t>
      </w:r>
    </w:p>
    <w:p w14:paraId="38434152" w14:textId="77777777" w:rsidR="003F31B7" w:rsidRPr="003F31B7" w:rsidRDefault="003F31B7" w:rsidP="003F31B7">
      <w:pPr>
        <w:pStyle w:val="ad"/>
        <w:spacing w:before="0" w:beforeAutospacing="0" w:after="0" w:afterAutospacing="0"/>
        <w:jc w:val="both"/>
        <w:rPr>
          <w:lang w:val="en-US"/>
        </w:rPr>
      </w:pPr>
      <w:r w:rsidRPr="003F31B7">
        <w:rPr>
          <w:rFonts w:ascii="Courier New" w:hAnsi="Courier New" w:cs="Courier New"/>
          <w:color w:val="000000"/>
          <w:sz w:val="20"/>
          <w:szCs w:val="20"/>
          <w:lang w:val="en-US"/>
        </w:rPr>
        <w:t>dotnet add package Microsoft.EntityFrameworkCore.SqlServer</w:t>
      </w:r>
    </w:p>
    <w:p w14:paraId="538B8F78" w14:textId="77777777" w:rsidR="003F31B7" w:rsidRPr="003F31B7" w:rsidRDefault="003F31B7" w:rsidP="003F31B7">
      <w:pPr>
        <w:pStyle w:val="ad"/>
        <w:spacing w:before="0" w:beforeAutospacing="0" w:after="0" w:afterAutospacing="0"/>
        <w:jc w:val="both"/>
        <w:rPr>
          <w:lang w:val="en-US"/>
        </w:rPr>
      </w:pPr>
      <w:r w:rsidRPr="003F31B7">
        <w:rPr>
          <w:rFonts w:ascii="Courier New" w:hAnsi="Courier New" w:cs="Courier New"/>
          <w:color w:val="000000"/>
          <w:sz w:val="20"/>
          <w:szCs w:val="20"/>
          <w:lang w:val="en-US"/>
        </w:rPr>
        <w:t>dotnet tool install --global dotnet-ef</w:t>
      </w:r>
    </w:p>
    <w:p w14:paraId="14A5EFB3" w14:textId="673AEB6F" w:rsidR="003F31B7" w:rsidRDefault="003F31B7" w:rsidP="003F31B7">
      <w:pPr>
        <w:rPr>
          <w:rFonts w:ascii="Times New Roman" w:hAnsi="Times New Roman"/>
          <w:sz w:val="28"/>
          <w:szCs w:val="28"/>
          <w:lang w:val="en-US" w:eastAsia="ru-RU"/>
        </w:rPr>
      </w:pPr>
    </w:p>
    <w:p w14:paraId="5A66E042" w14:textId="5666FB91" w:rsidR="003F31B7" w:rsidRDefault="003F31B7" w:rsidP="003F31B7">
      <w:pPr>
        <w:rPr>
          <w:rFonts w:ascii="Arial" w:hAnsi="Arial" w:cs="Arial"/>
          <w:color w:val="000000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Далі йде файл налаштуваннь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ORM </w:t>
      </w:r>
      <w:r>
        <w:rPr>
          <w:rFonts w:ascii="Arial" w:hAnsi="Arial" w:cs="Arial"/>
          <w:color w:val="000000"/>
        </w:rPr>
        <w:t>appsettings.json</w:t>
      </w:r>
      <w:r>
        <w:rPr>
          <w:rFonts w:ascii="Arial" w:hAnsi="Arial" w:cs="Arial"/>
          <w:color w:val="000000"/>
        </w:rPr>
        <w:t>:</w:t>
      </w:r>
    </w:p>
    <w:p w14:paraId="4C251887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462AC457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F31B7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"Logging"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71BB1A84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F31B7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"LogLevel"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31F51CC9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F31B7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"Default"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31B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"Information"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235E14FA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</w:t>
      </w:r>
      <w:r w:rsidRPr="003F31B7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"Microsoft.AspNetCore"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31B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"Warning"</w:t>
      </w:r>
    </w:p>
    <w:p w14:paraId="6B577902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15CA38CA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},</w:t>
      </w:r>
    </w:p>
    <w:p w14:paraId="09F168FD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F31B7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"AllowedHosts"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31B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"*"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D556FF4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</w:t>
      </w:r>
      <w:r w:rsidRPr="003F31B7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"ConnectionStrings"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: {</w:t>
      </w:r>
    </w:p>
    <w:p w14:paraId="21B4A667" w14:textId="77777777" w:rsidR="003F31B7" w:rsidRP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3F31B7">
        <w:rPr>
          <w:rFonts w:ascii="Cascadia Mono" w:eastAsiaTheme="minorEastAsia" w:hAnsi="Cascadia Mono" w:cs="Cascadia Mono"/>
          <w:color w:val="2E75B6"/>
          <w:sz w:val="19"/>
          <w:szCs w:val="19"/>
          <w:highlight w:val="white"/>
          <w:lang w:val="en-US" w:eastAsia="ru-RU"/>
        </w:rPr>
        <w:t>"VehicleRentalServiceConnection"</w:t>
      </w: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: </w:t>
      </w:r>
      <w:r w:rsidRPr="003F31B7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"Server=(localdb)\\MSSQLLocalDB;Database=VehicleRentalService;MultipleActiveResultSets=true"</w:t>
      </w:r>
    </w:p>
    <w:p w14:paraId="2A609130" w14:textId="77777777" w:rsid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3F31B7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5AEBB1F" w14:textId="77777777" w:rsidR="003F31B7" w:rsidRDefault="003F31B7" w:rsidP="003F31B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47CDD6FF" w14:textId="366734B1" w:rsidR="003F31B7" w:rsidRDefault="003F31B7" w:rsidP="003F31B7">
      <w:pPr>
        <w:rPr>
          <w:rFonts w:ascii="Times New Roman" w:hAnsi="Times New Roman"/>
          <w:sz w:val="28"/>
          <w:szCs w:val="28"/>
          <w:lang w:eastAsia="ru-RU"/>
        </w:rPr>
      </w:pPr>
    </w:p>
    <w:p w14:paraId="5A55214F" w14:textId="04325D8A" w:rsidR="003F31B7" w:rsidRDefault="003F31B7" w:rsidP="003F31B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Тут ми налаштували БД. П</w:t>
      </w:r>
      <w:r>
        <w:rPr>
          <w:rFonts w:ascii="Times New Roman" w:hAnsi="Times New Roman"/>
          <w:sz w:val="28"/>
          <w:szCs w:val="28"/>
          <w:lang w:eastAsia="ru-RU"/>
        </w:rPr>
        <w:t>ід’єднали її.</w:t>
      </w:r>
    </w:p>
    <w:p w14:paraId="1B3B1BED" w14:textId="45AB0DB1" w:rsidR="003F31B7" w:rsidRDefault="003F31B7" w:rsidP="003F31B7">
      <w:pPr>
        <w:rPr>
          <w:rFonts w:ascii="Times New Roman" w:hAnsi="Times New Roman"/>
          <w:sz w:val="28"/>
          <w:szCs w:val="28"/>
          <w:lang w:eastAsia="ru-RU"/>
        </w:rPr>
      </w:pPr>
    </w:p>
    <w:p w14:paraId="4E391ACA" w14:textId="7FC588E7" w:rsidR="003F31B7" w:rsidRDefault="003F31B7" w:rsidP="003F31B7">
      <w:pPr>
        <w:rPr>
          <w:rFonts w:ascii="Times New Roman" w:hAnsi="Times New Roman"/>
          <w:sz w:val="28"/>
          <w:szCs w:val="28"/>
          <w:lang w:eastAsia="ru-RU"/>
        </w:rPr>
      </w:pPr>
    </w:p>
    <w:p w14:paraId="5821F7BC" w14:textId="257A860C" w:rsidR="003F31B7" w:rsidRDefault="000717DF" w:rsidP="003F31B7">
      <w:pPr>
        <w:rPr>
          <w:rFonts w:ascii="Times New Roman" w:hAnsi="Times New Roman"/>
          <w:sz w:val="28"/>
          <w:szCs w:val="28"/>
          <w:lang w:eastAsia="ru-RU"/>
        </w:rPr>
      </w:pPr>
      <w:r w:rsidRPr="000717DF">
        <w:rPr>
          <w:rFonts w:ascii="Times New Roman" w:hAnsi="Times New Roman"/>
          <w:sz w:val="28"/>
          <w:szCs w:val="28"/>
          <w:lang w:eastAsia="ru-RU"/>
        </w:rPr>
        <w:lastRenderedPageBreak/>
        <w:t>Дал</w:t>
      </w:r>
      <w:r>
        <w:rPr>
          <w:rFonts w:ascii="Times New Roman" w:hAnsi="Times New Roman"/>
          <w:sz w:val="28"/>
          <w:szCs w:val="28"/>
          <w:lang w:eastAsia="ru-RU"/>
        </w:rPr>
        <w:t xml:space="preserve">і розробили клас </w:t>
      </w:r>
      <w:r>
        <w:rPr>
          <w:rFonts w:ascii="Times New Roman" w:hAnsi="Times New Roman"/>
          <w:sz w:val="28"/>
          <w:szCs w:val="28"/>
          <w:lang w:val="en-US" w:eastAsia="ru-RU"/>
        </w:rPr>
        <w:t>ServiceDBContext</w:t>
      </w:r>
      <w:r w:rsidRPr="000717DF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щоб у </w:t>
      </w:r>
      <w:r>
        <w:rPr>
          <w:rFonts w:ascii="Times New Roman" w:hAnsi="Times New Roman"/>
          <w:sz w:val="28"/>
          <w:szCs w:val="28"/>
          <w:lang w:val="en-US" w:eastAsia="ru-RU"/>
        </w:rPr>
        <w:t>EF</w:t>
      </w:r>
      <w:r w:rsidRPr="000717DF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був доступ до БД.</w:t>
      </w:r>
    </w:p>
    <w:p w14:paraId="16F3087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Microsoft.EntityFrameworkCore;</w:t>
      </w:r>
    </w:p>
    <w:p w14:paraId="04996C1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CD48F8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51936B29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1F82EF6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DbContext</w:t>
      </w:r>
    </w:p>
    <w:p w14:paraId="7D27A87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75760FA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DbContextOptions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options) :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base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(options){}</w:t>
      </w:r>
    </w:p>
    <w:p w14:paraId="4D44603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Cars =&gt; Set&lt;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532B643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Scooters =&gt; Set&lt;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42B043B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Bikes =&gt; Set&lt;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7F234E2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News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News =&gt; Set&lt;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News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0879F34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DbSet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Trip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Trips =&gt; Set&lt;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Trip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4975CA5F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46E17C79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8753D0B" w14:textId="7E2E2082" w:rsidR="000717DF" w:rsidRDefault="000717DF" w:rsidP="003F31B7">
      <w:pPr>
        <w:rPr>
          <w:rFonts w:ascii="Times New Roman" w:hAnsi="Times New Roman"/>
          <w:sz w:val="28"/>
          <w:szCs w:val="28"/>
          <w:lang w:eastAsia="ru-RU"/>
        </w:rPr>
      </w:pPr>
    </w:p>
    <w:p w14:paraId="4AA20B78" w14:textId="5A0F55D9" w:rsidR="000717DF" w:rsidRDefault="000717DF" w:rsidP="003F31B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Також розробили інтерфейс </w:t>
      </w:r>
      <w:r>
        <w:rPr>
          <w:rFonts w:ascii="Times New Roman" w:hAnsi="Times New Roman"/>
          <w:sz w:val="28"/>
          <w:szCs w:val="28"/>
          <w:lang w:val="en-US" w:eastAsia="ru-RU"/>
        </w:rPr>
        <w:t>IServiceRepository</w:t>
      </w:r>
      <w:r w:rsidRPr="000717DF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>щоб реалізувати певний паттерн</w:t>
      </w:r>
    </w:p>
    <w:p w14:paraId="56B6F1C9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43668FA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50A2A9A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interface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</w:p>
    <w:p w14:paraId="0B53424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1422C37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Cars {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14B150A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Bikes {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16FAE6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Scooters {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64832EF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Trip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Trips {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17AD8962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ru-RU" w:eastAsia="ru-RU"/>
        </w:rPr>
        <w:t>IQueryable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&lt;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ru-RU" w:eastAsia="ru-RU"/>
        </w:rPr>
        <w:t>News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&gt; News {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get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; }</w:t>
      </w:r>
    </w:p>
    <w:p w14:paraId="777C2B4C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7195F360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195D3C60" w14:textId="189E89A8" w:rsidR="000717DF" w:rsidRDefault="000717DF" w:rsidP="003F31B7">
      <w:pPr>
        <w:rPr>
          <w:rFonts w:ascii="Times New Roman" w:hAnsi="Times New Roman"/>
          <w:sz w:val="28"/>
          <w:szCs w:val="28"/>
          <w:lang w:eastAsia="ru-RU"/>
        </w:rPr>
      </w:pPr>
    </w:p>
    <w:p w14:paraId="1513B698" w14:textId="0EB259AA" w:rsidR="000717DF" w:rsidRDefault="000717DF" w:rsidP="003F31B7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 реалізація інтерфейсу </w:t>
      </w:r>
      <w:r>
        <w:rPr>
          <w:rFonts w:ascii="Times New Roman" w:hAnsi="Times New Roman"/>
          <w:sz w:val="28"/>
          <w:szCs w:val="28"/>
          <w:lang w:val="en-US" w:eastAsia="ru-RU"/>
        </w:rPr>
        <w:t>EFServiceRepository</w:t>
      </w:r>
    </w:p>
    <w:p w14:paraId="73F964E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41A17BC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6B15D35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EFServiceRepository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</w:p>
    <w:p w14:paraId="3F5A635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09A2B2D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context;</w:t>
      </w:r>
    </w:p>
    <w:p w14:paraId="41B3A39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EFServiceRepository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ctx)</w:t>
      </w:r>
    </w:p>
    <w:p w14:paraId="2397CE9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11DE596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 = ctx;</w:t>
      </w:r>
    </w:p>
    <w:p w14:paraId="1A19256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51BDB25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Cars =&gt; context.Cars;</w:t>
      </w:r>
    </w:p>
    <w:p w14:paraId="756FBB7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Bikes =&gt; context.Bikes;</w:t>
      </w:r>
    </w:p>
    <w:p w14:paraId="5A7710A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Scooters =&gt; context.Scooters;</w:t>
      </w:r>
    </w:p>
    <w:p w14:paraId="24C7BE4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News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News =&gt; context.News;</w:t>
      </w:r>
    </w:p>
    <w:p w14:paraId="1DDA6B5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IQueryable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Trip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 Trips =&gt; context.Trips;</w:t>
      </w:r>
    </w:p>
    <w:p w14:paraId="5F54335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3C421819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7FBAC9D3" w14:textId="5215209A" w:rsidR="000717DF" w:rsidRDefault="000717DF" w:rsidP="003F31B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Після цього виконаємо міграцію. Міграція створює необхідні таблиці у БД</w:t>
      </w:r>
    </w:p>
    <w:p w14:paraId="39DFB462" w14:textId="34B869D1" w:rsidR="000717DF" w:rsidRDefault="000717DF" w:rsidP="003F31B7">
      <w:pPr>
        <w:rPr>
          <w:rFonts w:ascii="Times New Roman" w:hAnsi="Times New Roman"/>
          <w:sz w:val="28"/>
          <w:szCs w:val="28"/>
          <w:lang w:eastAsia="ru-RU"/>
        </w:rPr>
      </w:pPr>
      <w:r w:rsidRPr="000717DF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3F5E5667" wp14:editId="3B728DD8">
            <wp:extent cx="6299835" cy="7308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424E" w14:textId="21C87323" w:rsidR="000717DF" w:rsidRDefault="000717DF" w:rsidP="000717DF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Рис.3.Міграція БД</w:t>
      </w:r>
    </w:p>
    <w:p w14:paraId="21F5D55E" w14:textId="6F072DD8" w:rsidR="000717DF" w:rsidRDefault="000717DF" w:rsidP="000717DF">
      <w:pPr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176A83D" w14:textId="065DB045" w:rsidR="000717DF" w:rsidRDefault="000717DF" w:rsidP="000717DF">
      <w:pPr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Після цього наповнимо нашу БД даними. Цей процес називається </w:t>
      </w:r>
      <w:r>
        <w:rPr>
          <w:rFonts w:ascii="Times New Roman" w:hAnsi="Times New Roman"/>
          <w:sz w:val="28"/>
          <w:szCs w:val="28"/>
          <w:lang w:val="en-US" w:eastAsia="ru-RU"/>
        </w:rPr>
        <w:t>Seeding.</w:t>
      </w:r>
    </w:p>
    <w:p w14:paraId="6470B485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Microsoft.EntityFrameworkCore;</w:t>
      </w:r>
    </w:p>
    <w:p w14:paraId="52CA4C8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VehicleRentalService.Models;</w:t>
      </w:r>
    </w:p>
    <w:p w14:paraId="35E6945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System.Net.Mime.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MediaTypeNames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</w:t>
      </w:r>
    </w:p>
    <w:p w14:paraId="69D5710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C5EAFF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</w:t>
      </w:r>
    </w:p>
    <w:p w14:paraId="1791E2C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52B51D9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SeedData</w:t>
      </w:r>
    </w:p>
    <w:p w14:paraId="093E1AE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2E99F37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static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void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EnsurePopulated(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IApplicationBuilder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app)</w:t>
      </w:r>
    </w:p>
    <w:p w14:paraId="631E123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13AEB19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context = app.ApplicationServices</w:t>
      </w:r>
    </w:p>
    <w:p w14:paraId="2FDF91E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.CreateScope().ServiceProvider</w:t>
      </w:r>
    </w:p>
    <w:p w14:paraId="2EECE63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.GetRequiredService&lt;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ServiceDbContext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5147C42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93C407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(context.Database.GetPendingMigrations().Any())</w:t>
      </w:r>
    </w:p>
    <w:p w14:paraId="2782EA15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645AE5F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context.Database.Migrate();</w:t>
      </w:r>
    </w:p>
    <w:p w14:paraId="0E3539B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2AF47E39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09B088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>// ------------------ Cars ------------------</w:t>
      </w:r>
    </w:p>
    <w:p w14:paraId="56A3093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(!context.Cars.Any())</w:t>
      </w:r>
    </w:p>
    <w:p w14:paraId="47A6867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A803FB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context.Cars.AddRange(</w:t>
      </w:r>
    </w:p>
    <w:p w14:paraId="051A39B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</w:p>
    <w:p w14:paraId="5A23CA5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2A1718D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"Toyota Corolla"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531FEB4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"Reliable compact car"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A911AF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0.50m,</w:t>
      </w:r>
    </w:p>
    <w:p w14:paraId="7BC372D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141922B5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"Shevchenko St 12, 10000 Zhytomyr"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23553E9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MaxFuel = 50,</w:t>
      </w:r>
    </w:p>
    <w:p w14:paraId="184FE41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CurrentFuel = 50,</w:t>
      </w:r>
    </w:p>
    <w:p w14:paraId="4BEE95D5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Transmission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TransmissionType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.Automatic</w:t>
      </w:r>
    </w:p>
    <w:p w14:paraId="1AF6E4C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},</w:t>
      </w:r>
    </w:p>
    <w:p w14:paraId="0CB4267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</w:p>
    <w:p w14:paraId="7634CAE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625986D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"Ford Mustang"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1F96CE7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"Sporty coupe"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777C1F7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1.20m,</w:t>
      </w:r>
    </w:p>
    <w:p w14:paraId="6FD12AA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465ED2B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"Khmelnytskyi St 45, 10001 Zhytomyr"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3EC776C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MaxFuel = 60,</w:t>
      </w:r>
    </w:p>
    <w:p w14:paraId="05255DA9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CurrentFuel = 40,</w:t>
      </w:r>
    </w:p>
    <w:p w14:paraId="0586BEF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Transmission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TransmissionType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.Manual</w:t>
      </w:r>
    </w:p>
    <w:p w14:paraId="1D57CCE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},</w:t>
      </w:r>
    </w:p>
    <w:p w14:paraId="4C5CEAA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</w:p>
    <w:p w14:paraId="23A3B52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5A689B5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"Tesla Model 3"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7A1D199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"Electric sedan"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496BE21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2.00m,</w:t>
      </w:r>
    </w:p>
    <w:p w14:paraId="4ACE632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ABEA93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"Kotsiubynskoho St 1, 10002 Zhytomyr"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2F6F230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MaxFuel = 70,</w:t>
      </w:r>
    </w:p>
    <w:p w14:paraId="559EF71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CurrentFuel = 70,</w:t>
      </w:r>
    </w:p>
    <w:p w14:paraId="4E7B093F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Transmission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TransmissionType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.CVT</w:t>
      </w:r>
    </w:p>
    <w:p w14:paraId="5DB29EE6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</w:t>
      </w:r>
    </w:p>
    <w:p w14:paraId="52BDB4CB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9CF900F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BA0EF70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E8304EC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CD14D06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4F9ACB2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A54D34A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D92DB12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A018469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3B42FA1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11E9D70" w14:textId="17416B0A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},</w:t>
      </w:r>
    </w:p>
    <w:p w14:paraId="6E8AAC9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Car</w:t>
      </w:r>
    </w:p>
    <w:p w14:paraId="590B69E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25EAAF5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"Daewoo Matiz"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3755701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"Best car of the World"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3B9701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10.00m,</w:t>
      </w:r>
    </w:p>
    <w:p w14:paraId="5C0D8DA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F00FA9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"Lisna 7, 10001 Zhytomyr"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339A5D6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MaxFuel = 70,</w:t>
      </w:r>
    </w:p>
    <w:p w14:paraId="43FE1D7F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CurrentFuel = 70,</w:t>
      </w:r>
    </w:p>
    <w:p w14:paraId="06BE6C4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Transmission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TransmissionType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.Automatic</w:t>
      </w:r>
    </w:p>
    <w:p w14:paraId="524BA84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3B84254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);</w:t>
      </w:r>
    </w:p>
    <w:p w14:paraId="5797F5E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7BC2881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0EB07D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>// ------------------ Bikes ------------------</w:t>
      </w:r>
    </w:p>
    <w:p w14:paraId="03995D5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(!context.Bikes.Any())</w:t>
      </w:r>
    </w:p>
    <w:p w14:paraId="2D9F758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96D87F9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context.Bikes.AddRange(</w:t>
      </w:r>
    </w:p>
    <w:p w14:paraId="5A064EE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</w:p>
    <w:p w14:paraId="3F0E8A0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2BD2F82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"Mountain Bike"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5786CB6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"Off-road bike"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9371DF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0.15m,</w:t>
      </w:r>
    </w:p>
    <w:p w14:paraId="02847E5F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2FF0B17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"Sadova St 7, 10003 Zhytomyr"</w:t>
      </w:r>
    </w:p>
    <w:p w14:paraId="3FD6045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},</w:t>
      </w:r>
    </w:p>
    <w:p w14:paraId="10717F1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</w:p>
    <w:p w14:paraId="6D251DA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43F02F8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"City Bike"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705CBC3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"Comfortable urban bike"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30AE5AB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0.10m,</w:t>
      </w:r>
    </w:p>
    <w:p w14:paraId="2BDAB6F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0AAA43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"Bohdana Khmelnytskoho St 10, 10004 Zhytomyr"</w:t>
      </w:r>
    </w:p>
    <w:p w14:paraId="2D6B5E9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},</w:t>
      </w:r>
    </w:p>
    <w:p w14:paraId="0B18F465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Bike</w:t>
      </w:r>
    </w:p>
    <w:p w14:paraId="5764796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449166A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"Racing Bike"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191BDFC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"Lightweight bike for speed"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5D637C6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0.25m,</w:t>
      </w:r>
    </w:p>
    <w:p w14:paraId="4CA74E7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497ABC3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"Akademichna St 3, 10005 Zhytomyr"</w:t>
      </w:r>
    </w:p>
    <w:p w14:paraId="0492992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0709BEC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);</w:t>
      </w:r>
    </w:p>
    <w:p w14:paraId="1BE9148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57C4CA3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38E9E0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>// ------------------ Scooters ------------------</w:t>
      </w:r>
    </w:p>
    <w:p w14:paraId="0150A08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(!context.Scooters.Any())</w:t>
      </w:r>
    </w:p>
    <w:p w14:paraId="0D2A05F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2032FEA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context.Scooters.AddRange(</w:t>
      </w:r>
    </w:p>
    <w:p w14:paraId="5F5FA3D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</w:p>
    <w:p w14:paraId="731E6C6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7130969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"Xiaomi M365"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700EC2B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"Electric scooter"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015039C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0.30m,</w:t>
      </w:r>
    </w:p>
    <w:p w14:paraId="7DC443C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D6A137F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"Tupikova St 18, 10006 Zhytomyr"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197AD67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Charge = 90</w:t>
      </w:r>
    </w:p>
    <w:p w14:paraId="1882594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},</w:t>
      </w:r>
    </w:p>
    <w:p w14:paraId="5BA83F5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</w:p>
    <w:p w14:paraId="609346DF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0D12B76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"Segway Ninebot"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22137EF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"Self-balancing scooter"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0FB275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0.35m,</w:t>
      </w:r>
    </w:p>
    <w:p w14:paraId="1E22263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36D869C8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</w:t>
      </w:r>
    </w:p>
    <w:p w14:paraId="7EAEB2CF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0E79A1D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6F4212D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F215A2F" w14:textId="101028A6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"Svobody St 22, 10007 Zhytomyr"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5D8D921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Charge = 75</w:t>
      </w:r>
    </w:p>
    <w:p w14:paraId="1B2B68F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},</w:t>
      </w:r>
    </w:p>
    <w:p w14:paraId="6B66539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Scooter</w:t>
      </w:r>
    </w:p>
    <w:p w14:paraId="4FA1F13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12AED22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Name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"Boosted Rev"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57BFC9A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"High-performance electric scooter"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73A6DB3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PricePerMinute = 0.50m,</w:t>
      </w:r>
    </w:p>
    <w:p w14:paraId="63348985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IsAvailable =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true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718CAA8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Location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"Mira St 99, 10008 Zhytomyr"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3C76D682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Charge = 100</w:t>
      </w:r>
    </w:p>
    <w:p w14:paraId="36100E92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    }</w:t>
      </w:r>
    </w:p>
    <w:p w14:paraId="210BCC9C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);</w:t>
      </w:r>
    </w:p>
    <w:p w14:paraId="5CB540C8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}</w:t>
      </w:r>
    </w:p>
    <w:p w14:paraId="308316C4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300D3C7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context.SaveChanges();</w:t>
      </w:r>
    </w:p>
    <w:p w14:paraId="06D4695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1DDAABA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>// ------------------ Trips ------------------</w:t>
      </w:r>
    </w:p>
    <w:p w14:paraId="68F77569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(!context.Trips.Any())</w:t>
      </w:r>
    </w:p>
    <w:p w14:paraId="78603E3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1F40CF7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ids = context.Cars.Select(c =&gt; c.VehicleId!.Value)</w:t>
      </w:r>
    </w:p>
    <w:p w14:paraId="1463639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.Concat(context.Bikes.Select(b =&gt; b.VehicleId!.Value))</w:t>
      </w:r>
    </w:p>
    <w:p w14:paraId="43F0788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.Concat(context.Scooters.Select(s =&gt; s.VehicleId!.Value))</w:t>
      </w:r>
    </w:p>
    <w:p w14:paraId="7B4C1F9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.ToList();</w:t>
      </w:r>
    </w:p>
    <w:p w14:paraId="3263DFAF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C89068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(ids.Count &gt;= 3)</w:t>
      </w:r>
    </w:p>
    <w:p w14:paraId="6FCC4D9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0BC9B749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context.Trips.AddRange(</w:t>
      </w:r>
    </w:p>
    <w:p w14:paraId="548910C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Trip</w:t>
      </w:r>
    </w:p>
    <w:p w14:paraId="2954C6E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{</w:t>
      </w:r>
    </w:p>
    <w:p w14:paraId="345E8ED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   VehicleId = ids[0],</w:t>
      </w:r>
    </w:p>
    <w:p w14:paraId="2A9B880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   TripBegin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.Now.AddHours(-2),</w:t>
      </w:r>
    </w:p>
    <w:p w14:paraId="2BBF5DC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   TripEnd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.Now.AddHours(-1)</w:t>
      </w:r>
    </w:p>
    <w:p w14:paraId="677D42D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},</w:t>
      </w:r>
    </w:p>
    <w:p w14:paraId="4B7AA1C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Trip</w:t>
      </w:r>
    </w:p>
    <w:p w14:paraId="3A9E11EF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{</w:t>
      </w:r>
    </w:p>
    <w:p w14:paraId="5D22DD35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   VehicleId = ids[1],</w:t>
      </w:r>
    </w:p>
    <w:p w14:paraId="1D8D1CD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   TripBegin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.Now.AddHours(-1.5),</w:t>
      </w:r>
    </w:p>
    <w:p w14:paraId="4998FF4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   TripEnd = DateTime.Now.AddHours(-0.5)</w:t>
      </w:r>
    </w:p>
    <w:p w14:paraId="0D8570E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},</w:t>
      </w:r>
    </w:p>
    <w:p w14:paraId="534A07C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Trip</w:t>
      </w:r>
    </w:p>
    <w:p w14:paraId="5A19CC76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{</w:t>
      </w:r>
    </w:p>
    <w:p w14:paraId="2AC5C34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   VehicleId = ids[2],</w:t>
      </w:r>
    </w:p>
    <w:p w14:paraId="7FE150A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   TripBegin = DateTime.Now.AddHours(-3),</w:t>
      </w:r>
    </w:p>
    <w:p w14:paraId="01E0436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    TripEnd = DateTime.Now.AddHours(-2)</w:t>
      </w:r>
    </w:p>
    <w:p w14:paraId="1385ADF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}</w:t>
      </w:r>
    </w:p>
    <w:p w14:paraId="0A6EB7E5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);</w:t>
      </w:r>
    </w:p>
    <w:p w14:paraId="54917F4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}</w:t>
      </w:r>
    </w:p>
    <w:p w14:paraId="6CCD3570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1787F7AF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635C0E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8000"/>
          <w:sz w:val="19"/>
          <w:szCs w:val="19"/>
          <w:highlight w:val="white"/>
          <w:lang w:val="en-US" w:eastAsia="ru-RU"/>
        </w:rPr>
        <w:t>// ------------------ News ------------------</w:t>
      </w:r>
    </w:p>
    <w:p w14:paraId="67372175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(!context.News.Any())</w:t>
      </w:r>
    </w:p>
    <w:p w14:paraId="490B6BC8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5632AF2C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context.News.AddRange(</w:t>
      </w:r>
    </w:p>
    <w:p w14:paraId="71770AD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News</w:t>
      </w:r>
    </w:p>
    <w:p w14:paraId="7EE6D9F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794534F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Title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"New Cars Available"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F0CFBC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"Check out our latest car models."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6023253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PublicationDate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.Now.AddDays(-2)</w:t>
      </w:r>
    </w:p>
    <w:p w14:paraId="3F57331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},</w:t>
      </w:r>
    </w:p>
    <w:p w14:paraId="0F5045E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News</w:t>
      </w:r>
    </w:p>
    <w:p w14:paraId="1596D0D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48DD404B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</w:p>
    <w:p w14:paraId="55AD3E98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1FF561A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715D281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A8CF862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1549A07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85F22C6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5D68FBC" w14:textId="35A5E56C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Title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"Bike Discounts"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2355120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"Get up to 20% off on bikes this week."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11A0DA74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PublicationDate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.Now.AddDays(-1)</w:t>
      </w:r>
    </w:p>
    <w:p w14:paraId="62E9540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},</w:t>
      </w:r>
    </w:p>
    <w:p w14:paraId="2C4A749B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 w:rsidRPr="000717DF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News</w:t>
      </w:r>
    </w:p>
    <w:p w14:paraId="3F6817C7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17651359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Title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"Scooter Safety Tips"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1BA3FFF2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Description = </w:t>
      </w:r>
      <w:r w:rsidRPr="000717DF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"Always wear a helmet when riding."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</w:t>
      </w:r>
    </w:p>
    <w:p w14:paraId="7D9EACBE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PublicationDate = </w:t>
      </w:r>
      <w:r w:rsidRPr="000717DF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DateTime</w:t>
      </w: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.Now</w:t>
      </w:r>
    </w:p>
    <w:p w14:paraId="4B560051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}</w:t>
      </w:r>
    </w:p>
    <w:p w14:paraId="3D56F0A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);</w:t>
      </w:r>
    </w:p>
    <w:p w14:paraId="4B5C011A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23A31DA3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3B4ABDD" w14:textId="77777777" w:rsidR="000717DF" w:rsidRP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context.SaveChanges();</w:t>
      </w:r>
    </w:p>
    <w:p w14:paraId="0532193A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0717DF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6DFE74AC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55CEE9F0" w14:textId="77777777" w:rsidR="000717DF" w:rsidRDefault="000717DF" w:rsidP="000717DF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533FFF43" w14:textId="7A525D6B" w:rsidR="000717DF" w:rsidRDefault="00B02C69" w:rsidP="00B02C69">
      <w:pPr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Завдання 3 та 4</w:t>
      </w:r>
    </w:p>
    <w:p w14:paraId="44D6D2BF" w14:textId="223D9860" w:rsidR="00B02C69" w:rsidRDefault="00B02C69" w:rsidP="00B02C69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Після цього зробимо виведення даних на головної сторінці.</w:t>
      </w:r>
    </w:p>
    <w:p w14:paraId="5A196A0B" w14:textId="4205A98C" w:rsidR="00B02C69" w:rsidRDefault="00B02C69" w:rsidP="00F673EF">
      <w:p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цього потрібно розробити 2 речі:</w:t>
      </w:r>
    </w:p>
    <w:p w14:paraId="496B9A73" w14:textId="77777777" w:rsidR="00B02C69" w:rsidRDefault="00B02C69" w:rsidP="00B02C69">
      <w:pPr>
        <w:pStyle w:val="a9"/>
        <w:numPr>
          <w:ilvl w:val="0"/>
          <w:numId w:val="24"/>
        </w:num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Виведення даних(як логічну так і візуальну частину) </w:t>
      </w:r>
    </w:p>
    <w:p w14:paraId="03103F21" w14:textId="22F31A74" w:rsidR="00B02C69" w:rsidRDefault="00B02C69" w:rsidP="00B02C69">
      <w:pPr>
        <w:pStyle w:val="a9"/>
        <w:numPr>
          <w:ilvl w:val="0"/>
          <w:numId w:val="24"/>
        </w:numPr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Пейджинг</w:t>
      </w:r>
    </w:p>
    <w:p w14:paraId="1B12CDA4" w14:textId="1357594B" w:rsidR="00B02C69" w:rsidRDefault="00B02C69" w:rsidP="00B02C69">
      <w:pPr>
        <w:ind w:left="36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Почнемо. Розробимо клас </w:t>
      </w:r>
      <w:r>
        <w:rPr>
          <w:rFonts w:ascii="Times New Roman" w:hAnsi="Times New Roman"/>
          <w:sz w:val="28"/>
          <w:szCs w:val="28"/>
          <w:lang w:val="en-US" w:eastAsia="ru-RU"/>
        </w:rPr>
        <w:t>VehicleListViewModel:</w:t>
      </w:r>
    </w:p>
    <w:p w14:paraId="7B75F066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VehicleRentalService.Models.ViewModels</w:t>
      </w:r>
    </w:p>
    <w:p w14:paraId="76947475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3844B300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VehicleListViewModel</w:t>
      </w:r>
    </w:p>
    <w:p w14:paraId="3E93E2A3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4A6A66AC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IEnumerable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B02C69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&gt; Vehicles {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6EF1BE0E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PagingInfo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PagingInfo {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4B151CAA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03F99016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181945CE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DFDC508" w14:textId="47845FFC" w:rsidR="00B02C69" w:rsidRDefault="00B02C69" w:rsidP="00B02C69">
      <w:pPr>
        <w:ind w:left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Він зберігає список ТЗ, та інформацію о пейджинге</w:t>
      </w:r>
    </w:p>
    <w:p w14:paraId="3C632A0D" w14:textId="435116F4" w:rsidR="00B02C69" w:rsidRDefault="00B02C69" w:rsidP="00B02C69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3DA08004" w14:textId="7833EEAC" w:rsidR="00B02C69" w:rsidRDefault="00B02C69" w:rsidP="00B02C69">
      <w:pPr>
        <w:ind w:left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Сам клас для пейджингу:</w:t>
      </w:r>
    </w:p>
    <w:p w14:paraId="2842E190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VehicleRentalService.Models.ViewModels</w:t>
      </w:r>
    </w:p>
    <w:p w14:paraId="28D424A2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6D8E3417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PagingInfo</w:t>
      </w:r>
    </w:p>
    <w:p w14:paraId="03713D03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2A3E49DF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CurrentPage {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32A4C92D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ItemsPerPage {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76C6A307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TotalItems {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get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;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set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; }</w:t>
      </w:r>
    </w:p>
    <w:p w14:paraId="3D694206" w14:textId="77777777" w:rsidR="00B02C69" w:rsidRP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TotalPages =&gt; (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</w:t>
      </w:r>
      <w:r w:rsidRPr="00B02C69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Math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.Ceiling((</w:t>
      </w:r>
      <w:r w:rsidRPr="00B02C69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decimal</w:t>
      </w: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)TotalItems / ItemsPerPage);</w:t>
      </w:r>
    </w:p>
    <w:p w14:paraId="0A16AB09" w14:textId="77777777" w:rsid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B02C69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22AC3D5B" w14:textId="77777777" w:rsidR="00B02C69" w:rsidRDefault="00B02C69" w:rsidP="00B02C69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9839259" w14:textId="179223D8" w:rsidR="00B02C69" w:rsidRDefault="00B02C69" w:rsidP="00B02C69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5C75E232" w14:textId="075ADB20" w:rsidR="00B02C69" w:rsidRDefault="00EF4A42" w:rsidP="00B02C69">
      <w:pPr>
        <w:ind w:left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Він зберігає інформацію, необхідну для реалізації пейджингу</w:t>
      </w:r>
    </w:p>
    <w:p w14:paraId="439504A9" w14:textId="46E09D6A" w:rsidR="00EF4A42" w:rsidRDefault="00EF4A42" w:rsidP="00B02C69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3203B311" w14:textId="52F9588F" w:rsidR="00EF4A42" w:rsidRDefault="00EF4A42" w:rsidP="00B02C69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42C7476E" w14:textId="3D2B3DED" w:rsidR="00EF4A42" w:rsidRDefault="00EF4A42" w:rsidP="00B02C69">
      <w:pPr>
        <w:ind w:left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Далі йде </w:t>
      </w:r>
      <w:r>
        <w:rPr>
          <w:rFonts w:ascii="Times New Roman" w:hAnsi="Times New Roman"/>
          <w:sz w:val="28"/>
          <w:szCs w:val="28"/>
          <w:lang w:val="en-US" w:eastAsia="ru-RU"/>
        </w:rPr>
        <w:t>HomeController</w:t>
      </w:r>
      <w:r w:rsidRPr="00EF4A42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>який і обробляє логіку виведення ТЗ:</w:t>
      </w:r>
    </w:p>
    <w:p w14:paraId="29286122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Microsoft.AspNetCore.Mvc;</w:t>
      </w:r>
    </w:p>
    <w:p w14:paraId="0D230E8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Microsoft.EntityFrameworkCore.Migrations;</w:t>
      </w:r>
    </w:p>
    <w:p w14:paraId="14F0F4DD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VehicleRentalService.Models;</w:t>
      </w:r>
    </w:p>
    <w:p w14:paraId="7AEE6F04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using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VehicleRentalService.Models.ViewModels;</w:t>
      </w:r>
    </w:p>
    <w:p w14:paraId="2825D727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4EBBBFD2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namespace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VehicleRentalService.Controllers</w:t>
      </w:r>
    </w:p>
    <w:p w14:paraId="13BAAE2A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7BB830AF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class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HomeController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: 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Controller</w:t>
      </w:r>
    </w:p>
    <w:p w14:paraId="6430A8F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39CE6A6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_repository;</w:t>
      </w:r>
    </w:p>
    <w:p w14:paraId="3ED4385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private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_pageSize = 5;</w:t>
      </w:r>
    </w:p>
    <w:p w14:paraId="6E819241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BD4BA1A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AF46644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HomeController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IServiceRepository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repo)</w:t>
      </w:r>
    </w:p>
    <w:p w14:paraId="7D040B0D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1F28F57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_repository = repo;</w:t>
      </w:r>
    </w:p>
    <w:p w14:paraId="015CFCD8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}</w:t>
      </w:r>
    </w:p>
    <w:p w14:paraId="675CA98E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8E1AA8A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public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IActionResult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Index(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page = 1)</w:t>
      </w:r>
    </w:p>
    <w:p w14:paraId="3458626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{</w:t>
      </w:r>
    </w:p>
    <w:p w14:paraId="3DC3BCF8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AllVehicles =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List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&gt;();</w:t>
      </w:r>
    </w:p>
    <w:p w14:paraId="19354EBD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D1A5791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AllVehicles.AddRange(_repository.Cars);</w:t>
      </w:r>
    </w:p>
    <w:p w14:paraId="669E244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AllVehicles.AddRange(_repository.Bikes);</w:t>
      </w:r>
    </w:p>
    <w:p w14:paraId="5BE2800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AllVehicles.AddRange(_repository.Scooters);</w:t>
      </w:r>
    </w:p>
    <w:p w14:paraId="1B5643EB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57784AC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ViewModelVh =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VehicleListViewModel</w:t>
      </w:r>
    </w:p>
    <w:p w14:paraId="3CD9041D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{</w:t>
      </w:r>
    </w:p>
    <w:p w14:paraId="6C7FAE3D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Vehicles = AllVehicles</w:t>
      </w:r>
    </w:p>
    <w:p w14:paraId="794C54F7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.OrderBy(v =&gt; v.VehicleId)</w:t>
      </w:r>
    </w:p>
    <w:p w14:paraId="00647CD9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.Skip((page - 1) * _pageSize)</w:t>
      </w:r>
    </w:p>
    <w:p w14:paraId="2A1640B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.Take(_pageSize),</w:t>
      </w:r>
    </w:p>
    <w:p w14:paraId="32BD6295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67BB58A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2F02694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PagingInfo =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PagingInfo</w:t>
      </w:r>
    </w:p>
    <w:p w14:paraId="0204E57E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{</w:t>
      </w:r>
    </w:p>
    <w:p w14:paraId="10E4D1A4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CurrentPage = page,</w:t>
      </w:r>
    </w:p>
    <w:p w14:paraId="354B4345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ItemsPerPage = _pageSize,</w:t>
      </w:r>
    </w:p>
    <w:p w14:paraId="23606B82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    TotalItems = AllVehicles.Count()</w:t>
      </w:r>
    </w:p>
    <w:p w14:paraId="450931F8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>}</w:t>
      </w:r>
    </w:p>
    <w:p w14:paraId="0CCEC579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737A6648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39B2C241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};</w:t>
      </w:r>
    </w:p>
    <w:p w14:paraId="19D3193F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View(ViewModelVh);</w:t>
      </w:r>
    </w:p>
    <w:p w14:paraId="527C535D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    }</w:t>
      </w:r>
    </w:p>
    <w:p w14:paraId="0696E996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</w:p>
    <w:p w14:paraId="668BC7F4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    }</w:t>
      </w:r>
    </w:p>
    <w:p w14:paraId="1B82B8C7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  <w:t xml:space="preserve">    }</w:t>
      </w:r>
    </w:p>
    <w:p w14:paraId="459404DA" w14:textId="5A8B07F2" w:rsidR="00EF4A42" w:rsidRDefault="00EF4A42" w:rsidP="00B02C69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1F528C02" w14:textId="2AA4476F" w:rsidR="00EF4A42" w:rsidRDefault="00EF4A42" w:rsidP="00EF4A42">
      <w:pPr>
        <w:ind w:left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Завдяки поліморфізму, ми апкастимо класи ТЗ(такі як </w:t>
      </w:r>
      <w:r>
        <w:rPr>
          <w:rFonts w:ascii="Times New Roman" w:hAnsi="Times New Roman"/>
          <w:sz w:val="28"/>
          <w:szCs w:val="28"/>
          <w:lang w:val="en-US" w:eastAsia="ru-RU"/>
        </w:rPr>
        <w:t>Bicycle</w:t>
      </w:r>
      <w:r w:rsidRPr="00EF4A42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ru-RU"/>
        </w:rPr>
        <w:t>Car</w:t>
      </w:r>
      <w:r w:rsidRPr="00EF4A42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val="en-US" w:eastAsia="ru-RU"/>
        </w:rPr>
        <w:t>Scooter</w:t>
      </w:r>
      <w:r w:rsidRPr="00EF4A42">
        <w:rPr>
          <w:rFonts w:ascii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hAnsi="Times New Roman"/>
          <w:sz w:val="28"/>
          <w:szCs w:val="28"/>
          <w:lang w:eastAsia="ru-RU"/>
        </w:rPr>
        <w:t xml:space="preserve">до класу </w:t>
      </w:r>
      <w:r>
        <w:rPr>
          <w:rFonts w:ascii="Times New Roman" w:hAnsi="Times New Roman"/>
          <w:sz w:val="28"/>
          <w:szCs w:val="28"/>
          <w:lang w:val="en-US" w:eastAsia="ru-RU"/>
        </w:rPr>
        <w:t>Vehicle</w:t>
      </w:r>
      <w:r w:rsidRPr="00EF4A42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>завдяки чому можемо зберігати їх у одному списку.</w:t>
      </w:r>
    </w:p>
    <w:p w14:paraId="7B553D6B" w14:textId="79EF29EB" w:rsidR="00EF4A42" w:rsidRDefault="00EF4A42" w:rsidP="00EF4A42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67282410" w14:textId="75C55F95" w:rsidR="00EF4A42" w:rsidRDefault="00EF4A42" w:rsidP="00EF4A42">
      <w:pPr>
        <w:ind w:left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Далі розберемось із візуальною частиною</w:t>
      </w:r>
    </w:p>
    <w:p w14:paraId="2FF0D2FD" w14:textId="44DAF120" w:rsidR="00EF4A42" w:rsidRDefault="00EF4A42" w:rsidP="00EF4A42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1E6141D4" w14:textId="14271665" w:rsidR="00EF4A42" w:rsidRDefault="00EF4A42" w:rsidP="00EF4A42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3A92D2E5" w14:textId="0203E314" w:rsidR="00EF4A42" w:rsidRDefault="00EF4A42" w:rsidP="00EF4A42">
      <w:pPr>
        <w:ind w:left="360"/>
        <w:rPr>
          <w:rFonts w:ascii="Times New Roman" w:hAnsi="Times New Roman"/>
          <w:sz w:val="28"/>
          <w:szCs w:val="28"/>
          <w:lang w:eastAsia="ru-RU"/>
        </w:rPr>
      </w:pPr>
      <w:r w:rsidRPr="00EF4A42">
        <w:rPr>
          <w:rFonts w:ascii="Times New Roman" w:hAnsi="Times New Roman"/>
          <w:sz w:val="28"/>
          <w:szCs w:val="28"/>
          <w:lang w:eastAsia="ru-RU"/>
        </w:rPr>
        <w:lastRenderedPageBreak/>
        <w:t>_</w:t>
      </w:r>
      <w:r>
        <w:rPr>
          <w:rFonts w:ascii="Times New Roman" w:hAnsi="Times New Roman"/>
          <w:sz w:val="28"/>
          <w:szCs w:val="28"/>
          <w:lang w:val="en-US" w:eastAsia="ru-RU"/>
        </w:rPr>
        <w:t>Layout</w:t>
      </w:r>
      <w:r w:rsidRPr="00EF4A42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cshtml</w:t>
      </w:r>
      <w:r w:rsidRPr="00EF4A42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відповідає за те, щоби не повторювати один ї тей ж код на сторінках. Зазвичай, як і у нашому випадку, там зберігається стиль хедеру та футеру.</w:t>
      </w:r>
    </w:p>
    <w:p w14:paraId="51203394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&lt;!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DOCTYPE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html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B678B62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html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E5B078B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head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53D2A4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meta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charset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="utf-8"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468BA3E9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title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@ViewData[</w:t>
      </w:r>
      <w:r w:rsidRPr="00EF4A42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"Title"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] - VehicleRentalService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title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61BEB72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link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rel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="stylesheet"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="~/lib/bootstrap/css/bootstrap.min.css"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28247165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link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rel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="stylesheet"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="~/css/site.css"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191F08A2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head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69AF9A1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body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26779F8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header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="bg-dark text-white p-3"&gt;</w:t>
      </w:r>
    </w:p>
    <w:p w14:paraId="26BEE8D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="container"&gt;</w:t>
      </w:r>
    </w:p>
    <w:p w14:paraId="04F6B64E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h1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Vehicle Rental Service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h1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7BC850A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64874AC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header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4B0D27D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E87BD6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main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="container my-4"&gt;</w:t>
      </w:r>
    </w:p>
    <w:p w14:paraId="08792661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@RenderBody()</w:t>
      </w:r>
    </w:p>
    <w:p w14:paraId="2AC21F8C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main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440FC32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C180F29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footer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="bg-light text-center p-3"&gt;</w:t>
      </w:r>
    </w:p>
    <w:p w14:paraId="420A819E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class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="container"&gt;</w:t>
      </w:r>
    </w:p>
    <w:p w14:paraId="281B6FA1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&amp;copy; 2025 Vehicle Rental Service</w:t>
      </w:r>
    </w:p>
    <w:p w14:paraId="3F96362D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0A92927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footer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49C779C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31A58F97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script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src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="~/lib/bootstrap/js/bootstrap.bundle.min.js"&gt;&lt;/</w:t>
      </w:r>
      <w:r w:rsidRPr="00EF4A42">
        <w:rPr>
          <w:rFonts w:ascii="Cascadia Mono" w:eastAsiaTheme="minorEastAsia" w:hAnsi="Cascadia Mono" w:cs="Cascadia Mono"/>
          <w:b/>
          <w:bCs/>
          <w:color w:val="800080"/>
          <w:sz w:val="19"/>
          <w:szCs w:val="19"/>
          <w:highlight w:val="white"/>
          <w:lang w:val="en-US" w:eastAsia="ru-RU"/>
        </w:rPr>
        <w:t>script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378252DF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ru-RU" w:eastAsia="ru-RU"/>
        </w:rPr>
        <w:t>body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&gt;</w:t>
      </w:r>
    </w:p>
    <w:p w14:paraId="1DB205A3" w14:textId="77777777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ru-RU" w:eastAsia="ru-RU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&lt;/</w:t>
      </w:r>
      <w:r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ru-RU" w:eastAsia="ru-RU"/>
        </w:rPr>
        <w:t>html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ru-RU" w:eastAsia="ru-RU"/>
        </w:rPr>
        <w:t>&gt;</w:t>
      </w:r>
    </w:p>
    <w:p w14:paraId="6A2B17AE" w14:textId="66454CEA" w:rsidR="00EF4A42" w:rsidRDefault="00EF4A42" w:rsidP="00EF4A42">
      <w:pPr>
        <w:ind w:left="360"/>
        <w:rPr>
          <w:rFonts w:ascii="Times New Roman" w:hAnsi="Times New Roman"/>
          <w:sz w:val="28"/>
          <w:szCs w:val="28"/>
          <w:lang w:eastAsia="ru-RU"/>
        </w:rPr>
      </w:pPr>
    </w:p>
    <w:p w14:paraId="0BA4AA5E" w14:textId="2D1D3822" w:rsidR="00EF4A42" w:rsidRDefault="00EF4A42" w:rsidP="00EF4A42">
      <w:pPr>
        <w:ind w:left="36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І далі в нас йде файл </w:t>
      </w:r>
      <w:r>
        <w:rPr>
          <w:rFonts w:ascii="Times New Roman" w:hAnsi="Times New Roman"/>
          <w:sz w:val="28"/>
          <w:szCs w:val="28"/>
          <w:lang w:val="en-US" w:eastAsia="ru-RU"/>
        </w:rPr>
        <w:t>Index</w:t>
      </w:r>
      <w:r w:rsidRPr="00EF4A42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val="en-US" w:eastAsia="ru-RU"/>
        </w:rPr>
        <w:t>cshtml</w:t>
      </w:r>
      <w:r>
        <w:rPr>
          <w:rFonts w:ascii="Times New Roman" w:hAnsi="Times New Roman"/>
          <w:sz w:val="28"/>
          <w:szCs w:val="28"/>
          <w:lang w:eastAsia="ru-RU"/>
        </w:rPr>
        <w:t>, у якому і е вся візуальна та частинка логіки виведення ТЗ. Також реалізован Пейджинг:</w:t>
      </w:r>
    </w:p>
    <w:p w14:paraId="70E2E5E4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@model VehicleRentalService.Models.ViewModels.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VehicleListViewModel</w:t>
      </w:r>
    </w:p>
    <w:p w14:paraId="4B9A419E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7D42E4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foreach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(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var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v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Model.Vehicles)</w:t>
      </w:r>
    </w:p>
    <w:p w14:paraId="22003881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{</w:t>
      </w:r>
    </w:p>
    <w:p w14:paraId="7D84771D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5DDA93F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h3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@v.Name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h3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56B2B19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h4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@v.Description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h4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B6112AF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h4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@v.PricePerMinute.ToString(</w:t>
      </w:r>
      <w:r w:rsidRPr="00EF4A42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"c"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, System.Globalization.</w:t>
      </w:r>
      <w:r w:rsidRPr="00EF4A42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 w:eastAsia="ru-RU"/>
        </w:rPr>
        <w:t>CultureInfo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.GetCultureInfo(</w:t>
      </w:r>
      <w:r w:rsidRPr="00EF4A42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"de-DE"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))/minute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h4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76168AAE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br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/&gt;</w:t>
      </w:r>
    </w:p>
    <w:p w14:paraId="59D31D8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31FFE70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}</w:t>
      </w:r>
    </w:p>
    <w:p w14:paraId="4D70CBFA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7B4E25FC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0143188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ab/>
        <w:t>Page @Model.PagingInfo.CurrentPage / @Model.PagingInfo.TotalPages</w:t>
      </w:r>
    </w:p>
    <w:p w14:paraId="21BCE0FC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60FEE5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0C36D84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2F139B0C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@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for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int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i = 1; i &lt;= Model.PagingInfo.TotalPages; i++)</w:t>
      </w:r>
    </w:p>
    <w:p w14:paraId="1E2FD5E1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{</w:t>
      </w:r>
    </w:p>
    <w:p w14:paraId="2C2CED42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if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(i == Model.PagingInfo.CurrentPage)</w:t>
      </w:r>
    </w:p>
    <w:p w14:paraId="5296D29E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7F1AE8D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@i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span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</w:p>
    <w:p w14:paraId="46635A18" w14:textId="2D1724F8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6BF20FC3" w14:textId="4053AB98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4EAB484" w14:textId="1B1C250A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21C5B87E" w14:textId="394374AB" w:rsid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BDF951E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C842A6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lastRenderedPageBreak/>
        <w:t xml:space="preserve">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else</w:t>
      </w:r>
    </w:p>
    <w:p w14:paraId="255B8989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{</w:t>
      </w:r>
    </w:p>
    <w:p w14:paraId="43B8179F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   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EF4A42">
        <w:rPr>
          <w:rFonts w:ascii="Cascadia Mono" w:eastAsiaTheme="minorEastAsia" w:hAnsi="Cascadia Mono" w:cs="Cascadia Mono"/>
          <w:color w:val="FF0000"/>
          <w:sz w:val="19"/>
          <w:szCs w:val="19"/>
          <w:highlight w:val="white"/>
          <w:lang w:val="en-US" w:eastAsia="ru-RU"/>
        </w:rPr>
        <w:t>href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="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@Url.Action(</w:t>
      </w:r>
      <w:r w:rsidRPr="00EF4A42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 w:eastAsia="ru-RU"/>
        </w:rPr>
        <w:t>"Index"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new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{ page = i })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"&gt;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@i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a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086F1A36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    }</w:t>
      </w:r>
    </w:p>
    <w:p w14:paraId="294D4F3A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 xml:space="preserve">    }</w:t>
      </w:r>
    </w:p>
    <w:p w14:paraId="15E53419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div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150C5643" w14:textId="77777777" w:rsidR="00EF4A42" w:rsidRPr="00EF4A42" w:rsidRDefault="00EF4A42" w:rsidP="00EF4A4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</w:pPr>
    </w:p>
    <w:p w14:paraId="6611D8F0" w14:textId="6F88B8C1" w:rsidR="00EF4A42" w:rsidRDefault="00EF4A42" w:rsidP="00EF4A42">
      <w:pPr>
        <w:ind w:left="360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ru-RU"/>
        </w:rPr>
      </w:pP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h4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  <w:r w:rsidRPr="00EF4A42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 w:eastAsia="ru-RU"/>
        </w:rPr>
        <w:t>Welcome to Vehicle Rental Service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&lt;/</w:t>
      </w:r>
      <w:r w:rsidRPr="00EF4A42">
        <w:rPr>
          <w:rFonts w:ascii="Cascadia Mono" w:eastAsiaTheme="minorEastAsia" w:hAnsi="Cascadia Mono" w:cs="Cascadia Mono"/>
          <w:color w:val="800000"/>
          <w:sz w:val="19"/>
          <w:szCs w:val="19"/>
          <w:highlight w:val="white"/>
          <w:lang w:val="en-US" w:eastAsia="ru-RU"/>
        </w:rPr>
        <w:t>h4</w:t>
      </w:r>
      <w:r w:rsidRPr="00EF4A42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 w:eastAsia="ru-RU"/>
        </w:rPr>
        <w:t>&gt;</w:t>
      </w:r>
    </w:p>
    <w:p w14:paraId="6B24AC1D" w14:textId="78EBC9F2" w:rsidR="00EF4A42" w:rsidRPr="00EF4A42" w:rsidRDefault="00EF4A42" w:rsidP="00EF4A42">
      <w:pPr>
        <w:rPr>
          <w:rFonts w:ascii="Cascadia Mono" w:eastAsiaTheme="minorEastAsia" w:hAnsi="Cascadia Mono" w:cs="Cascadia Mono"/>
          <w:sz w:val="19"/>
          <w:szCs w:val="19"/>
          <w:lang w:val="en-US" w:eastAsia="ru-RU"/>
        </w:rPr>
      </w:pPr>
    </w:p>
    <w:p w14:paraId="58EB4052" w14:textId="3E2BE022" w:rsidR="00EF4A42" w:rsidRDefault="00EF4A42" w:rsidP="00EF4A42">
      <w:pPr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EF4A42">
        <w:rPr>
          <w:rFonts w:ascii="Times New Roman" w:eastAsiaTheme="minorEastAsia" w:hAnsi="Times New Roman"/>
          <w:sz w:val="28"/>
          <w:szCs w:val="28"/>
          <w:lang w:eastAsia="ru-RU"/>
        </w:rPr>
        <w:drawing>
          <wp:inline distT="0" distB="0" distL="0" distR="0" wp14:anchorId="1AD62415" wp14:editId="6F08C2F3">
            <wp:extent cx="6299835" cy="381254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5BEF" w14:textId="22CE744D" w:rsidR="00EF4A42" w:rsidRDefault="00EF4A42" w:rsidP="00EF4A42">
      <w:pPr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Рис.4. Головна сторінка нашого додатку</w:t>
      </w:r>
    </w:p>
    <w:p w14:paraId="3AB46A26" w14:textId="290F7331" w:rsidR="00F96821" w:rsidRDefault="00EF4A42" w:rsidP="00F9682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/>
          <w:sz w:val="28"/>
          <w:szCs w:val="28"/>
          <w:lang w:eastAsia="ru-RU"/>
        </w:rPr>
        <w:t>Висновки: під час виконання Л</w:t>
      </w:r>
      <w:r w:rsidR="00F96821">
        <w:rPr>
          <w:rFonts w:ascii="Times New Roman" w:eastAsiaTheme="minorEastAsia" w:hAnsi="Times New Roman"/>
          <w:sz w:val="28"/>
          <w:szCs w:val="28"/>
          <w:lang w:eastAsia="ru-RU"/>
        </w:rPr>
        <w:t>/Р 2 було о</w:t>
      </w:r>
      <w:r w:rsidR="00F96821" w:rsidRPr="00E35797">
        <w:rPr>
          <w:rFonts w:ascii="Times New Roman" w:hAnsi="Times New Roman"/>
          <w:sz w:val="28"/>
          <w:szCs w:val="28"/>
          <w:lang w:val="ru-RU" w:eastAsia="ru-RU"/>
        </w:rPr>
        <w:t>знайом</w:t>
      </w:r>
      <w:r w:rsidR="00F96821">
        <w:rPr>
          <w:rFonts w:ascii="Times New Roman" w:hAnsi="Times New Roman"/>
          <w:sz w:val="28"/>
          <w:szCs w:val="28"/>
          <w:lang w:val="ru-RU" w:eastAsia="ru-RU"/>
        </w:rPr>
        <w:t>лено</w:t>
      </w:r>
      <w:r w:rsidR="00F96821" w:rsidRPr="00E35797">
        <w:rPr>
          <w:rFonts w:ascii="Times New Roman" w:hAnsi="Times New Roman"/>
          <w:sz w:val="28"/>
          <w:szCs w:val="28"/>
          <w:lang w:val="ru-RU" w:eastAsia="ru-RU"/>
        </w:rPr>
        <w:t xml:space="preserve"> з архітектурою MVC, набут</w:t>
      </w:r>
      <w:r w:rsidR="00F96821">
        <w:rPr>
          <w:rFonts w:ascii="Times New Roman" w:hAnsi="Times New Roman"/>
          <w:sz w:val="28"/>
          <w:szCs w:val="28"/>
          <w:lang w:val="ru-RU" w:eastAsia="ru-RU"/>
        </w:rPr>
        <w:t>о</w:t>
      </w:r>
      <w:r w:rsidR="00F96821" w:rsidRPr="00E35797">
        <w:rPr>
          <w:rFonts w:ascii="Times New Roman" w:hAnsi="Times New Roman"/>
          <w:sz w:val="28"/>
          <w:szCs w:val="28"/>
          <w:lang w:val="ru-RU" w:eastAsia="ru-RU"/>
        </w:rPr>
        <w:t xml:space="preserve"> навичок створення головних компонентів архітектури MVC, навчи</w:t>
      </w:r>
      <w:r w:rsidR="00F96821">
        <w:rPr>
          <w:rFonts w:ascii="Times New Roman" w:hAnsi="Times New Roman"/>
          <w:sz w:val="28"/>
          <w:szCs w:val="28"/>
          <w:lang w:val="ru-RU" w:eastAsia="ru-RU"/>
        </w:rPr>
        <w:t>вся</w:t>
      </w:r>
      <w:r w:rsidR="00F96821" w:rsidRPr="00E35797">
        <w:rPr>
          <w:rFonts w:ascii="Times New Roman" w:hAnsi="Times New Roman"/>
          <w:sz w:val="28"/>
          <w:szCs w:val="28"/>
          <w:lang w:val="ru-RU" w:eastAsia="ru-RU"/>
        </w:rPr>
        <w:t xml:space="preserve"> конфігурувати підключення до БД та виконувати запити на читання даних, набу</w:t>
      </w:r>
      <w:r w:rsidR="00F96821">
        <w:rPr>
          <w:rFonts w:ascii="Times New Roman" w:hAnsi="Times New Roman"/>
          <w:sz w:val="28"/>
          <w:szCs w:val="28"/>
          <w:lang w:val="ru-RU" w:eastAsia="ru-RU"/>
        </w:rPr>
        <w:t>в</w:t>
      </w:r>
      <w:r w:rsidR="00F96821" w:rsidRPr="00E35797">
        <w:rPr>
          <w:rFonts w:ascii="Times New Roman" w:hAnsi="Times New Roman"/>
          <w:sz w:val="28"/>
          <w:szCs w:val="28"/>
          <w:lang w:val="ru-RU" w:eastAsia="ru-RU"/>
        </w:rPr>
        <w:t xml:space="preserve"> навичок роботи з представленнями (Views).</w:t>
      </w:r>
    </w:p>
    <w:p w14:paraId="65507813" w14:textId="3659137D" w:rsidR="00EF4A42" w:rsidRPr="00F96821" w:rsidRDefault="00EF4A42" w:rsidP="00EF4A42">
      <w:pPr>
        <w:rPr>
          <w:rFonts w:ascii="Times New Roman" w:eastAsiaTheme="minorEastAsia" w:hAnsi="Times New Roman"/>
          <w:sz w:val="28"/>
          <w:szCs w:val="28"/>
          <w:lang w:val="ru-RU" w:eastAsia="ru-RU"/>
        </w:rPr>
      </w:pPr>
    </w:p>
    <w:sectPr w:rsidR="00EF4A42" w:rsidRPr="00F96821" w:rsidSect="009F13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ED3F" w14:textId="77777777" w:rsidR="00011269" w:rsidRDefault="00011269">
      <w:r>
        <w:separator/>
      </w:r>
    </w:p>
  </w:endnote>
  <w:endnote w:type="continuationSeparator" w:id="0">
    <w:p w14:paraId="51A05E9D" w14:textId="77777777" w:rsidR="00011269" w:rsidRDefault="00011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AC048" w14:textId="77777777" w:rsidR="00CE379A" w:rsidRDefault="00CE379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8927" w14:textId="4DFCB29A" w:rsidR="00C95106" w:rsidRDefault="00344BD2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1BCC9B" wp14:editId="523F737C">
              <wp:simplePos x="0" y="0"/>
              <wp:positionH relativeFrom="column">
                <wp:posOffset>575945</wp:posOffset>
              </wp:positionH>
              <wp:positionV relativeFrom="paragraph">
                <wp:posOffset>-110501</wp:posOffset>
              </wp:positionV>
              <wp:extent cx="847644" cy="157423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D0ADBEA" w14:textId="46242886" w:rsidR="00344BD2" w:rsidRPr="00A42816" w:rsidRDefault="00A42816" w:rsidP="00344BD2">
                          <w:pPr>
                            <w:pStyle w:val="a5"/>
                            <w:jc w:val="center"/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  <w:lang w:val="ru-RU"/>
                            </w:rPr>
                            <w:t>Шелуха О.С.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1BCC9B" id="Rectangle 15" o:spid="_x0000_s1046" style="position:absolute;margin-left:45.35pt;margin-top:-8.7pt;width:66.75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" filled="f" stroked="f" strokeweight=".25pt">
              <v:textbox inset="1pt,1pt,1pt,1pt">
                <w:txbxContent>
                  <w:p w14:paraId="4D0ADBEA" w14:textId="46242886" w:rsidR="00344BD2" w:rsidRPr="00A42816" w:rsidRDefault="00A42816" w:rsidP="00344BD2">
                    <w:pPr>
                      <w:pStyle w:val="a5"/>
                      <w:jc w:val="center"/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  <w:lang w:val="ru-RU"/>
                      </w:rPr>
                      <w:t>Шелуха О.С.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876854" wp14:editId="04364D24">
              <wp:simplePos x="0" y="0"/>
              <wp:positionH relativeFrom="column">
                <wp:posOffset>560781</wp:posOffset>
              </wp:positionH>
              <wp:positionV relativeFrom="paragraph">
                <wp:posOffset>-282698</wp:posOffset>
              </wp:positionV>
              <wp:extent cx="847644" cy="157423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644" cy="15742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D6E70C0" w14:textId="12E59B70" w:rsidR="00344BD2" w:rsidRPr="00344BD2" w:rsidRDefault="00AC5C8F" w:rsidP="00344BD2">
                          <w:pPr>
                            <w:pStyle w:val="a5"/>
                            <w:jc w:val="center"/>
                            <w:rPr>
                              <w:rFonts w:asciiTheme="minorHAnsi" w:hAnsiTheme="minorHAnsi" w:cstheme="minorHAnsi"/>
                              <w:sz w:val="18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8"/>
                            </w:rPr>
                            <w:t>Какошкін Д.В.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76854" id="_x0000_s1047" style="position:absolute;margin-left:44.15pt;margin-top:-22.25pt;width:66.75pt;height:12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" filled="f" stroked="f" strokeweight=".25pt">
              <v:textbox inset="1pt,1pt,1pt,1pt">
                <w:txbxContent>
                  <w:p w14:paraId="3D6E70C0" w14:textId="12E59B70" w:rsidR="00344BD2" w:rsidRPr="00344BD2" w:rsidRDefault="00AC5C8F" w:rsidP="00344BD2">
                    <w:pPr>
                      <w:pStyle w:val="a5"/>
                      <w:jc w:val="center"/>
                      <w:rPr>
                        <w:rFonts w:asciiTheme="minorHAnsi" w:hAnsiTheme="minorHAnsi" w:cstheme="minorHAnsi"/>
                        <w:sz w:val="18"/>
                      </w:rPr>
                    </w:pPr>
                    <w:r>
                      <w:rPr>
                        <w:rFonts w:asciiTheme="minorHAnsi" w:hAnsiTheme="minorHAnsi" w:cstheme="minorHAnsi"/>
                        <w:sz w:val="18"/>
                      </w:rPr>
                      <w:t>Какошкін Д.В.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2D2C4" w14:textId="77777777" w:rsidR="00CE379A" w:rsidRDefault="00CE37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B76ED" w14:textId="77777777" w:rsidR="00011269" w:rsidRDefault="00011269">
      <w:r>
        <w:separator/>
      </w:r>
    </w:p>
  </w:footnote>
  <w:footnote w:type="continuationSeparator" w:id="0">
    <w:p w14:paraId="6BF44CB8" w14:textId="77777777" w:rsidR="00011269" w:rsidRDefault="00011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6C8C" w14:textId="77777777" w:rsidR="00CE379A" w:rsidRDefault="00CE379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1AF54249" w:rsidR="00326D2B" w:rsidRDefault="00326D2B">
    <w:pPr>
      <w:pStyle w:val="a3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55168" behindDoc="0" locked="1" layoutInCell="0" allowOverlap="1" wp14:anchorId="11A85795" wp14:editId="3DF35EAA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0009C3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56C0CB3F" w:rsidR="00326D2B" w:rsidRPr="00557721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A42816"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="00332254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.122.0</w:t>
                            </w:r>
                            <w:r w:rsidR="00AC5C8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7</w:t>
                            </w:r>
                            <w:r w:rsidR="00332254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.00</w:t>
                            </w:r>
                            <w:r w:rsidR="00CE379A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–Лр.</w:t>
                            </w:r>
                            <w:r w:rsidR="0055772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51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77777777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0009C3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56C0CB3F" w:rsidR="00326D2B" w:rsidRPr="00557721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A42816"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  <w:t>4</w:t>
                      </w:r>
                      <w:r w:rsidR="00332254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.122.0</w:t>
                      </w:r>
                      <w:r w:rsidR="00AC5C8F">
                        <w:rPr>
                          <w:rFonts w:ascii="Calibri" w:hAnsi="Calibri"/>
                          <w:sz w:val="24"/>
                          <w:szCs w:val="24"/>
                        </w:rPr>
                        <w:t>7</w:t>
                      </w:r>
                      <w:r w:rsidR="00332254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.00</w:t>
                      </w:r>
                      <w:r w:rsidR="00CE379A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–Лр.</w:t>
                      </w:r>
                      <w:r w:rsidR="0055772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8F387BB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08C9CEEC" w:rsidR="00326D2B" w:rsidRPr="00557721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A4281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4</w:t>
                            </w:r>
                            <w:r w:rsidR="00344BD2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.122.</w:t>
                            </w:r>
                            <w:r w:rsidR="00A56B0F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7</w:t>
                            </w:r>
                            <w:r w:rsidR="00344BD2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.0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0</w:t>
                            </w:r>
                            <w:r w:rsidR="00557721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 xml:space="preserve"> –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557721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738ECF26" w:rsidR="00326D2B" w:rsidRPr="00326D2B" w:rsidRDefault="00AC5C8F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Какошкін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B0CF362" w:rsidR="00326D2B" w:rsidRPr="00954BE3" w:rsidRDefault="00A42816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Шелуха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0C6D0C03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06F73753" w:rsidR="00326D2B" w:rsidRPr="00557721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557721"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30A43564" w:rsidR="00326D2B" w:rsidRPr="00557721" w:rsidRDefault="00AC5C8F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</w:t>
                            </w:r>
                            <w:r w:rsidR="00557721">
                              <w:rPr>
                                <w:iCs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0070E313" w:rsidR="00326D2B" w:rsidRPr="00A42816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332254"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ФІКТ</w:t>
                            </w:r>
                            <w:r w:rsidRPr="00332254"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,</w:t>
                            </w:r>
                            <w:r w:rsidRPr="00332254"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 xml:space="preserve"> гр. К</w:t>
                            </w:r>
                            <w:r w:rsidR="00332254" w:rsidRPr="00332254">
                              <w:rPr>
                                <w:rFonts w:ascii="Arial" w:hAnsi="Arial"/>
                                <w:sz w:val="30"/>
                                <w:szCs w:val="30"/>
                              </w:rPr>
                              <w:t>Н23.2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8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">
              <v:rect id="Rectangle 22" o:spid="_x0000_s104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5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5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6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6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6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08C9CEEC" w:rsidR="00326D2B" w:rsidRPr="00557721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A42816">
                        <w:rPr>
                          <w:rFonts w:ascii="Calibri" w:hAnsi="Calibri"/>
                          <w:szCs w:val="28"/>
                          <w:lang w:val="ru-RU"/>
                        </w:rPr>
                        <w:t>4</w:t>
                      </w:r>
                      <w:r w:rsidR="00344BD2">
                        <w:rPr>
                          <w:rFonts w:ascii="Calibri" w:hAnsi="Calibri"/>
                          <w:szCs w:val="28"/>
                          <w:lang w:val="ru-RU"/>
                        </w:rPr>
                        <w:t>.122.</w:t>
                      </w:r>
                      <w:r w:rsidR="00A56B0F">
                        <w:rPr>
                          <w:rFonts w:ascii="Calibri" w:hAnsi="Calibri"/>
                          <w:szCs w:val="28"/>
                          <w:lang w:val="ru-RU"/>
                        </w:rPr>
                        <w:t>7</w:t>
                      </w:r>
                      <w:r w:rsidR="00344BD2">
                        <w:rPr>
                          <w:rFonts w:ascii="Calibri" w:hAnsi="Calibri"/>
                          <w:szCs w:val="28"/>
                          <w:lang w:val="ru-RU"/>
                        </w:rPr>
                        <w:t>.0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0</w:t>
                      </w:r>
                      <w:r w:rsidR="00557721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 xml:space="preserve"> –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557721">
                        <w:rPr>
                          <w:rFonts w:ascii="Calibri" w:hAnsi="Calibri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40" o:spid="_x0000_s106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7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7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738ECF26" w:rsidR="00326D2B" w:rsidRPr="00326D2B" w:rsidRDefault="00AC5C8F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Какошкін Д.В.</w:t>
                        </w:r>
                      </w:p>
                    </w:txbxContent>
                  </v:textbox>
                </v:rect>
              </v:group>
              <v:group id="Group 48" o:spid="_x0000_s107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6B0CF362" w:rsidR="00326D2B" w:rsidRPr="00954BE3" w:rsidRDefault="00A42816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Шелуха О.С.</w:t>
                        </w:r>
                      </w:p>
                    </w:txbxContent>
                  </v:textbox>
                </v:rect>
              </v:group>
              <v:group id="Group 51" o:spid="_x0000_s1078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80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8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0C6D0C03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8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06F73753" w:rsidR="00326D2B" w:rsidRPr="00557721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557721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2" o:spid="_x0000_s108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9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9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Акрушів</w:t>
                      </w:r>
                    </w:p>
                  </w:txbxContent>
                </v:textbox>
              </v:rect>
              <v:rect id="Rectangle 67" o:spid="_x0000_s109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30A43564" w:rsidR="00326D2B" w:rsidRPr="00557721" w:rsidRDefault="00AC5C8F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en-US"/>
                        </w:rPr>
                      </w:pPr>
                      <w:r>
                        <w:rPr>
                          <w:iCs/>
                          <w:sz w:val="18"/>
                        </w:rPr>
                        <w:t>1</w:t>
                      </w:r>
                      <w:r w:rsidR="00557721">
                        <w:rPr>
                          <w:iCs/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line id="Line 68" o:spid="_x0000_s109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7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0070E313" w:rsidR="00326D2B" w:rsidRPr="00A42816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0"/>
                          <w:szCs w:val="30"/>
                          <w:lang w:val="ru-RU"/>
                        </w:rPr>
                      </w:pPr>
                      <w:r w:rsidRPr="00332254">
                        <w:rPr>
                          <w:rFonts w:ascii="Arial" w:hAnsi="Arial"/>
                          <w:sz w:val="30"/>
                          <w:szCs w:val="30"/>
                        </w:rPr>
                        <w:t>ФІКТ</w:t>
                      </w:r>
                      <w:r w:rsidRPr="00332254">
                        <w:rPr>
                          <w:rFonts w:ascii="Times New Roman" w:hAnsi="Times New Roman"/>
                          <w:sz w:val="30"/>
                          <w:szCs w:val="30"/>
                        </w:rPr>
                        <w:t>,</w:t>
                      </w:r>
                      <w:r w:rsidRPr="00332254">
                        <w:rPr>
                          <w:rFonts w:ascii="Arial" w:hAnsi="Arial"/>
                          <w:sz w:val="30"/>
                          <w:szCs w:val="30"/>
                        </w:rPr>
                        <w:t xml:space="preserve"> гр. К</w:t>
                      </w:r>
                      <w:r w:rsidR="00332254" w:rsidRPr="00332254">
                        <w:rPr>
                          <w:rFonts w:ascii="Arial" w:hAnsi="Arial"/>
                          <w:sz w:val="30"/>
                          <w:szCs w:val="30"/>
                        </w:rPr>
                        <w:t>Н23.2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60D83"/>
    <w:multiLevelType w:val="multilevel"/>
    <w:tmpl w:val="072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BC752E"/>
    <w:multiLevelType w:val="multilevel"/>
    <w:tmpl w:val="507E412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3A6C040B"/>
    <w:multiLevelType w:val="multilevel"/>
    <w:tmpl w:val="A1AC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30AE4"/>
    <w:multiLevelType w:val="multilevel"/>
    <w:tmpl w:val="DC3A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3549F9"/>
    <w:multiLevelType w:val="multilevel"/>
    <w:tmpl w:val="299E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A0940"/>
    <w:multiLevelType w:val="multilevel"/>
    <w:tmpl w:val="2738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A7447"/>
    <w:multiLevelType w:val="multilevel"/>
    <w:tmpl w:val="3D3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036AC"/>
    <w:multiLevelType w:val="multilevel"/>
    <w:tmpl w:val="6A1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25148"/>
    <w:multiLevelType w:val="hybridMultilevel"/>
    <w:tmpl w:val="F87C4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63AB9"/>
    <w:multiLevelType w:val="multilevel"/>
    <w:tmpl w:val="03FA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18"/>
  </w:num>
  <w:num w:numId="6">
    <w:abstractNumId w:val="7"/>
  </w:num>
  <w:num w:numId="7">
    <w:abstractNumId w:val="4"/>
  </w:num>
  <w:num w:numId="8">
    <w:abstractNumId w:val="16"/>
  </w:num>
  <w:num w:numId="9">
    <w:abstractNumId w:val="15"/>
  </w:num>
  <w:num w:numId="10">
    <w:abstractNumId w:val="3"/>
  </w:num>
  <w:num w:numId="11">
    <w:abstractNumId w:val="17"/>
  </w:num>
  <w:num w:numId="12">
    <w:abstractNumId w:val="20"/>
  </w:num>
  <w:num w:numId="13">
    <w:abstractNumId w:val="14"/>
  </w:num>
  <w:num w:numId="14">
    <w:abstractNumId w:val="23"/>
  </w:num>
  <w:num w:numId="15">
    <w:abstractNumId w:val="11"/>
  </w:num>
  <w:num w:numId="16">
    <w:abstractNumId w:val="2"/>
  </w:num>
  <w:num w:numId="17">
    <w:abstractNumId w:val="13"/>
  </w:num>
  <w:num w:numId="18">
    <w:abstractNumId w:val="9"/>
  </w:num>
  <w:num w:numId="19">
    <w:abstractNumId w:val="12"/>
  </w:num>
  <w:num w:numId="20">
    <w:abstractNumId w:val="22"/>
  </w:num>
  <w:num w:numId="21">
    <w:abstractNumId w:val="19"/>
  </w:num>
  <w:num w:numId="22">
    <w:abstractNumId w:val="5"/>
  </w:num>
  <w:num w:numId="23">
    <w:abstractNumId w:val="10"/>
  </w:num>
  <w:num w:numId="24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4A6F"/>
    <w:rsid w:val="00007207"/>
    <w:rsid w:val="00007C8A"/>
    <w:rsid w:val="00010C72"/>
    <w:rsid w:val="00011269"/>
    <w:rsid w:val="00015D87"/>
    <w:rsid w:val="00016C4E"/>
    <w:rsid w:val="00022744"/>
    <w:rsid w:val="00032079"/>
    <w:rsid w:val="00036685"/>
    <w:rsid w:val="00037AAE"/>
    <w:rsid w:val="00040786"/>
    <w:rsid w:val="0004617D"/>
    <w:rsid w:val="0005325B"/>
    <w:rsid w:val="00065D0A"/>
    <w:rsid w:val="000663E4"/>
    <w:rsid w:val="00067E52"/>
    <w:rsid w:val="000717DF"/>
    <w:rsid w:val="000733AE"/>
    <w:rsid w:val="0007391D"/>
    <w:rsid w:val="00074E48"/>
    <w:rsid w:val="000762CF"/>
    <w:rsid w:val="00080607"/>
    <w:rsid w:val="000806C9"/>
    <w:rsid w:val="00082DDA"/>
    <w:rsid w:val="000904F3"/>
    <w:rsid w:val="00090E3B"/>
    <w:rsid w:val="00096498"/>
    <w:rsid w:val="000B0280"/>
    <w:rsid w:val="000B368B"/>
    <w:rsid w:val="000B510E"/>
    <w:rsid w:val="000B5891"/>
    <w:rsid w:val="000B6153"/>
    <w:rsid w:val="000B6D0F"/>
    <w:rsid w:val="000C5159"/>
    <w:rsid w:val="000C5C39"/>
    <w:rsid w:val="000D2C0A"/>
    <w:rsid w:val="000D66BD"/>
    <w:rsid w:val="000E4B60"/>
    <w:rsid w:val="000E57FF"/>
    <w:rsid w:val="000F12CA"/>
    <w:rsid w:val="000F2684"/>
    <w:rsid w:val="000F7DC9"/>
    <w:rsid w:val="0011226C"/>
    <w:rsid w:val="00113856"/>
    <w:rsid w:val="00113BC9"/>
    <w:rsid w:val="00121AF7"/>
    <w:rsid w:val="00122665"/>
    <w:rsid w:val="00122766"/>
    <w:rsid w:val="00125EC3"/>
    <w:rsid w:val="00131316"/>
    <w:rsid w:val="001331CF"/>
    <w:rsid w:val="001332DF"/>
    <w:rsid w:val="00135E9D"/>
    <w:rsid w:val="001379D8"/>
    <w:rsid w:val="001439A2"/>
    <w:rsid w:val="00145FA5"/>
    <w:rsid w:val="0015530F"/>
    <w:rsid w:val="0015702C"/>
    <w:rsid w:val="001601C0"/>
    <w:rsid w:val="001604A2"/>
    <w:rsid w:val="001638E4"/>
    <w:rsid w:val="00173C14"/>
    <w:rsid w:val="001767F0"/>
    <w:rsid w:val="00191962"/>
    <w:rsid w:val="001B1925"/>
    <w:rsid w:val="001B3921"/>
    <w:rsid w:val="001B3F8C"/>
    <w:rsid w:val="001B5CE0"/>
    <w:rsid w:val="001B7F3D"/>
    <w:rsid w:val="001C05C8"/>
    <w:rsid w:val="001C0B7D"/>
    <w:rsid w:val="001C133B"/>
    <w:rsid w:val="001C283F"/>
    <w:rsid w:val="001D0306"/>
    <w:rsid w:val="001D0AF8"/>
    <w:rsid w:val="001D1CB5"/>
    <w:rsid w:val="001E6442"/>
    <w:rsid w:val="00200C8D"/>
    <w:rsid w:val="002024AC"/>
    <w:rsid w:val="002024E9"/>
    <w:rsid w:val="002033DA"/>
    <w:rsid w:val="00211AF6"/>
    <w:rsid w:val="002151B1"/>
    <w:rsid w:val="00220A87"/>
    <w:rsid w:val="00221EF8"/>
    <w:rsid w:val="0022413B"/>
    <w:rsid w:val="00236856"/>
    <w:rsid w:val="00245CE6"/>
    <w:rsid w:val="00246C40"/>
    <w:rsid w:val="0025128E"/>
    <w:rsid w:val="002600DB"/>
    <w:rsid w:val="00260199"/>
    <w:rsid w:val="002638A5"/>
    <w:rsid w:val="00265C70"/>
    <w:rsid w:val="002667BF"/>
    <w:rsid w:val="0027444B"/>
    <w:rsid w:val="0027502A"/>
    <w:rsid w:val="00276271"/>
    <w:rsid w:val="00276D97"/>
    <w:rsid w:val="00287D22"/>
    <w:rsid w:val="0029693C"/>
    <w:rsid w:val="002975BB"/>
    <w:rsid w:val="002A23DD"/>
    <w:rsid w:val="002A6790"/>
    <w:rsid w:val="002B308F"/>
    <w:rsid w:val="002C00EB"/>
    <w:rsid w:val="002C0734"/>
    <w:rsid w:val="002C0CA5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07104"/>
    <w:rsid w:val="003118D9"/>
    <w:rsid w:val="00311F95"/>
    <w:rsid w:val="003120BA"/>
    <w:rsid w:val="00312313"/>
    <w:rsid w:val="00316161"/>
    <w:rsid w:val="003163F4"/>
    <w:rsid w:val="00317E3D"/>
    <w:rsid w:val="0032266F"/>
    <w:rsid w:val="00323DB1"/>
    <w:rsid w:val="00326D2B"/>
    <w:rsid w:val="003275ED"/>
    <w:rsid w:val="00327A67"/>
    <w:rsid w:val="00332254"/>
    <w:rsid w:val="00333F7F"/>
    <w:rsid w:val="003364A1"/>
    <w:rsid w:val="003414CF"/>
    <w:rsid w:val="00344BD2"/>
    <w:rsid w:val="00346EA9"/>
    <w:rsid w:val="00355B87"/>
    <w:rsid w:val="00356CBB"/>
    <w:rsid w:val="0036430A"/>
    <w:rsid w:val="00366C82"/>
    <w:rsid w:val="00377078"/>
    <w:rsid w:val="003800CA"/>
    <w:rsid w:val="00381734"/>
    <w:rsid w:val="00385D68"/>
    <w:rsid w:val="00386451"/>
    <w:rsid w:val="00386DD4"/>
    <w:rsid w:val="003933FE"/>
    <w:rsid w:val="003979FE"/>
    <w:rsid w:val="00397B54"/>
    <w:rsid w:val="003A30BD"/>
    <w:rsid w:val="003A32E4"/>
    <w:rsid w:val="003A356E"/>
    <w:rsid w:val="003A4D47"/>
    <w:rsid w:val="003A6D99"/>
    <w:rsid w:val="003B0B30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31B7"/>
    <w:rsid w:val="003F7A5A"/>
    <w:rsid w:val="004004BC"/>
    <w:rsid w:val="0040372A"/>
    <w:rsid w:val="00404C50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1A20"/>
    <w:rsid w:val="00473FC9"/>
    <w:rsid w:val="00482385"/>
    <w:rsid w:val="0048324E"/>
    <w:rsid w:val="004935B2"/>
    <w:rsid w:val="004953D0"/>
    <w:rsid w:val="004A2797"/>
    <w:rsid w:val="004A37BB"/>
    <w:rsid w:val="004B2FA3"/>
    <w:rsid w:val="004B4763"/>
    <w:rsid w:val="004B732E"/>
    <w:rsid w:val="004C359E"/>
    <w:rsid w:val="004C7EE5"/>
    <w:rsid w:val="004D4022"/>
    <w:rsid w:val="004E3941"/>
    <w:rsid w:val="004E4084"/>
    <w:rsid w:val="004E7D69"/>
    <w:rsid w:val="004F017F"/>
    <w:rsid w:val="004F0858"/>
    <w:rsid w:val="005001D2"/>
    <w:rsid w:val="00501644"/>
    <w:rsid w:val="00506BCB"/>
    <w:rsid w:val="00511AE4"/>
    <w:rsid w:val="00511D00"/>
    <w:rsid w:val="00512BD1"/>
    <w:rsid w:val="00514614"/>
    <w:rsid w:val="005210D4"/>
    <w:rsid w:val="00525897"/>
    <w:rsid w:val="0052714E"/>
    <w:rsid w:val="00530562"/>
    <w:rsid w:val="00532F0B"/>
    <w:rsid w:val="00540B21"/>
    <w:rsid w:val="005422A1"/>
    <w:rsid w:val="005453C2"/>
    <w:rsid w:val="0055290C"/>
    <w:rsid w:val="00557721"/>
    <w:rsid w:val="00565C41"/>
    <w:rsid w:val="00567D1E"/>
    <w:rsid w:val="0058225F"/>
    <w:rsid w:val="005871B6"/>
    <w:rsid w:val="005A20E1"/>
    <w:rsid w:val="005A2112"/>
    <w:rsid w:val="005A45E1"/>
    <w:rsid w:val="005D422A"/>
    <w:rsid w:val="005E3725"/>
    <w:rsid w:val="005E6DEE"/>
    <w:rsid w:val="005F36E8"/>
    <w:rsid w:val="005F747D"/>
    <w:rsid w:val="005F7A49"/>
    <w:rsid w:val="006000F9"/>
    <w:rsid w:val="0060196C"/>
    <w:rsid w:val="0060519B"/>
    <w:rsid w:val="006055C3"/>
    <w:rsid w:val="00606D69"/>
    <w:rsid w:val="00615CBE"/>
    <w:rsid w:val="00615CBF"/>
    <w:rsid w:val="00615E84"/>
    <w:rsid w:val="00617F80"/>
    <w:rsid w:val="00620937"/>
    <w:rsid w:val="006219FD"/>
    <w:rsid w:val="00623075"/>
    <w:rsid w:val="00624750"/>
    <w:rsid w:val="00624799"/>
    <w:rsid w:val="006470A2"/>
    <w:rsid w:val="00647285"/>
    <w:rsid w:val="00651D76"/>
    <w:rsid w:val="0066143A"/>
    <w:rsid w:val="00662CAD"/>
    <w:rsid w:val="0067008E"/>
    <w:rsid w:val="006704AA"/>
    <w:rsid w:val="00681C05"/>
    <w:rsid w:val="006821E3"/>
    <w:rsid w:val="00683AFB"/>
    <w:rsid w:val="00685982"/>
    <w:rsid w:val="006861A5"/>
    <w:rsid w:val="00686EA5"/>
    <w:rsid w:val="0068773B"/>
    <w:rsid w:val="006908EF"/>
    <w:rsid w:val="00691B92"/>
    <w:rsid w:val="0069271A"/>
    <w:rsid w:val="006965FB"/>
    <w:rsid w:val="00696902"/>
    <w:rsid w:val="006A4B45"/>
    <w:rsid w:val="006B0D46"/>
    <w:rsid w:val="006B23D9"/>
    <w:rsid w:val="006B26F4"/>
    <w:rsid w:val="006C359C"/>
    <w:rsid w:val="006C7040"/>
    <w:rsid w:val="006D0BCC"/>
    <w:rsid w:val="006D195A"/>
    <w:rsid w:val="006D6136"/>
    <w:rsid w:val="006E21D8"/>
    <w:rsid w:val="006F1EF1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10F9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4369"/>
    <w:rsid w:val="007D4B81"/>
    <w:rsid w:val="007D75F6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3AF"/>
    <w:rsid w:val="00845DD4"/>
    <w:rsid w:val="00852FFA"/>
    <w:rsid w:val="00853CFD"/>
    <w:rsid w:val="00856560"/>
    <w:rsid w:val="00862F78"/>
    <w:rsid w:val="00872C33"/>
    <w:rsid w:val="00880C42"/>
    <w:rsid w:val="00891FC2"/>
    <w:rsid w:val="00892EAE"/>
    <w:rsid w:val="008A4C80"/>
    <w:rsid w:val="008B094E"/>
    <w:rsid w:val="008B2644"/>
    <w:rsid w:val="008B43C0"/>
    <w:rsid w:val="008B5588"/>
    <w:rsid w:val="008C11F3"/>
    <w:rsid w:val="008C274D"/>
    <w:rsid w:val="008D133E"/>
    <w:rsid w:val="008D66C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17AED"/>
    <w:rsid w:val="00922CCA"/>
    <w:rsid w:val="00923505"/>
    <w:rsid w:val="00932E1F"/>
    <w:rsid w:val="00933C7E"/>
    <w:rsid w:val="00954BE3"/>
    <w:rsid w:val="00960EF2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A5292"/>
    <w:rsid w:val="009A6EEA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163E5"/>
    <w:rsid w:val="00A222BA"/>
    <w:rsid w:val="00A23E05"/>
    <w:rsid w:val="00A240D6"/>
    <w:rsid w:val="00A26D2B"/>
    <w:rsid w:val="00A272EA"/>
    <w:rsid w:val="00A31C24"/>
    <w:rsid w:val="00A35CFB"/>
    <w:rsid w:val="00A370AC"/>
    <w:rsid w:val="00A42816"/>
    <w:rsid w:val="00A46E86"/>
    <w:rsid w:val="00A47C33"/>
    <w:rsid w:val="00A52B06"/>
    <w:rsid w:val="00A5323F"/>
    <w:rsid w:val="00A5546A"/>
    <w:rsid w:val="00A56360"/>
    <w:rsid w:val="00A56B0F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4D92"/>
    <w:rsid w:val="00AB782D"/>
    <w:rsid w:val="00AC0C81"/>
    <w:rsid w:val="00AC5470"/>
    <w:rsid w:val="00AC59DC"/>
    <w:rsid w:val="00AC5C8F"/>
    <w:rsid w:val="00AC70EB"/>
    <w:rsid w:val="00AD08BD"/>
    <w:rsid w:val="00AD1862"/>
    <w:rsid w:val="00AD5B6C"/>
    <w:rsid w:val="00AF1D01"/>
    <w:rsid w:val="00B02C69"/>
    <w:rsid w:val="00B042D0"/>
    <w:rsid w:val="00B108E6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4799E"/>
    <w:rsid w:val="00B50000"/>
    <w:rsid w:val="00B5051F"/>
    <w:rsid w:val="00B56020"/>
    <w:rsid w:val="00B5726F"/>
    <w:rsid w:val="00B60F29"/>
    <w:rsid w:val="00B66788"/>
    <w:rsid w:val="00B67897"/>
    <w:rsid w:val="00B70771"/>
    <w:rsid w:val="00B73ABF"/>
    <w:rsid w:val="00B746D5"/>
    <w:rsid w:val="00B75271"/>
    <w:rsid w:val="00B754E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D3BCF"/>
    <w:rsid w:val="00BE29DC"/>
    <w:rsid w:val="00BE6860"/>
    <w:rsid w:val="00BE79E8"/>
    <w:rsid w:val="00BF0518"/>
    <w:rsid w:val="00BF4078"/>
    <w:rsid w:val="00BF666E"/>
    <w:rsid w:val="00BF7C16"/>
    <w:rsid w:val="00C03E76"/>
    <w:rsid w:val="00C04EA7"/>
    <w:rsid w:val="00C05CB7"/>
    <w:rsid w:val="00C06CB3"/>
    <w:rsid w:val="00C06D1E"/>
    <w:rsid w:val="00C10B0F"/>
    <w:rsid w:val="00C1722F"/>
    <w:rsid w:val="00C20CB1"/>
    <w:rsid w:val="00C21BD2"/>
    <w:rsid w:val="00C27558"/>
    <w:rsid w:val="00C32DBF"/>
    <w:rsid w:val="00C3563B"/>
    <w:rsid w:val="00C44231"/>
    <w:rsid w:val="00C47DBE"/>
    <w:rsid w:val="00C517CB"/>
    <w:rsid w:val="00C6432F"/>
    <w:rsid w:val="00C65061"/>
    <w:rsid w:val="00C656A0"/>
    <w:rsid w:val="00C704B1"/>
    <w:rsid w:val="00C72C0E"/>
    <w:rsid w:val="00C818DE"/>
    <w:rsid w:val="00C82C96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3406"/>
    <w:rsid w:val="00CB55EB"/>
    <w:rsid w:val="00CB67D8"/>
    <w:rsid w:val="00CB78F2"/>
    <w:rsid w:val="00CC2F30"/>
    <w:rsid w:val="00CD02D8"/>
    <w:rsid w:val="00CD7D33"/>
    <w:rsid w:val="00CE2BDB"/>
    <w:rsid w:val="00CE379A"/>
    <w:rsid w:val="00CE3F71"/>
    <w:rsid w:val="00CE7837"/>
    <w:rsid w:val="00CE7886"/>
    <w:rsid w:val="00CF1354"/>
    <w:rsid w:val="00CF1B98"/>
    <w:rsid w:val="00D01CA7"/>
    <w:rsid w:val="00D07D29"/>
    <w:rsid w:val="00D12DAA"/>
    <w:rsid w:val="00D22594"/>
    <w:rsid w:val="00D33A92"/>
    <w:rsid w:val="00D40102"/>
    <w:rsid w:val="00D4116C"/>
    <w:rsid w:val="00D4203A"/>
    <w:rsid w:val="00D451CB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04DB"/>
    <w:rsid w:val="00DD4CAF"/>
    <w:rsid w:val="00DD78A9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17AAF"/>
    <w:rsid w:val="00E2262E"/>
    <w:rsid w:val="00E25C11"/>
    <w:rsid w:val="00E35797"/>
    <w:rsid w:val="00E46FB5"/>
    <w:rsid w:val="00E50895"/>
    <w:rsid w:val="00E50DCF"/>
    <w:rsid w:val="00E53AC5"/>
    <w:rsid w:val="00E57033"/>
    <w:rsid w:val="00E673BB"/>
    <w:rsid w:val="00E71B4C"/>
    <w:rsid w:val="00E71E11"/>
    <w:rsid w:val="00E80511"/>
    <w:rsid w:val="00E9429B"/>
    <w:rsid w:val="00EA009D"/>
    <w:rsid w:val="00EA1262"/>
    <w:rsid w:val="00EA2023"/>
    <w:rsid w:val="00EA3249"/>
    <w:rsid w:val="00EA52EB"/>
    <w:rsid w:val="00EA5ADE"/>
    <w:rsid w:val="00EA73B0"/>
    <w:rsid w:val="00EB457B"/>
    <w:rsid w:val="00EB5B61"/>
    <w:rsid w:val="00EC112C"/>
    <w:rsid w:val="00EC4169"/>
    <w:rsid w:val="00EC43D8"/>
    <w:rsid w:val="00EC5D2D"/>
    <w:rsid w:val="00ED28D7"/>
    <w:rsid w:val="00ED3172"/>
    <w:rsid w:val="00ED766B"/>
    <w:rsid w:val="00ED7972"/>
    <w:rsid w:val="00EE618E"/>
    <w:rsid w:val="00EE78BC"/>
    <w:rsid w:val="00EF2415"/>
    <w:rsid w:val="00EF4A42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3EF"/>
    <w:rsid w:val="00F678FC"/>
    <w:rsid w:val="00F704CD"/>
    <w:rsid w:val="00F71435"/>
    <w:rsid w:val="00F72A9C"/>
    <w:rsid w:val="00F76F83"/>
    <w:rsid w:val="00F80F7D"/>
    <w:rsid w:val="00F874F6"/>
    <w:rsid w:val="00F9203B"/>
    <w:rsid w:val="00F923F7"/>
    <w:rsid w:val="00F93D4C"/>
    <w:rsid w:val="00F94F15"/>
    <w:rsid w:val="00F958E1"/>
    <w:rsid w:val="00F9682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E3E93FD1-20BB-4EAD-824E-23F9C407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821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2B308F"/>
    <w:rPr>
      <w:color w:val="605E5C"/>
      <w:shd w:val="clear" w:color="auto" w:fill="E1DFDD"/>
    </w:rPr>
  </w:style>
  <w:style w:type="character" w:customStyle="1" w:styleId="nt">
    <w:name w:val="nt"/>
    <w:basedOn w:val="a0"/>
    <w:rsid w:val="00316161"/>
  </w:style>
  <w:style w:type="character" w:customStyle="1" w:styleId="err">
    <w:name w:val="err"/>
    <w:basedOn w:val="a0"/>
    <w:rsid w:val="00316161"/>
  </w:style>
  <w:style w:type="character" w:customStyle="1" w:styleId="k">
    <w:name w:val="k"/>
    <w:basedOn w:val="a0"/>
    <w:rsid w:val="00316161"/>
  </w:style>
  <w:style w:type="character" w:customStyle="1" w:styleId="nn">
    <w:name w:val="nn"/>
    <w:basedOn w:val="a0"/>
    <w:rsid w:val="00316161"/>
  </w:style>
  <w:style w:type="character" w:customStyle="1" w:styleId="p">
    <w:name w:val="p"/>
    <w:basedOn w:val="a0"/>
    <w:rsid w:val="00316161"/>
  </w:style>
  <w:style w:type="character" w:customStyle="1" w:styleId="nc">
    <w:name w:val="nc"/>
    <w:basedOn w:val="a0"/>
    <w:rsid w:val="00316161"/>
  </w:style>
  <w:style w:type="character" w:customStyle="1" w:styleId="n">
    <w:name w:val="n"/>
    <w:basedOn w:val="a0"/>
    <w:rsid w:val="00316161"/>
  </w:style>
  <w:style w:type="character" w:customStyle="1" w:styleId="nf">
    <w:name w:val="nf"/>
    <w:basedOn w:val="a0"/>
    <w:rsid w:val="00316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80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1520</TotalTime>
  <Pages>15</Pages>
  <Words>3179</Words>
  <Characters>18126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BPC</Company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Говорадло Дар`я Олегівна</dc:creator>
  <cp:keywords/>
  <dc:description/>
  <cp:lastModifiedBy>Lavro Gavno</cp:lastModifiedBy>
  <cp:revision>15</cp:revision>
  <cp:lastPrinted>2015-03-05T20:32:00Z</cp:lastPrinted>
  <dcterms:created xsi:type="dcterms:W3CDTF">2023-09-29T17:10:00Z</dcterms:created>
  <dcterms:modified xsi:type="dcterms:W3CDTF">2025-08-23T15:16:00Z</dcterms:modified>
</cp:coreProperties>
</file>